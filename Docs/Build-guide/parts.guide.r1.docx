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2"/>
        <w:gridCol w:w="2241"/>
        <w:gridCol w:w="2526"/>
        <w:gridCol w:w="2721"/>
      </w:tblGrid>
      <w:tr w:rsidR="00DC0CC9" w14:paraId="56EEDA64" w14:textId="77777777" w:rsidTr="002E66C9">
        <w:trPr>
          <w:trHeight w:val="3230"/>
        </w:trPr>
        <w:tc>
          <w:tcPr>
            <w:tcW w:w="1862" w:type="dxa"/>
          </w:tcPr>
          <w:p w14:paraId="0C3C5966" w14:textId="4C3DC317" w:rsidR="00972E59" w:rsidRDefault="00972E59" w:rsidP="008A47CA">
            <w:r>
              <w:t xml:space="preserve">Capacitor 22 </w:t>
            </w:r>
            <w:proofErr w:type="spellStart"/>
            <w:r>
              <w:t>uF</w:t>
            </w:r>
            <w:proofErr w:type="spellEnd"/>
          </w:p>
          <w:p w14:paraId="4291DC18" w14:textId="71140044" w:rsidR="00972E59" w:rsidRDefault="005B1887" w:rsidP="00BA1092">
            <w:r>
              <w:rPr>
                <w:noProof/>
              </w:rPr>
              <w:drawing>
                <wp:inline distT="0" distB="0" distL="0" distR="0" wp14:anchorId="2F07EAAE" wp14:editId="0CE758CE">
                  <wp:extent cx="648443" cy="13836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28" cy="139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2ABC6" w14:textId="007D0F81" w:rsidR="005B1887" w:rsidRDefault="00AE76C6" w:rsidP="00BA1092">
            <w:r>
              <w:t>(x3)</w:t>
            </w:r>
          </w:p>
          <w:p w14:paraId="176D9EDE" w14:textId="3DCAD323" w:rsidR="00AE76C6" w:rsidRDefault="00AE76C6" w:rsidP="00BA1092"/>
        </w:tc>
        <w:tc>
          <w:tcPr>
            <w:tcW w:w="2241" w:type="dxa"/>
          </w:tcPr>
          <w:p w14:paraId="5115E880" w14:textId="32DBC052" w:rsidR="00897457" w:rsidRDefault="00897457" w:rsidP="00897457">
            <w:r>
              <w:t xml:space="preserve">Capacitor  </w:t>
            </w:r>
            <w:r w:rsidR="00467B94">
              <w:t xml:space="preserve"> </w:t>
            </w:r>
            <w:r>
              <w:t xml:space="preserve">2.2 </w:t>
            </w:r>
            <w:proofErr w:type="spellStart"/>
            <w:r>
              <w:t>uF</w:t>
            </w:r>
            <w:proofErr w:type="spellEnd"/>
          </w:p>
          <w:p w14:paraId="637472E1" w14:textId="16C98A00" w:rsidR="00B72AAE" w:rsidRDefault="00F10113" w:rsidP="00BA1092">
            <w:r>
              <w:rPr>
                <w:noProof/>
              </w:rPr>
              <w:drawing>
                <wp:inline distT="0" distB="0" distL="0" distR="0" wp14:anchorId="4CBFE2E3" wp14:editId="4E944168">
                  <wp:extent cx="895350" cy="1384206"/>
                  <wp:effectExtent l="0" t="0" r="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942" cy="140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14:paraId="5E37EA8C" w14:textId="2AF9A3D9" w:rsidR="00897457" w:rsidRDefault="00897457" w:rsidP="00897457">
            <w:proofErr w:type="gramStart"/>
            <w:r>
              <w:t>Capacitor  (</w:t>
            </w:r>
            <w:proofErr w:type="gramEnd"/>
            <w:r>
              <w:t>x2)</w:t>
            </w:r>
            <w:r w:rsidR="00467B94">
              <w:t xml:space="preserve"> </w:t>
            </w:r>
            <w:r>
              <w:t xml:space="preserve">0.1 </w:t>
            </w:r>
            <w:proofErr w:type="spellStart"/>
            <w:r>
              <w:t>uF</w:t>
            </w:r>
            <w:proofErr w:type="spellEnd"/>
          </w:p>
          <w:p w14:paraId="29ADD435" w14:textId="77777777" w:rsidR="00B72AAE" w:rsidRDefault="00372ABC" w:rsidP="00BA1092">
            <w:r>
              <w:rPr>
                <w:noProof/>
              </w:rPr>
              <w:drawing>
                <wp:inline distT="0" distB="0" distL="0" distR="0" wp14:anchorId="0C812C8D" wp14:editId="22B776B8">
                  <wp:extent cx="1388428" cy="1466180"/>
                  <wp:effectExtent l="0" t="0" r="254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358" cy="146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7FF7A" w14:textId="0A231F86" w:rsidR="00AE76C6" w:rsidRDefault="00AE76C6" w:rsidP="00BA1092">
            <w:r>
              <w:t>(x2)</w:t>
            </w:r>
          </w:p>
        </w:tc>
        <w:tc>
          <w:tcPr>
            <w:tcW w:w="2721" w:type="dxa"/>
          </w:tcPr>
          <w:p w14:paraId="7866E75E" w14:textId="77777777" w:rsidR="00467B94" w:rsidRDefault="00467B94" w:rsidP="00BA1092">
            <w:proofErr w:type="gramStart"/>
            <w:r>
              <w:t>IC  TLC</w:t>
            </w:r>
            <w:proofErr w:type="gramEnd"/>
            <w:r>
              <w:t>555</w:t>
            </w:r>
          </w:p>
          <w:p w14:paraId="01C0A7B7" w14:textId="39AC88F6" w:rsidR="00674538" w:rsidRDefault="00674538" w:rsidP="00BA1092">
            <w:r>
              <w:rPr>
                <w:noProof/>
              </w:rPr>
              <w:drawing>
                <wp:inline distT="0" distB="0" distL="0" distR="0" wp14:anchorId="2B0F2115" wp14:editId="7A627788">
                  <wp:extent cx="1590675" cy="131876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7" cy="13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CC9" w14:paraId="13CDCACD" w14:textId="77777777" w:rsidTr="002E66C9">
        <w:trPr>
          <w:trHeight w:val="2897"/>
        </w:trPr>
        <w:tc>
          <w:tcPr>
            <w:tcW w:w="1862" w:type="dxa"/>
          </w:tcPr>
          <w:p w14:paraId="44E56AD1" w14:textId="77777777" w:rsidR="00B72AAE" w:rsidRDefault="00AD597B" w:rsidP="008A47CA">
            <w:r>
              <w:t>Diode (1 amp)</w:t>
            </w:r>
            <w:r w:rsidR="00F740AD">
              <w:t xml:space="preserve"> 1N4004</w:t>
            </w:r>
          </w:p>
          <w:p w14:paraId="12BAEB2D" w14:textId="77777777" w:rsidR="00AF67DA" w:rsidRDefault="00AF67DA" w:rsidP="0065600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769FD669" wp14:editId="46EAD938">
                  <wp:extent cx="620998" cy="1047750"/>
                  <wp:effectExtent l="0" t="0" r="825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89" cy="104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D100A" w14:textId="3A9C216B" w:rsidR="00AF67DA" w:rsidRDefault="00AF67DA" w:rsidP="00656000">
            <w:pPr>
              <w:pStyle w:val="partstable"/>
            </w:pPr>
          </w:p>
        </w:tc>
        <w:tc>
          <w:tcPr>
            <w:tcW w:w="2241" w:type="dxa"/>
          </w:tcPr>
          <w:p w14:paraId="1628C8F0" w14:textId="064448B7" w:rsidR="00B72AAE" w:rsidRDefault="00AD597B" w:rsidP="00656000">
            <w:pPr>
              <w:pStyle w:val="partstable"/>
            </w:pPr>
            <w:r>
              <w:t>Diode small</w:t>
            </w:r>
            <w:r w:rsidR="00F740AD">
              <w:t xml:space="preserve"> 1N4148</w:t>
            </w:r>
          </w:p>
          <w:p w14:paraId="04A64E8E" w14:textId="77777777" w:rsidR="00731C08" w:rsidRDefault="00731C08" w:rsidP="00656000">
            <w:pPr>
              <w:pStyle w:val="partstable"/>
            </w:pPr>
          </w:p>
          <w:p w14:paraId="559D14B7" w14:textId="6E3CDE84" w:rsidR="00731C08" w:rsidRDefault="00731C08" w:rsidP="0065600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03154C2" wp14:editId="7EB52473">
                  <wp:extent cx="752091" cy="109523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371" cy="110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14:paraId="5F4E2261" w14:textId="4E36AADB" w:rsidR="00B72AAE" w:rsidRDefault="00F740AD" w:rsidP="00656000">
            <w:pPr>
              <w:pStyle w:val="partstable"/>
            </w:pPr>
            <w:r>
              <w:t xml:space="preserve">LED </w:t>
            </w:r>
            <w:r w:rsidR="009A7D1C">
              <w:t>–</w:t>
            </w:r>
            <w:r>
              <w:t xml:space="preserve"> Green</w:t>
            </w:r>
          </w:p>
          <w:p w14:paraId="2245629C" w14:textId="77777777" w:rsidR="005F40C0" w:rsidRDefault="005F40C0" w:rsidP="00656000">
            <w:pPr>
              <w:pStyle w:val="partstable"/>
            </w:pPr>
          </w:p>
          <w:p w14:paraId="74C74189" w14:textId="77777777" w:rsidR="009A7D1C" w:rsidRDefault="009A7D1C" w:rsidP="0065600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2E68488F" wp14:editId="7BE9AA49">
                  <wp:extent cx="876300" cy="1176946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837" cy="117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09C75" w14:textId="3D1F4C84" w:rsidR="005F40C0" w:rsidRDefault="005F40C0" w:rsidP="00656000">
            <w:pPr>
              <w:pStyle w:val="partstable"/>
            </w:pPr>
          </w:p>
        </w:tc>
        <w:tc>
          <w:tcPr>
            <w:tcW w:w="2721" w:type="dxa"/>
          </w:tcPr>
          <w:p w14:paraId="47B00F35" w14:textId="77777777" w:rsidR="00B72AAE" w:rsidRDefault="007A780E" w:rsidP="00BA1092">
            <w:r>
              <w:t>9V battery clip</w:t>
            </w:r>
          </w:p>
          <w:p w14:paraId="093DAF49" w14:textId="77777777" w:rsidR="00780F33" w:rsidRDefault="00780F33" w:rsidP="00BA1092">
            <w:r>
              <w:rPr>
                <w:noProof/>
              </w:rPr>
              <w:drawing>
                <wp:inline distT="0" distB="0" distL="0" distR="0" wp14:anchorId="17E39E93" wp14:editId="2A740B55">
                  <wp:extent cx="1147303" cy="1009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941" cy="101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EDE2B" w14:textId="74840EEE" w:rsidR="00780F33" w:rsidRDefault="00780F33" w:rsidP="00BA1092"/>
        </w:tc>
      </w:tr>
      <w:tr w:rsidR="00DC0CC9" w14:paraId="166C4B87" w14:textId="77777777" w:rsidTr="000C656A">
        <w:tc>
          <w:tcPr>
            <w:tcW w:w="1862" w:type="dxa"/>
          </w:tcPr>
          <w:p w14:paraId="62C33EF6" w14:textId="77777777" w:rsidR="00B72AAE" w:rsidRDefault="00ED1C5E" w:rsidP="000E55A2">
            <w:pPr>
              <w:pStyle w:val="partstable"/>
            </w:pPr>
            <w:r>
              <w:t xml:space="preserve">Resistor </w:t>
            </w:r>
            <w:proofErr w:type="gramStart"/>
            <w:r>
              <w:t>10 ohm</w:t>
            </w:r>
            <w:proofErr w:type="gramEnd"/>
            <w:r>
              <w:t xml:space="preserve"> 1W</w:t>
            </w:r>
          </w:p>
          <w:p w14:paraId="58E9D045" w14:textId="77535661" w:rsidR="000A1923" w:rsidRDefault="000A1923" w:rsidP="00BA1092">
            <w:r>
              <w:rPr>
                <w:noProof/>
              </w:rPr>
              <w:drawing>
                <wp:inline distT="0" distB="0" distL="0" distR="0" wp14:anchorId="5325C079" wp14:editId="6CDF814C">
                  <wp:extent cx="637964" cy="13919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42" cy="141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1" w:type="dxa"/>
          </w:tcPr>
          <w:p w14:paraId="13F006DE" w14:textId="77777777" w:rsidR="00B72AAE" w:rsidRDefault="00524048" w:rsidP="00656000">
            <w:pPr>
              <w:pStyle w:val="partstable"/>
            </w:pPr>
            <w:r>
              <w:t xml:space="preserve">Resistor </w:t>
            </w:r>
            <w:proofErr w:type="gramStart"/>
            <w:r>
              <w:t>330 ohm</w:t>
            </w:r>
            <w:proofErr w:type="gramEnd"/>
            <w:r>
              <w:t xml:space="preserve"> ¼ W</w:t>
            </w:r>
          </w:p>
          <w:p w14:paraId="469EA6A3" w14:textId="77777777" w:rsidR="00D652A2" w:rsidRDefault="00D652A2" w:rsidP="0065600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AA6DE11" wp14:editId="27E71248">
                  <wp:extent cx="539208" cy="1217387"/>
                  <wp:effectExtent l="171450" t="57150" r="127635" b="590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639345">
                            <a:off x="0" y="0"/>
                            <a:ext cx="542199" cy="122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7D0F1" w14:textId="6786E14C" w:rsidR="00656000" w:rsidRDefault="004B5222" w:rsidP="00656000">
            <w:pPr>
              <w:pStyle w:val="partstable"/>
            </w:pPr>
            <w:r>
              <w:t>o</w:t>
            </w:r>
            <w:r w:rsidR="00543409">
              <w:t>range-orange-brown</w:t>
            </w:r>
          </w:p>
        </w:tc>
        <w:tc>
          <w:tcPr>
            <w:tcW w:w="2526" w:type="dxa"/>
          </w:tcPr>
          <w:p w14:paraId="0EB8FC32" w14:textId="0673E6B7" w:rsidR="001247B2" w:rsidRDefault="00524048" w:rsidP="00BA1092">
            <w:r>
              <w:t>Resistor 1K ohm ¼ W</w:t>
            </w:r>
          </w:p>
          <w:p w14:paraId="3E2953A3" w14:textId="77777777" w:rsidR="00FC0A7E" w:rsidRDefault="00FC0A7E" w:rsidP="00BA1092">
            <w:r>
              <w:rPr>
                <w:noProof/>
              </w:rPr>
              <w:drawing>
                <wp:inline distT="0" distB="0" distL="0" distR="0" wp14:anchorId="5803E769" wp14:editId="77EDF039">
                  <wp:extent cx="853169" cy="983922"/>
                  <wp:effectExtent l="76200" t="76200" r="80645" b="641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045317">
                            <a:off x="0" y="0"/>
                            <a:ext cx="872891" cy="100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77A48" w14:textId="19D7A968" w:rsidR="00AE76C6" w:rsidRDefault="00543409" w:rsidP="003A1A74">
            <w:r>
              <w:t>brown-black-</w:t>
            </w:r>
            <w:proofErr w:type="gramStart"/>
            <w:r>
              <w:t>red</w:t>
            </w:r>
            <w:r w:rsidR="003A1A74">
              <w:t xml:space="preserve">  </w:t>
            </w:r>
            <w:r w:rsidR="00AE76C6">
              <w:t>(</w:t>
            </w:r>
            <w:proofErr w:type="gramEnd"/>
            <w:r w:rsidR="00AE76C6">
              <w:t>x3)</w:t>
            </w:r>
          </w:p>
        </w:tc>
        <w:tc>
          <w:tcPr>
            <w:tcW w:w="2721" w:type="dxa"/>
          </w:tcPr>
          <w:p w14:paraId="73087CEE" w14:textId="791AD129" w:rsidR="001247B2" w:rsidRDefault="00B1668D" w:rsidP="00BA1092">
            <w:r>
              <w:t>Resistor 10K ohm ¼ W</w:t>
            </w:r>
          </w:p>
          <w:p w14:paraId="216B1054" w14:textId="77777777" w:rsidR="001247B2" w:rsidRDefault="001247B2" w:rsidP="00BA1092">
            <w:r>
              <w:rPr>
                <w:noProof/>
              </w:rPr>
              <w:drawing>
                <wp:inline distT="0" distB="0" distL="0" distR="0" wp14:anchorId="77E6F7CC" wp14:editId="013B9542">
                  <wp:extent cx="542925" cy="1277821"/>
                  <wp:effectExtent l="95250" t="38100" r="104775" b="3683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312467">
                            <a:off x="0" y="0"/>
                            <a:ext cx="542925" cy="127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ACFA2" w14:textId="4138AFB0" w:rsidR="00F041EA" w:rsidRDefault="00543409" w:rsidP="00BA1092">
            <w:r>
              <w:t>b</w:t>
            </w:r>
            <w:r w:rsidR="00F041EA">
              <w:t>rown-black-orange</w:t>
            </w:r>
          </w:p>
        </w:tc>
      </w:tr>
      <w:tr w:rsidR="00DC0CC9" w14:paraId="2CDEEF11" w14:textId="77777777" w:rsidTr="000C656A">
        <w:tc>
          <w:tcPr>
            <w:tcW w:w="1862" w:type="dxa"/>
          </w:tcPr>
          <w:p w14:paraId="1B8C6DF3" w14:textId="779F5516" w:rsidR="00B72AAE" w:rsidRDefault="00423321" w:rsidP="00262D45">
            <w:pPr>
              <w:pStyle w:val="partstable"/>
            </w:pPr>
            <w:r>
              <w:t>Switch DP3T</w:t>
            </w:r>
          </w:p>
          <w:p w14:paraId="369027CD" w14:textId="77777777" w:rsidR="00C6798C" w:rsidRDefault="00C6798C" w:rsidP="00BA1092"/>
          <w:p w14:paraId="539A2D11" w14:textId="7D23A2DC" w:rsidR="00F405D4" w:rsidRDefault="00F405D4" w:rsidP="00BA1092">
            <w:r>
              <w:rPr>
                <w:noProof/>
              </w:rPr>
              <w:drawing>
                <wp:inline distT="0" distB="0" distL="0" distR="0" wp14:anchorId="5B2BC516" wp14:editId="1A5BE2C4">
                  <wp:extent cx="714375" cy="760932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371" cy="77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1" w:type="dxa"/>
          </w:tcPr>
          <w:p w14:paraId="78C718D4" w14:textId="1804B22E" w:rsidR="00B72AAE" w:rsidRDefault="00304345" w:rsidP="00BA1092">
            <w:r>
              <w:t>Pot</w:t>
            </w:r>
            <w:r w:rsidR="00B16011">
              <w:t>, 100 K ohm, 9mm size</w:t>
            </w:r>
          </w:p>
          <w:p w14:paraId="5CBFD9C3" w14:textId="1C805105" w:rsidR="00AE4DEE" w:rsidRDefault="00AE4DEE" w:rsidP="00BA1092">
            <w:r>
              <w:rPr>
                <w:noProof/>
              </w:rPr>
              <w:drawing>
                <wp:inline distT="0" distB="0" distL="0" distR="0" wp14:anchorId="01B0F7AD" wp14:editId="5E3FF991">
                  <wp:extent cx="666750" cy="76911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673979" cy="777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14:paraId="360E9C05" w14:textId="5CD79E2C" w:rsidR="00B72AAE" w:rsidRDefault="000145BD" w:rsidP="00BA1092">
            <w:r>
              <w:t xml:space="preserve">Speaker, 1/2W, 16 </w:t>
            </w:r>
            <w:proofErr w:type="gramStart"/>
            <w:r>
              <w:t>ohm</w:t>
            </w:r>
            <w:proofErr w:type="gramEnd"/>
          </w:p>
          <w:p w14:paraId="4711FFF5" w14:textId="0B8C9E36" w:rsidR="00C6798C" w:rsidRDefault="00C6798C" w:rsidP="00BA1092">
            <w:r>
              <w:rPr>
                <w:noProof/>
              </w:rPr>
              <w:drawing>
                <wp:inline distT="0" distB="0" distL="0" distR="0" wp14:anchorId="2C9E47DF" wp14:editId="71416571">
                  <wp:extent cx="1114425" cy="95345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16" cy="958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1" w:type="dxa"/>
          </w:tcPr>
          <w:p w14:paraId="495F64BC" w14:textId="68483354" w:rsidR="00B72AAE" w:rsidRDefault="002B4E4C" w:rsidP="00BA1092">
            <w:r>
              <w:t>PCB</w:t>
            </w:r>
          </w:p>
          <w:p w14:paraId="3538EC5D" w14:textId="77777777" w:rsidR="002E20AC" w:rsidRDefault="002E20AC" w:rsidP="00BA1092">
            <w:r>
              <w:rPr>
                <w:noProof/>
              </w:rPr>
              <w:drawing>
                <wp:inline distT="0" distB="0" distL="0" distR="0" wp14:anchorId="20108C1E" wp14:editId="2082539E">
                  <wp:extent cx="1266825" cy="78310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299" cy="78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525FC" w14:textId="117E4C11" w:rsidR="002E20AC" w:rsidRDefault="002E20AC" w:rsidP="00BA1092"/>
        </w:tc>
      </w:tr>
      <w:tr w:rsidR="00DC0CC9" w14:paraId="580425A7" w14:textId="77777777" w:rsidTr="000C656A">
        <w:tc>
          <w:tcPr>
            <w:tcW w:w="1862" w:type="dxa"/>
          </w:tcPr>
          <w:p w14:paraId="6CFF3E44" w14:textId="77777777" w:rsidR="00B72AAE" w:rsidRDefault="002B4E4C" w:rsidP="00BA1092">
            <w:r>
              <w:t>Hookup wire</w:t>
            </w:r>
          </w:p>
          <w:p w14:paraId="7F8633B1" w14:textId="17049F15" w:rsidR="00AB23B2" w:rsidRDefault="00AB23B2" w:rsidP="00BA1092">
            <w:r>
              <w:rPr>
                <w:noProof/>
              </w:rPr>
              <w:drawing>
                <wp:inline distT="0" distB="0" distL="0" distR="0" wp14:anchorId="27579D28" wp14:editId="3B302A52">
                  <wp:extent cx="651337" cy="528955"/>
                  <wp:effectExtent l="3810" t="0" r="63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8989" t="34469" r="-1"/>
                          <a:stretch/>
                        </pic:blipFill>
                        <pic:spPr bwMode="auto">
                          <a:xfrm rot="16200000">
                            <a:off x="0" y="0"/>
                            <a:ext cx="653832" cy="530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1" w:type="dxa"/>
          </w:tcPr>
          <w:p w14:paraId="798A0434" w14:textId="77777777" w:rsidR="00B72AAE" w:rsidRDefault="00CD7580" w:rsidP="00BA1092">
            <w:r>
              <w:t>Output connector ¼” phone</w:t>
            </w:r>
          </w:p>
          <w:p w14:paraId="768847BB" w14:textId="77777777" w:rsidR="00CD7580" w:rsidRDefault="007B2D6C" w:rsidP="00BA1092">
            <w:r>
              <w:rPr>
                <w:noProof/>
              </w:rPr>
              <w:drawing>
                <wp:inline distT="0" distB="0" distL="0" distR="0" wp14:anchorId="3741EE7A" wp14:editId="179C434E">
                  <wp:extent cx="1257300" cy="838200"/>
                  <wp:effectExtent l="0" t="0" r="0" b="0"/>
                  <wp:docPr id="13" name="Picture 13" descr="Ampheno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mpheno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A094E" w14:textId="60CEBF28" w:rsidR="00212578" w:rsidRDefault="00212578" w:rsidP="00BA1092"/>
        </w:tc>
        <w:tc>
          <w:tcPr>
            <w:tcW w:w="2526" w:type="dxa"/>
          </w:tcPr>
          <w:p w14:paraId="776F8646" w14:textId="709EA3C7" w:rsidR="00DC0CC9" w:rsidRDefault="00DC0CC9" w:rsidP="00BA1092">
            <w:r>
              <w:t xml:space="preserve">Alternate output connector (you will have </w:t>
            </w:r>
            <w:r w:rsidR="00AA756B">
              <w:t>only one of these two)</w:t>
            </w:r>
          </w:p>
          <w:p w14:paraId="16C3E6DB" w14:textId="65332DC3" w:rsidR="00DC0CC9" w:rsidRDefault="00DC0CC9" w:rsidP="00BA1092">
            <w:r>
              <w:rPr>
                <w:noProof/>
              </w:rPr>
              <w:drawing>
                <wp:inline distT="0" distB="0" distL="0" distR="0" wp14:anchorId="1427EEE6" wp14:editId="7D552F22">
                  <wp:extent cx="704850" cy="990264"/>
                  <wp:effectExtent l="0" t="9208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bright="37000" contrast="13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18815" cy="100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1" w:type="dxa"/>
          </w:tcPr>
          <w:p w14:paraId="747C1A26" w14:textId="77777777" w:rsidR="00B72AAE" w:rsidRDefault="00B72AAE" w:rsidP="00753B55"/>
        </w:tc>
      </w:tr>
    </w:tbl>
    <w:p w14:paraId="7234A078" w14:textId="680F72E8" w:rsidR="00CA0DD1" w:rsidRPr="005E7AD4" w:rsidRDefault="00CA0DD1" w:rsidP="000C656A">
      <w:pPr>
        <w:rPr>
          <w:b/>
          <w:bCs/>
          <w:sz w:val="36"/>
          <w:szCs w:val="36"/>
        </w:rPr>
      </w:pPr>
      <w:bookmarkStart w:id="0" w:name="_GoBack"/>
      <w:bookmarkEnd w:id="0"/>
    </w:p>
    <w:sectPr w:rsidR="00CA0DD1" w:rsidRPr="005E7AD4" w:rsidSect="000C656A">
      <w:headerReference w:type="default" r:id="rId46"/>
      <w:footerReference w:type="default" r:id="rId47"/>
      <w:pgSz w:w="12240" w:h="15840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79D6A9" w14:textId="77777777" w:rsidR="006A7CA1" w:rsidRDefault="006A7CA1">
      <w:pPr>
        <w:spacing w:after="0" w:line="240" w:lineRule="auto"/>
      </w:pPr>
      <w:r>
        <w:separator/>
      </w:r>
    </w:p>
  </w:endnote>
  <w:endnote w:type="continuationSeparator" w:id="0">
    <w:p w14:paraId="02413CE7" w14:textId="77777777" w:rsidR="006A7CA1" w:rsidRDefault="006A7C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BC3DD5" w14:textId="4F90FCEB" w:rsidR="00A91089" w:rsidRDefault="00A91089" w:rsidP="009D04CA">
        <w:pPr>
          <w:pStyle w:val="Footer"/>
          <w:tabs>
            <w:tab w:val="left" w:pos="8010"/>
          </w:tabs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ab/>
          <w:t>Rev 6.0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93CA8E" w14:textId="77777777" w:rsidR="006A7CA1" w:rsidRDefault="006A7CA1">
      <w:pPr>
        <w:spacing w:after="0" w:line="240" w:lineRule="auto"/>
      </w:pPr>
      <w:r>
        <w:separator/>
      </w:r>
    </w:p>
  </w:footnote>
  <w:footnote w:type="continuationSeparator" w:id="0">
    <w:p w14:paraId="0D3A71C9" w14:textId="77777777" w:rsidR="006A7CA1" w:rsidRDefault="006A7C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66F3A8" w14:textId="77777777" w:rsidR="00A91089" w:rsidRDefault="00A91089" w:rsidP="00250078">
    <w:pPr>
      <w:pStyle w:val="Header"/>
      <w:tabs>
        <w:tab w:val="left" w:pos="8640"/>
      </w:tabs>
      <w:ind w:left="-180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B7AA2FF" wp14:editId="767D1525">
          <wp:simplePos x="0" y="0"/>
          <wp:positionH relativeFrom="column">
            <wp:posOffset>-476250</wp:posOffset>
          </wp:positionH>
          <wp:positionV relativeFrom="paragraph">
            <wp:posOffset>0</wp:posOffset>
          </wp:positionV>
          <wp:extent cx="373900" cy="485775"/>
          <wp:effectExtent l="0" t="0" r="0" b="0"/>
          <wp:wrapSquare wrapText="bothSides"/>
          <wp:docPr id="50" name="Graphic 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ABW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3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14:paraId="5D119322" w14:textId="5A82A7A9" w:rsidR="00A91089" w:rsidRPr="00250078" w:rsidRDefault="00A91089" w:rsidP="00F46F00">
    <w:pPr>
      <w:pStyle w:val="Header"/>
      <w:tabs>
        <w:tab w:val="left" w:pos="8640"/>
      </w:tabs>
      <w:rPr>
        <w:i/>
        <w:color w:val="0673A5" w:themeColor="text2" w:themeShade="BF"/>
      </w:rPr>
    </w:pPr>
    <w:r w:rsidRPr="00250078">
      <w:rPr>
        <w:i/>
        <w:color w:val="0673A5" w:themeColor="text2" w:themeShade="BF"/>
      </w:rPr>
      <w:t>Metronome Kit Build Directions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FA07C2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E44989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85C268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67260C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98695B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3B240D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3882F3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1AC97B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DE842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0BA14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460FA"/>
    <w:multiLevelType w:val="hybridMultilevel"/>
    <w:tmpl w:val="3FC4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741C28"/>
    <w:multiLevelType w:val="hybridMultilevel"/>
    <w:tmpl w:val="ACC0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A873B6C"/>
    <w:multiLevelType w:val="hybridMultilevel"/>
    <w:tmpl w:val="B25E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CD0E86"/>
    <w:multiLevelType w:val="hybridMultilevel"/>
    <w:tmpl w:val="A9501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620B16"/>
    <w:multiLevelType w:val="hybridMultilevel"/>
    <w:tmpl w:val="2D3E1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8057D1"/>
    <w:multiLevelType w:val="hybridMultilevel"/>
    <w:tmpl w:val="4CE8E5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8"/>
  </w:num>
  <w:num w:numId="2">
    <w:abstractNumId w:val="12"/>
  </w:num>
  <w:num w:numId="3">
    <w:abstractNumId w:val="17"/>
  </w:num>
  <w:num w:numId="4">
    <w:abstractNumId w:val="13"/>
  </w:num>
  <w:num w:numId="5">
    <w:abstractNumId w:val="21"/>
  </w:num>
  <w:num w:numId="6">
    <w:abstractNumId w:val="22"/>
  </w:num>
  <w:num w:numId="7">
    <w:abstractNumId w:val="20"/>
  </w:num>
  <w:num w:numId="8">
    <w:abstractNumId w:val="23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6"/>
  </w:num>
  <w:num w:numId="20">
    <w:abstractNumId w:val="19"/>
  </w:num>
  <w:num w:numId="21">
    <w:abstractNumId w:val="11"/>
  </w:num>
  <w:num w:numId="22">
    <w:abstractNumId w:val="14"/>
  </w:num>
  <w:num w:numId="23">
    <w:abstractNumId w:val="10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092"/>
    <w:rsid w:val="00002B2F"/>
    <w:rsid w:val="0000549D"/>
    <w:rsid w:val="00012F14"/>
    <w:rsid w:val="0001363C"/>
    <w:rsid w:val="000145BD"/>
    <w:rsid w:val="00015AA3"/>
    <w:rsid w:val="00024F75"/>
    <w:rsid w:val="0003282F"/>
    <w:rsid w:val="000355DD"/>
    <w:rsid w:val="000433C5"/>
    <w:rsid w:val="0004410D"/>
    <w:rsid w:val="00044829"/>
    <w:rsid w:val="00044D8C"/>
    <w:rsid w:val="00051FF5"/>
    <w:rsid w:val="00053B8D"/>
    <w:rsid w:val="000705BB"/>
    <w:rsid w:val="000716A4"/>
    <w:rsid w:val="00073F8D"/>
    <w:rsid w:val="00076977"/>
    <w:rsid w:val="00077C98"/>
    <w:rsid w:val="000804A4"/>
    <w:rsid w:val="00082050"/>
    <w:rsid w:val="00084F37"/>
    <w:rsid w:val="0009397D"/>
    <w:rsid w:val="00095204"/>
    <w:rsid w:val="00095FD8"/>
    <w:rsid w:val="00096214"/>
    <w:rsid w:val="000A1923"/>
    <w:rsid w:val="000A2503"/>
    <w:rsid w:val="000A2E94"/>
    <w:rsid w:val="000C656A"/>
    <w:rsid w:val="000D435A"/>
    <w:rsid w:val="000D4BF6"/>
    <w:rsid w:val="000E0E6A"/>
    <w:rsid w:val="000E17D9"/>
    <w:rsid w:val="000E55A2"/>
    <w:rsid w:val="000E59C7"/>
    <w:rsid w:val="000E7795"/>
    <w:rsid w:val="000F645F"/>
    <w:rsid w:val="00105F1F"/>
    <w:rsid w:val="00106412"/>
    <w:rsid w:val="0012094F"/>
    <w:rsid w:val="00120C79"/>
    <w:rsid w:val="00121273"/>
    <w:rsid w:val="001247B2"/>
    <w:rsid w:val="00125447"/>
    <w:rsid w:val="00136AAC"/>
    <w:rsid w:val="00143FF4"/>
    <w:rsid w:val="0014602F"/>
    <w:rsid w:val="00150517"/>
    <w:rsid w:val="00154FD7"/>
    <w:rsid w:val="001605E2"/>
    <w:rsid w:val="00162512"/>
    <w:rsid w:val="0016391C"/>
    <w:rsid w:val="00173B78"/>
    <w:rsid w:val="0017432F"/>
    <w:rsid w:val="00174AD3"/>
    <w:rsid w:val="001802A7"/>
    <w:rsid w:val="00180B9D"/>
    <w:rsid w:val="001823A2"/>
    <w:rsid w:val="001906E7"/>
    <w:rsid w:val="00194DF6"/>
    <w:rsid w:val="00197275"/>
    <w:rsid w:val="001A1BA7"/>
    <w:rsid w:val="001A2817"/>
    <w:rsid w:val="001A4E80"/>
    <w:rsid w:val="001B1944"/>
    <w:rsid w:val="001B26A5"/>
    <w:rsid w:val="001B4E04"/>
    <w:rsid w:val="001B6184"/>
    <w:rsid w:val="001C1DED"/>
    <w:rsid w:val="001C3DDA"/>
    <w:rsid w:val="001D1433"/>
    <w:rsid w:val="001D5EE0"/>
    <w:rsid w:val="001E3581"/>
    <w:rsid w:val="001E678D"/>
    <w:rsid w:val="001F1670"/>
    <w:rsid w:val="001F2D36"/>
    <w:rsid w:val="001F679D"/>
    <w:rsid w:val="00204246"/>
    <w:rsid w:val="00206A98"/>
    <w:rsid w:val="00212578"/>
    <w:rsid w:val="002161C7"/>
    <w:rsid w:val="0021650F"/>
    <w:rsid w:val="00217E78"/>
    <w:rsid w:val="002228FB"/>
    <w:rsid w:val="002300D5"/>
    <w:rsid w:val="0023294A"/>
    <w:rsid w:val="00235A39"/>
    <w:rsid w:val="002376DA"/>
    <w:rsid w:val="002406B0"/>
    <w:rsid w:val="00243A1C"/>
    <w:rsid w:val="002448CE"/>
    <w:rsid w:val="00246BAF"/>
    <w:rsid w:val="002479F5"/>
    <w:rsid w:val="00250078"/>
    <w:rsid w:val="00262D45"/>
    <w:rsid w:val="00262D49"/>
    <w:rsid w:val="00271A7C"/>
    <w:rsid w:val="00273483"/>
    <w:rsid w:val="00274D3C"/>
    <w:rsid w:val="0028670C"/>
    <w:rsid w:val="00293D2D"/>
    <w:rsid w:val="002941D3"/>
    <w:rsid w:val="00294B03"/>
    <w:rsid w:val="00295E50"/>
    <w:rsid w:val="002962E0"/>
    <w:rsid w:val="002A3C37"/>
    <w:rsid w:val="002A6ACA"/>
    <w:rsid w:val="002B424A"/>
    <w:rsid w:val="002B4E4C"/>
    <w:rsid w:val="002C1141"/>
    <w:rsid w:val="002C3685"/>
    <w:rsid w:val="002D148B"/>
    <w:rsid w:val="002E20AC"/>
    <w:rsid w:val="002E66C9"/>
    <w:rsid w:val="002F0853"/>
    <w:rsid w:val="003028BF"/>
    <w:rsid w:val="00304345"/>
    <w:rsid w:val="00305D0C"/>
    <w:rsid w:val="00306A7E"/>
    <w:rsid w:val="003207EE"/>
    <w:rsid w:val="00322E2D"/>
    <w:rsid w:val="003261AA"/>
    <w:rsid w:val="00326383"/>
    <w:rsid w:val="0035196F"/>
    <w:rsid w:val="00354B15"/>
    <w:rsid w:val="00356C74"/>
    <w:rsid w:val="0036086F"/>
    <w:rsid w:val="00363E8A"/>
    <w:rsid w:val="00372ABC"/>
    <w:rsid w:val="003732C0"/>
    <w:rsid w:val="003743D1"/>
    <w:rsid w:val="00380744"/>
    <w:rsid w:val="00383365"/>
    <w:rsid w:val="003868BD"/>
    <w:rsid w:val="00391273"/>
    <w:rsid w:val="003912DD"/>
    <w:rsid w:val="003934D1"/>
    <w:rsid w:val="003A0DB9"/>
    <w:rsid w:val="003A1A74"/>
    <w:rsid w:val="003A2A13"/>
    <w:rsid w:val="003A2CDF"/>
    <w:rsid w:val="003A3AF9"/>
    <w:rsid w:val="003B25E9"/>
    <w:rsid w:val="003B61E5"/>
    <w:rsid w:val="003C007D"/>
    <w:rsid w:val="003C0FA3"/>
    <w:rsid w:val="003C50DA"/>
    <w:rsid w:val="003D12E7"/>
    <w:rsid w:val="003D69D4"/>
    <w:rsid w:val="003E27EF"/>
    <w:rsid w:val="003E4322"/>
    <w:rsid w:val="003F0D70"/>
    <w:rsid w:val="003F450C"/>
    <w:rsid w:val="003F7A03"/>
    <w:rsid w:val="004005A5"/>
    <w:rsid w:val="00403E86"/>
    <w:rsid w:val="00406F68"/>
    <w:rsid w:val="00410677"/>
    <w:rsid w:val="0041071F"/>
    <w:rsid w:val="004152C3"/>
    <w:rsid w:val="00423321"/>
    <w:rsid w:val="004247B9"/>
    <w:rsid w:val="00426320"/>
    <w:rsid w:val="004312CF"/>
    <w:rsid w:val="00434393"/>
    <w:rsid w:val="004354C4"/>
    <w:rsid w:val="00442255"/>
    <w:rsid w:val="00446861"/>
    <w:rsid w:val="00447F7D"/>
    <w:rsid w:val="00451538"/>
    <w:rsid w:val="004557E2"/>
    <w:rsid w:val="0045618A"/>
    <w:rsid w:val="004604EB"/>
    <w:rsid w:val="00462202"/>
    <w:rsid w:val="00467B94"/>
    <w:rsid w:val="00473A29"/>
    <w:rsid w:val="0049446B"/>
    <w:rsid w:val="00494C48"/>
    <w:rsid w:val="004A0F0D"/>
    <w:rsid w:val="004A54B8"/>
    <w:rsid w:val="004A5F63"/>
    <w:rsid w:val="004B4EA7"/>
    <w:rsid w:val="004B5222"/>
    <w:rsid w:val="004C4B39"/>
    <w:rsid w:val="004C6B47"/>
    <w:rsid w:val="004D135F"/>
    <w:rsid w:val="004D20C1"/>
    <w:rsid w:val="004D46DF"/>
    <w:rsid w:val="004D6F2A"/>
    <w:rsid w:val="004D7079"/>
    <w:rsid w:val="004E1AED"/>
    <w:rsid w:val="004E28B1"/>
    <w:rsid w:val="004E367B"/>
    <w:rsid w:val="00502246"/>
    <w:rsid w:val="00511A9D"/>
    <w:rsid w:val="00514D62"/>
    <w:rsid w:val="00524048"/>
    <w:rsid w:val="00527BB6"/>
    <w:rsid w:val="00530BE8"/>
    <w:rsid w:val="00530DC8"/>
    <w:rsid w:val="00540632"/>
    <w:rsid w:val="00540BEA"/>
    <w:rsid w:val="005411C6"/>
    <w:rsid w:val="005427EA"/>
    <w:rsid w:val="00542FB2"/>
    <w:rsid w:val="00543409"/>
    <w:rsid w:val="00543486"/>
    <w:rsid w:val="0054502F"/>
    <w:rsid w:val="0054737C"/>
    <w:rsid w:val="00547CE8"/>
    <w:rsid w:val="00551E05"/>
    <w:rsid w:val="005525A7"/>
    <w:rsid w:val="00554F83"/>
    <w:rsid w:val="0056273E"/>
    <w:rsid w:val="00567376"/>
    <w:rsid w:val="00571D71"/>
    <w:rsid w:val="00574971"/>
    <w:rsid w:val="005838B4"/>
    <w:rsid w:val="005A0854"/>
    <w:rsid w:val="005A518A"/>
    <w:rsid w:val="005A656F"/>
    <w:rsid w:val="005B1887"/>
    <w:rsid w:val="005B22DB"/>
    <w:rsid w:val="005B34C7"/>
    <w:rsid w:val="005C12A5"/>
    <w:rsid w:val="005C5B92"/>
    <w:rsid w:val="005D1C28"/>
    <w:rsid w:val="005D66AD"/>
    <w:rsid w:val="005D7FC5"/>
    <w:rsid w:val="005E209E"/>
    <w:rsid w:val="005E3335"/>
    <w:rsid w:val="005E4212"/>
    <w:rsid w:val="005E59FC"/>
    <w:rsid w:val="005E7AD4"/>
    <w:rsid w:val="005F249C"/>
    <w:rsid w:val="005F40C0"/>
    <w:rsid w:val="006024A6"/>
    <w:rsid w:val="00605647"/>
    <w:rsid w:val="0061266F"/>
    <w:rsid w:val="00622CA2"/>
    <w:rsid w:val="006230B9"/>
    <w:rsid w:val="0062404E"/>
    <w:rsid w:val="00624CC6"/>
    <w:rsid w:val="00626B5D"/>
    <w:rsid w:val="00627BBA"/>
    <w:rsid w:val="00632A17"/>
    <w:rsid w:val="00635EAE"/>
    <w:rsid w:val="00647221"/>
    <w:rsid w:val="00654D26"/>
    <w:rsid w:val="00656000"/>
    <w:rsid w:val="00661F74"/>
    <w:rsid w:val="00662C48"/>
    <w:rsid w:val="006665E0"/>
    <w:rsid w:val="00666EB3"/>
    <w:rsid w:val="006718BB"/>
    <w:rsid w:val="00674538"/>
    <w:rsid w:val="00676591"/>
    <w:rsid w:val="00677994"/>
    <w:rsid w:val="00685D6C"/>
    <w:rsid w:val="006A3018"/>
    <w:rsid w:val="006A55A4"/>
    <w:rsid w:val="006A7CA1"/>
    <w:rsid w:val="006B52B1"/>
    <w:rsid w:val="006B7E9E"/>
    <w:rsid w:val="006C4E63"/>
    <w:rsid w:val="006C6BB7"/>
    <w:rsid w:val="006D4467"/>
    <w:rsid w:val="006D4AE8"/>
    <w:rsid w:val="006D518C"/>
    <w:rsid w:val="006D5294"/>
    <w:rsid w:val="006D631F"/>
    <w:rsid w:val="006D7029"/>
    <w:rsid w:val="006E0312"/>
    <w:rsid w:val="006F1A4E"/>
    <w:rsid w:val="006F43C9"/>
    <w:rsid w:val="00700DE7"/>
    <w:rsid w:val="00713732"/>
    <w:rsid w:val="00722E60"/>
    <w:rsid w:val="00723C46"/>
    <w:rsid w:val="0072716B"/>
    <w:rsid w:val="00731445"/>
    <w:rsid w:val="00731C08"/>
    <w:rsid w:val="0073464D"/>
    <w:rsid w:val="00737715"/>
    <w:rsid w:val="007450A6"/>
    <w:rsid w:val="00751E78"/>
    <w:rsid w:val="00753B55"/>
    <w:rsid w:val="00760E2A"/>
    <w:rsid w:val="0076519F"/>
    <w:rsid w:val="007751B4"/>
    <w:rsid w:val="00776AF2"/>
    <w:rsid w:val="00780F33"/>
    <w:rsid w:val="00782501"/>
    <w:rsid w:val="007829C3"/>
    <w:rsid w:val="00795B64"/>
    <w:rsid w:val="0079692F"/>
    <w:rsid w:val="007A0C42"/>
    <w:rsid w:val="007A780E"/>
    <w:rsid w:val="007B2D6C"/>
    <w:rsid w:val="007C44AE"/>
    <w:rsid w:val="007D0E5E"/>
    <w:rsid w:val="007D275F"/>
    <w:rsid w:val="007D4970"/>
    <w:rsid w:val="007D6152"/>
    <w:rsid w:val="007E3351"/>
    <w:rsid w:val="007E4EFB"/>
    <w:rsid w:val="007E7DF8"/>
    <w:rsid w:val="007F1E0A"/>
    <w:rsid w:val="007F2465"/>
    <w:rsid w:val="007F2A95"/>
    <w:rsid w:val="007F5551"/>
    <w:rsid w:val="007F6FF7"/>
    <w:rsid w:val="008000FF"/>
    <w:rsid w:val="00800277"/>
    <w:rsid w:val="00803B56"/>
    <w:rsid w:val="00820729"/>
    <w:rsid w:val="00820A52"/>
    <w:rsid w:val="0082239F"/>
    <w:rsid w:val="00823F5D"/>
    <w:rsid w:val="00824593"/>
    <w:rsid w:val="00830007"/>
    <w:rsid w:val="00841FBE"/>
    <w:rsid w:val="00850C70"/>
    <w:rsid w:val="008554CA"/>
    <w:rsid w:val="008660EF"/>
    <w:rsid w:val="00866B1E"/>
    <w:rsid w:val="00867547"/>
    <w:rsid w:val="00873983"/>
    <w:rsid w:val="008759F3"/>
    <w:rsid w:val="008778A1"/>
    <w:rsid w:val="00891822"/>
    <w:rsid w:val="00897457"/>
    <w:rsid w:val="008A4403"/>
    <w:rsid w:val="008A47CA"/>
    <w:rsid w:val="008A5B8E"/>
    <w:rsid w:val="008B0B57"/>
    <w:rsid w:val="008B122F"/>
    <w:rsid w:val="008B3C11"/>
    <w:rsid w:val="008B5759"/>
    <w:rsid w:val="008C197A"/>
    <w:rsid w:val="008C24AA"/>
    <w:rsid w:val="008C2804"/>
    <w:rsid w:val="008C6EA1"/>
    <w:rsid w:val="008C760B"/>
    <w:rsid w:val="008D43DD"/>
    <w:rsid w:val="008D77B6"/>
    <w:rsid w:val="008E367A"/>
    <w:rsid w:val="008F02EE"/>
    <w:rsid w:val="008F52F7"/>
    <w:rsid w:val="008F548A"/>
    <w:rsid w:val="008F74CE"/>
    <w:rsid w:val="00923BA7"/>
    <w:rsid w:val="0093293C"/>
    <w:rsid w:val="0094581A"/>
    <w:rsid w:val="00945AF9"/>
    <w:rsid w:val="00945C76"/>
    <w:rsid w:val="00946981"/>
    <w:rsid w:val="009473C2"/>
    <w:rsid w:val="0095044A"/>
    <w:rsid w:val="009520AD"/>
    <w:rsid w:val="009538FC"/>
    <w:rsid w:val="009559E9"/>
    <w:rsid w:val="009575D2"/>
    <w:rsid w:val="00957771"/>
    <w:rsid w:val="00966CAB"/>
    <w:rsid w:val="00966D26"/>
    <w:rsid w:val="00972E59"/>
    <w:rsid w:val="0097660D"/>
    <w:rsid w:val="0097669B"/>
    <w:rsid w:val="009834C7"/>
    <w:rsid w:val="009850B8"/>
    <w:rsid w:val="009A691F"/>
    <w:rsid w:val="009A7D1C"/>
    <w:rsid w:val="009B15A0"/>
    <w:rsid w:val="009B74A8"/>
    <w:rsid w:val="009C274B"/>
    <w:rsid w:val="009C2E8E"/>
    <w:rsid w:val="009C49B6"/>
    <w:rsid w:val="009C6687"/>
    <w:rsid w:val="009C6B05"/>
    <w:rsid w:val="009D04CA"/>
    <w:rsid w:val="009D0B89"/>
    <w:rsid w:val="009E2065"/>
    <w:rsid w:val="009E317C"/>
    <w:rsid w:val="009F571B"/>
    <w:rsid w:val="009F6AFD"/>
    <w:rsid w:val="00A05F89"/>
    <w:rsid w:val="00A1310C"/>
    <w:rsid w:val="00A152D5"/>
    <w:rsid w:val="00A24005"/>
    <w:rsid w:val="00A40CF1"/>
    <w:rsid w:val="00A43C33"/>
    <w:rsid w:val="00A52272"/>
    <w:rsid w:val="00A52CA3"/>
    <w:rsid w:val="00A57501"/>
    <w:rsid w:val="00A60CF3"/>
    <w:rsid w:val="00A61118"/>
    <w:rsid w:val="00A65942"/>
    <w:rsid w:val="00A76D58"/>
    <w:rsid w:val="00A844AC"/>
    <w:rsid w:val="00A90790"/>
    <w:rsid w:val="00A91071"/>
    <w:rsid w:val="00A91089"/>
    <w:rsid w:val="00A93CA6"/>
    <w:rsid w:val="00AA0208"/>
    <w:rsid w:val="00AA3C63"/>
    <w:rsid w:val="00AA5BC7"/>
    <w:rsid w:val="00AA756B"/>
    <w:rsid w:val="00AB23B2"/>
    <w:rsid w:val="00AB529C"/>
    <w:rsid w:val="00AB7A72"/>
    <w:rsid w:val="00AC3095"/>
    <w:rsid w:val="00AD1C4C"/>
    <w:rsid w:val="00AD2FC7"/>
    <w:rsid w:val="00AD3FFB"/>
    <w:rsid w:val="00AD597B"/>
    <w:rsid w:val="00AE0E2A"/>
    <w:rsid w:val="00AE23BE"/>
    <w:rsid w:val="00AE4DEE"/>
    <w:rsid w:val="00AE76C6"/>
    <w:rsid w:val="00AF208D"/>
    <w:rsid w:val="00AF67DA"/>
    <w:rsid w:val="00B006DB"/>
    <w:rsid w:val="00B10CEB"/>
    <w:rsid w:val="00B142C1"/>
    <w:rsid w:val="00B16011"/>
    <w:rsid w:val="00B1668D"/>
    <w:rsid w:val="00B21215"/>
    <w:rsid w:val="00B22183"/>
    <w:rsid w:val="00B22599"/>
    <w:rsid w:val="00B2594A"/>
    <w:rsid w:val="00B31180"/>
    <w:rsid w:val="00B33604"/>
    <w:rsid w:val="00B3701B"/>
    <w:rsid w:val="00B42836"/>
    <w:rsid w:val="00B434D8"/>
    <w:rsid w:val="00B43C2F"/>
    <w:rsid w:val="00B4488D"/>
    <w:rsid w:val="00B53FD8"/>
    <w:rsid w:val="00B564F0"/>
    <w:rsid w:val="00B6086C"/>
    <w:rsid w:val="00B631B6"/>
    <w:rsid w:val="00B63CE3"/>
    <w:rsid w:val="00B6446A"/>
    <w:rsid w:val="00B677DB"/>
    <w:rsid w:val="00B71715"/>
    <w:rsid w:val="00B72AAE"/>
    <w:rsid w:val="00B77FF0"/>
    <w:rsid w:val="00B83FEA"/>
    <w:rsid w:val="00B85020"/>
    <w:rsid w:val="00B865CD"/>
    <w:rsid w:val="00B9136D"/>
    <w:rsid w:val="00B9229E"/>
    <w:rsid w:val="00B92816"/>
    <w:rsid w:val="00B93491"/>
    <w:rsid w:val="00BA1092"/>
    <w:rsid w:val="00BA1454"/>
    <w:rsid w:val="00BB501D"/>
    <w:rsid w:val="00BC0681"/>
    <w:rsid w:val="00BD6BC6"/>
    <w:rsid w:val="00BF5AB6"/>
    <w:rsid w:val="00C02304"/>
    <w:rsid w:val="00C05A13"/>
    <w:rsid w:val="00C10DCB"/>
    <w:rsid w:val="00C241CD"/>
    <w:rsid w:val="00C262A2"/>
    <w:rsid w:val="00C40639"/>
    <w:rsid w:val="00C4581E"/>
    <w:rsid w:val="00C46A67"/>
    <w:rsid w:val="00C64304"/>
    <w:rsid w:val="00C6798C"/>
    <w:rsid w:val="00C67B9B"/>
    <w:rsid w:val="00C729F8"/>
    <w:rsid w:val="00C809DB"/>
    <w:rsid w:val="00C82A60"/>
    <w:rsid w:val="00C83468"/>
    <w:rsid w:val="00C83D59"/>
    <w:rsid w:val="00C930E8"/>
    <w:rsid w:val="00CA03BD"/>
    <w:rsid w:val="00CA0DD1"/>
    <w:rsid w:val="00CA234B"/>
    <w:rsid w:val="00CA42C3"/>
    <w:rsid w:val="00CB06A3"/>
    <w:rsid w:val="00CB11D2"/>
    <w:rsid w:val="00CB3914"/>
    <w:rsid w:val="00CB3988"/>
    <w:rsid w:val="00CB5C7E"/>
    <w:rsid w:val="00CD47F7"/>
    <w:rsid w:val="00CD7580"/>
    <w:rsid w:val="00CE496A"/>
    <w:rsid w:val="00CF1FC0"/>
    <w:rsid w:val="00CF28BB"/>
    <w:rsid w:val="00CF2E91"/>
    <w:rsid w:val="00D0312F"/>
    <w:rsid w:val="00D1685B"/>
    <w:rsid w:val="00D20796"/>
    <w:rsid w:val="00D2319C"/>
    <w:rsid w:val="00D3593A"/>
    <w:rsid w:val="00D3672D"/>
    <w:rsid w:val="00D36BD1"/>
    <w:rsid w:val="00D36CB2"/>
    <w:rsid w:val="00D408F6"/>
    <w:rsid w:val="00D42563"/>
    <w:rsid w:val="00D47A97"/>
    <w:rsid w:val="00D5211C"/>
    <w:rsid w:val="00D53F61"/>
    <w:rsid w:val="00D56294"/>
    <w:rsid w:val="00D57220"/>
    <w:rsid w:val="00D572B9"/>
    <w:rsid w:val="00D632BF"/>
    <w:rsid w:val="00D652A2"/>
    <w:rsid w:val="00D732EA"/>
    <w:rsid w:val="00D7336E"/>
    <w:rsid w:val="00D767F8"/>
    <w:rsid w:val="00D835B5"/>
    <w:rsid w:val="00D86D06"/>
    <w:rsid w:val="00D918A3"/>
    <w:rsid w:val="00D936EC"/>
    <w:rsid w:val="00DB1269"/>
    <w:rsid w:val="00DB2426"/>
    <w:rsid w:val="00DC0CC9"/>
    <w:rsid w:val="00DD19AE"/>
    <w:rsid w:val="00DD4CF9"/>
    <w:rsid w:val="00DD5BFD"/>
    <w:rsid w:val="00DE24D4"/>
    <w:rsid w:val="00DE7DE7"/>
    <w:rsid w:val="00DF5D76"/>
    <w:rsid w:val="00E00BDA"/>
    <w:rsid w:val="00E043CE"/>
    <w:rsid w:val="00E12D57"/>
    <w:rsid w:val="00E13F14"/>
    <w:rsid w:val="00E14B17"/>
    <w:rsid w:val="00E15B91"/>
    <w:rsid w:val="00E23DA9"/>
    <w:rsid w:val="00E31B05"/>
    <w:rsid w:val="00E33904"/>
    <w:rsid w:val="00E40D51"/>
    <w:rsid w:val="00E416A3"/>
    <w:rsid w:val="00E4390C"/>
    <w:rsid w:val="00E474D5"/>
    <w:rsid w:val="00E524A5"/>
    <w:rsid w:val="00E536C7"/>
    <w:rsid w:val="00E53ACF"/>
    <w:rsid w:val="00E56284"/>
    <w:rsid w:val="00E56A6C"/>
    <w:rsid w:val="00E6117C"/>
    <w:rsid w:val="00E64D1E"/>
    <w:rsid w:val="00E66689"/>
    <w:rsid w:val="00E704A5"/>
    <w:rsid w:val="00E70659"/>
    <w:rsid w:val="00E73028"/>
    <w:rsid w:val="00E74191"/>
    <w:rsid w:val="00E7484C"/>
    <w:rsid w:val="00E800C2"/>
    <w:rsid w:val="00E84566"/>
    <w:rsid w:val="00E8467D"/>
    <w:rsid w:val="00E8552D"/>
    <w:rsid w:val="00E9792F"/>
    <w:rsid w:val="00EB391D"/>
    <w:rsid w:val="00EB3CCD"/>
    <w:rsid w:val="00EB621C"/>
    <w:rsid w:val="00EB7350"/>
    <w:rsid w:val="00EC341F"/>
    <w:rsid w:val="00EC6117"/>
    <w:rsid w:val="00EC79C4"/>
    <w:rsid w:val="00ED1C5E"/>
    <w:rsid w:val="00EE0E32"/>
    <w:rsid w:val="00EE32A7"/>
    <w:rsid w:val="00EE3357"/>
    <w:rsid w:val="00EE3B35"/>
    <w:rsid w:val="00EE55E7"/>
    <w:rsid w:val="00EE5D9D"/>
    <w:rsid w:val="00EF0D9F"/>
    <w:rsid w:val="00EF38EE"/>
    <w:rsid w:val="00EF6C67"/>
    <w:rsid w:val="00F0097C"/>
    <w:rsid w:val="00F02454"/>
    <w:rsid w:val="00F0364A"/>
    <w:rsid w:val="00F03AC3"/>
    <w:rsid w:val="00F041EA"/>
    <w:rsid w:val="00F04765"/>
    <w:rsid w:val="00F06099"/>
    <w:rsid w:val="00F10113"/>
    <w:rsid w:val="00F10CA0"/>
    <w:rsid w:val="00F23692"/>
    <w:rsid w:val="00F279E5"/>
    <w:rsid w:val="00F367DF"/>
    <w:rsid w:val="00F37BD2"/>
    <w:rsid w:val="00F405D4"/>
    <w:rsid w:val="00F46F00"/>
    <w:rsid w:val="00F51F34"/>
    <w:rsid w:val="00F54359"/>
    <w:rsid w:val="00F543B7"/>
    <w:rsid w:val="00F60693"/>
    <w:rsid w:val="00F66220"/>
    <w:rsid w:val="00F67F47"/>
    <w:rsid w:val="00F735BF"/>
    <w:rsid w:val="00F740AD"/>
    <w:rsid w:val="00F76E67"/>
    <w:rsid w:val="00F80A51"/>
    <w:rsid w:val="00F817FD"/>
    <w:rsid w:val="00F84883"/>
    <w:rsid w:val="00F85C9B"/>
    <w:rsid w:val="00F92775"/>
    <w:rsid w:val="00F92DD2"/>
    <w:rsid w:val="00F94750"/>
    <w:rsid w:val="00F94DEF"/>
    <w:rsid w:val="00F95DF2"/>
    <w:rsid w:val="00F97658"/>
    <w:rsid w:val="00FA37E0"/>
    <w:rsid w:val="00FA5825"/>
    <w:rsid w:val="00FA5FCA"/>
    <w:rsid w:val="00FB49A7"/>
    <w:rsid w:val="00FB5536"/>
    <w:rsid w:val="00FC0A7E"/>
    <w:rsid w:val="00FC1FCF"/>
    <w:rsid w:val="00FC2938"/>
    <w:rsid w:val="00FD5693"/>
    <w:rsid w:val="00FE3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9FBE52A"/>
  <w15:docId w15:val="{08C38448-4C36-4241-83D3-F073FAF4A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BA10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B64"/>
    <w:rPr>
      <w:color w:val="005DB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B64"/>
    <w:rPr>
      <w:color w:val="808080"/>
      <w:shd w:val="clear" w:color="auto" w:fill="E6E6E6"/>
    </w:rPr>
  </w:style>
  <w:style w:type="paragraph" w:customStyle="1" w:styleId="partstable">
    <w:name w:val="parts_table"/>
    <w:basedOn w:val="Normal"/>
    <w:qFormat/>
    <w:rsid w:val="00656000"/>
    <w:pPr>
      <w:keepNext/>
      <w:keepLines/>
      <w:spacing w:after="0" w:line="240" w:lineRule="auto"/>
    </w:pPr>
  </w:style>
  <w:style w:type="paragraph" w:styleId="Bibliography">
    <w:name w:val="Bibliography"/>
    <w:basedOn w:val="Normal"/>
    <w:next w:val="Normal"/>
    <w:uiPriority w:val="37"/>
    <w:semiHidden/>
    <w:unhideWhenUsed/>
    <w:rsid w:val="00A93CA6"/>
  </w:style>
  <w:style w:type="paragraph" w:styleId="BodyText">
    <w:name w:val="Body Text"/>
    <w:basedOn w:val="Normal"/>
    <w:link w:val="BodyTextChar"/>
    <w:uiPriority w:val="99"/>
    <w:semiHidden/>
    <w:unhideWhenUsed/>
    <w:rsid w:val="00A93CA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93CA6"/>
  </w:style>
  <w:style w:type="paragraph" w:styleId="BodyText2">
    <w:name w:val="Body Text 2"/>
    <w:basedOn w:val="Normal"/>
    <w:link w:val="BodyText2Char"/>
    <w:uiPriority w:val="99"/>
    <w:semiHidden/>
    <w:unhideWhenUsed/>
    <w:rsid w:val="00A93CA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93CA6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A93CA6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93CA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93CA6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A93CA6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A93CA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A93CA6"/>
  </w:style>
  <w:style w:type="paragraph" w:styleId="Closing">
    <w:name w:val="Closing"/>
    <w:basedOn w:val="Normal"/>
    <w:link w:val="Closing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A93CA6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93CA6"/>
  </w:style>
  <w:style w:type="character" w:customStyle="1" w:styleId="DateChar">
    <w:name w:val="Date Char"/>
    <w:basedOn w:val="DefaultParagraphFont"/>
    <w:link w:val="Date"/>
    <w:uiPriority w:val="99"/>
    <w:semiHidden/>
    <w:rsid w:val="00A93CA6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A93CA6"/>
  </w:style>
  <w:style w:type="paragraph" w:styleId="EnvelopeAddress">
    <w:name w:val="envelope address"/>
    <w:basedOn w:val="Normal"/>
    <w:uiPriority w:val="99"/>
    <w:semiHidden/>
    <w:unhideWhenUsed/>
    <w:rsid w:val="00A93CA6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A93CA6"/>
    <w:pPr>
      <w:spacing w:before="0"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A93CA6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A93CA6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A93CA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A93CA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A93CA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A93CA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A93CA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A93CA6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A93CA6"/>
    <w:pPr>
      <w:numPr>
        <w:numId w:val="10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A93CA6"/>
    <w:pPr>
      <w:numPr>
        <w:numId w:val="11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A93CA6"/>
    <w:pPr>
      <w:numPr>
        <w:numId w:val="12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A93CA6"/>
    <w:pPr>
      <w:numPr>
        <w:numId w:val="13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A93CA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A93CA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A93CA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A93CA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A93CA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A93CA6"/>
    <w:pPr>
      <w:numPr>
        <w:numId w:val="1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A93CA6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A93CA6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A93CA6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A93CA6"/>
    <w:pPr>
      <w:numPr>
        <w:numId w:val="18"/>
      </w:numPr>
      <w:contextualSpacing/>
    </w:pPr>
  </w:style>
  <w:style w:type="paragraph" w:styleId="MessageHeader">
    <w:name w:val="Message Header"/>
    <w:basedOn w:val="Normal"/>
    <w:link w:val="MessageHeaderChar"/>
    <w:uiPriority w:val="99"/>
    <w:semiHidden/>
    <w:unhideWhenUsed/>
    <w:rsid w:val="00A93CA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A93CA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A93CA6"/>
    <w:pPr>
      <w:spacing w:before="0"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93CA6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A93CA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A93CA6"/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A93CA6"/>
    <w:pPr>
      <w:spacing w:before="200" w:after="160"/>
      <w:ind w:left="864" w:right="864"/>
      <w:jc w:val="center"/>
    </w:pPr>
    <w:rPr>
      <w:i/>
      <w:iCs/>
      <w:color w:val="60606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A93CA6"/>
    <w:rPr>
      <w:i/>
      <w:iCs/>
      <w:color w:val="60606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A93CA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A93CA6"/>
  </w:style>
  <w:style w:type="paragraph" w:styleId="Signature">
    <w:name w:val="Signature"/>
    <w:basedOn w:val="Normal"/>
    <w:link w:val="Signature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A93CA6"/>
  </w:style>
  <w:style w:type="paragraph" w:styleId="TableofAuthorities">
    <w:name w:val="table of authorities"/>
    <w:basedOn w:val="Normal"/>
    <w:next w:val="Normal"/>
    <w:uiPriority w:val="99"/>
    <w:semiHidden/>
    <w:unhideWhenUsed/>
    <w:rsid w:val="00A93CA6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A93CA6"/>
    <w:pPr>
      <w:spacing w:after="0"/>
    </w:pPr>
  </w:style>
  <w:style w:type="paragraph" w:styleId="TOAHeading">
    <w:name w:val="toa heading"/>
    <w:basedOn w:val="Normal"/>
    <w:next w:val="Normal"/>
    <w:uiPriority w:val="99"/>
    <w:semiHidden/>
    <w:unhideWhenUsed/>
    <w:rsid w:val="00A93CA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93CA6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93C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93CA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A93CA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A93CA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A93CA6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A93CA6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A93CA6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A93CA6"/>
    <w:pPr>
      <w:spacing w:after="100"/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microsoft.com/office/2007/relationships/hdphoto" Target="media/hdphoto12.wdp"/><Relationship Id="rId42" Type="http://schemas.microsoft.com/office/2007/relationships/hdphoto" Target="media/hdphoto16.wdp"/><Relationship Id="rId47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microsoft.com/office/2007/relationships/hdphoto" Target="media/hdphoto14.wdp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0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4.png"/><Relationship Id="rId40" Type="http://schemas.microsoft.com/office/2007/relationships/hdphoto" Target="media/hdphoto15.wdp"/><Relationship Id="rId45" Type="http://schemas.microsoft.com/office/2007/relationships/hdphoto" Target="media/hdphoto17.wdp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openxmlformats.org/officeDocument/2006/relationships/image" Target="media/image13.png"/><Relationship Id="rId43" Type="http://schemas.openxmlformats.org/officeDocument/2006/relationships/image" Target="media/image17.jpeg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svg"/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brewster.BlackBox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8431DF7-CFF4-4A86-A808-91F3C16A5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4</TotalTime>
  <Pages>2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brewster</dc:creator>
  <cp:lastModifiedBy>Brewster</cp:lastModifiedBy>
  <cp:revision>6</cp:revision>
  <cp:lastPrinted>2018-06-05T14:23:00Z</cp:lastPrinted>
  <dcterms:created xsi:type="dcterms:W3CDTF">2019-10-14T15:29:00Z</dcterms:created>
  <dcterms:modified xsi:type="dcterms:W3CDTF">2019-10-14T15:32:00Z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