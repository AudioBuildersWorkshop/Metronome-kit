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F502C" w14:textId="0E505AB7" w:rsidR="004E1AED" w:rsidRDefault="00B9136D" w:rsidP="004E1AED">
      <w:pPr>
        <w:pStyle w:val="Title"/>
      </w:pPr>
      <w:r>
        <w:rPr>
          <w:noProof/>
        </w:rPr>
        <mc:AlternateContent>
          <mc:Choice Requires="wps">
            <w:drawing>
              <wp:anchor distT="45720" distB="45720" distL="114300" distR="114300" simplePos="0" relativeHeight="251689984" behindDoc="0" locked="0" layoutInCell="1" allowOverlap="1" wp14:anchorId="3A162380" wp14:editId="6C4A4275">
                <wp:simplePos x="0" y="0"/>
                <wp:positionH relativeFrom="column">
                  <wp:posOffset>4886325</wp:posOffset>
                </wp:positionH>
                <wp:positionV relativeFrom="paragraph">
                  <wp:posOffset>0</wp:posOffset>
                </wp:positionV>
                <wp:extent cx="1390650" cy="1266825"/>
                <wp:effectExtent l="0" t="0" r="0" b="952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266825"/>
                        </a:xfrm>
                        <a:prstGeom prst="rect">
                          <a:avLst/>
                        </a:prstGeom>
                        <a:solidFill>
                          <a:srgbClr val="FFFFFF"/>
                        </a:solidFill>
                        <a:ln w="9525">
                          <a:noFill/>
                          <a:miter lim="800000"/>
                          <a:headEnd/>
                          <a:tailEnd/>
                        </a:ln>
                      </wps:spPr>
                      <wps:txbx>
                        <w:txbxContent>
                          <w:p w14:paraId="1D45E21A" w14:textId="3215302B" w:rsidR="00A91089" w:rsidRDefault="00A91089" w:rsidP="00B9136D">
                            <w:pPr>
                              <w:ind w:left="-180"/>
                            </w:pPr>
                            <w:r>
                              <w:rPr>
                                <w:noProof/>
                              </w:rPr>
                              <w:drawing>
                                <wp:inline distT="0" distB="0" distL="0" distR="0" wp14:anchorId="71E5BF47" wp14:editId="427ECE46">
                                  <wp:extent cx="1295400" cy="11715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559"/>
                                          <a:stretch/>
                                        </pic:blipFill>
                                        <pic:spPr bwMode="auto">
                                          <a:xfrm>
                                            <a:off x="0" y="0"/>
                                            <a:ext cx="1295400" cy="11715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62380" id="_x0000_t202" coordsize="21600,21600" o:spt="202" path="m,l,21600r21600,l21600,xe">
                <v:stroke joinstyle="miter"/>
                <v:path gradientshapeok="t" o:connecttype="rect"/>
              </v:shapetype>
              <v:shape id="Text Box 2" o:spid="_x0000_s1026" type="#_x0000_t202" style="position:absolute;margin-left:384.75pt;margin-top:0;width:109.5pt;height:99.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FMIAIAAB4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" stroked="f">
                <v:textbox>
                  <w:txbxContent>
                    <w:p w14:paraId="1D45E21A" w14:textId="3215302B" w:rsidR="00A91089" w:rsidRDefault="00A91089" w:rsidP="00B9136D">
                      <w:pPr>
                        <w:ind w:left="-180"/>
                      </w:pPr>
                      <w:r>
                        <w:rPr>
                          <w:noProof/>
                        </w:rPr>
                        <w:drawing>
                          <wp:inline distT="0" distB="0" distL="0" distR="0" wp14:anchorId="71E5BF47" wp14:editId="427ECE46">
                            <wp:extent cx="1295400" cy="11715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559"/>
                                    <a:stretch/>
                                  </pic:blipFill>
                                  <pic:spPr bwMode="auto">
                                    <a:xfrm>
                                      <a:off x="0" y="0"/>
                                      <a:ext cx="1295400" cy="117157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BA1092">
        <w:t>Audio Builder</w:t>
      </w:r>
      <w:r w:rsidR="00F92DD2">
        <w:t>s</w:t>
      </w:r>
      <w:r w:rsidR="00BA1092">
        <w:t xml:space="preserve"> Workshop</w:t>
      </w:r>
    </w:p>
    <w:p w14:paraId="7AD8943F" w14:textId="364EF66C" w:rsidR="00BA1092" w:rsidRDefault="00BA1092" w:rsidP="004E1AED">
      <w:pPr>
        <w:pStyle w:val="Title"/>
      </w:pPr>
      <w:r>
        <w:t>Metronome kit</w:t>
      </w:r>
    </w:p>
    <w:p w14:paraId="35C4B154" w14:textId="6D0C614D" w:rsidR="00BA1092" w:rsidRDefault="00BA1092" w:rsidP="004E1AED">
      <w:pPr>
        <w:pStyle w:val="Title"/>
      </w:pPr>
      <w:r>
        <w:t>Build directions</w:t>
      </w:r>
    </w:p>
    <w:p w14:paraId="6CC13A07" w14:textId="7221B3E9" w:rsidR="00212578" w:rsidRDefault="007E4EFB" w:rsidP="00BA1092">
      <w:pPr>
        <w:pStyle w:val="Heading3"/>
      </w:pPr>
      <w:r>
        <w:t>Introduction</w:t>
      </w:r>
    </w:p>
    <w:p w14:paraId="74A568B7" w14:textId="77777777" w:rsidR="00F94750" w:rsidRDefault="006C6BB7" w:rsidP="00F94750">
      <w:r>
        <w:t xml:space="preserve">This kit is intended as a beginner </w:t>
      </w:r>
      <w:r w:rsidR="003261AA">
        <w:t xml:space="preserve">level </w:t>
      </w:r>
      <w:r>
        <w:t xml:space="preserve">kit to introduce you to assembling your own electronic projects. If you </w:t>
      </w:r>
      <w:r w:rsidR="00E14B17">
        <w:t>received</w:t>
      </w:r>
      <w:r>
        <w:t xml:space="preserve"> this kit at an </w:t>
      </w:r>
      <w:r w:rsidR="00776AF2">
        <w:t xml:space="preserve">AES/ABW event then most likely there are volunteers on hand to answer questions while you follow this guide to assemble </w:t>
      </w:r>
      <w:r w:rsidR="00AC3095">
        <w:t>the kit</w:t>
      </w:r>
      <w:r w:rsidR="00776AF2">
        <w:t xml:space="preserve">. </w:t>
      </w:r>
      <w:r w:rsidR="00F94750">
        <w:t>If you’re running a learn to solder event and need guidance on organizing and running the event please see the document “</w:t>
      </w:r>
      <w:r w:rsidR="00F94750" w:rsidRPr="00F94750">
        <w:rPr>
          <w:i/>
          <w:iCs/>
        </w:rPr>
        <w:t>HOSTING A LEARN TO SOLDER BUILD EVENT</w:t>
      </w:r>
      <w:r w:rsidR="00F94750">
        <w:t>” or contact ABW.</w:t>
      </w:r>
    </w:p>
    <w:p w14:paraId="6E495426" w14:textId="5F731D0A" w:rsidR="00776AF2" w:rsidRDefault="001F679D" w:rsidP="006C6BB7">
      <w:r>
        <w:t xml:space="preserve">If you </w:t>
      </w:r>
      <w:r w:rsidR="00E14B17">
        <w:t>received</w:t>
      </w:r>
      <w:r>
        <w:t xml:space="preserve"> this kit for assembly at home many general electronic assembly questions can be answered from resources found on the internet.</w:t>
      </w:r>
    </w:p>
    <w:p w14:paraId="44B7C31F" w14:textId="11FFF48C" w:rsidR="00CD47F7" w:rsidRDefault="00CD47F7" w:rsidP="006C6BB7">
      <w:r>
        <w:t>If you get stuck and need help please post your question on the Audio Builder</w:t>
      </w:r>
      <w:r w:rsidR="00F92DD2">
        <w:t>s</w:t>
      </w:r>
      <w:r>
        <w:t xml:space="preserve"> Workshop’s Facebook page </w:t>
      </w:r>
      <w:hyperlink r:id="rId12" w:history="1">
        <w:r w:rsidR="0079692F" w:rsidRPr="00AA5470">
          <w:rPr>
            <w:rStyle w:val="Hyperlink"/>
          </w:rPr>
          <w:t>https://www.facebook.com/groups/AudioBuildersWorkshop/</w:t>
        </w:r>
      </w:hyperlink>
    </w:p>
    <w:p w14:paraId="23555EED" w14:textId="6D4729E9" w:rsidR="007E4EFB" w:rsidRDefault="00F54359" w:rsidP="006C6BB7">
      <w:r>
        <w:t xml:space="preserve">These build directions were update 30-Jun-2018 to </w:t>
      </w:r>
      <w:r w:rsidR="00B71715">
        <w:t xml:space="preserve">provide information for the rev 2.0 PCB. There is no meaningful difference in the build directions </w:t>
      </w:r>
      <w:r w:rsidR="008F02EE">
        <w:t>if you happen to have a Rev 1.0  or Rev 2.0 PCB.</w:t>
      </w:r>
      <w:r w:rsidR="00647221">
        <w:t xml:space="preserve"> The pictures in this document are from the Rev 1.0 PCB.</w:t>
      </w:r>
      <w:r w:rsidR="003E27EF">
        <w:t xml:space="preserve"> A further revision of this manual was done 1-May-2019 to clarify</w:t>
      </w:r>
      <w:r w:rsidR="005D66AD">
        <w:t xml:space="preserve"> the wiring of the ¼” jack and speaker.</w:t>
      </w:r>
    </w:p>
    <w:p w14:paraId="23DC23BA" w14:textId="46446505" w:rsidR="00DF5D76" w:rsidRDefault="00A43C33" w:rsidP="006C6BB7">
      <w:r>
        <w:t>As of version 6 this guide was updated to reflect the change of a few components. This substitution of components happens for various reasons</w:t>
      </w:r>
      <w:r w:rsidR="000E0E6A">
        <w:t xml:space="preserve"> and depending on when you got your kit not all of the parts may look exactly like the ones shown here, though they will always be functionally equivalent.</w:t>
      </w:r>
    </w:p>
    <w:p w14:paraId="1971F5EA" w14:textId="403A79DA" w:rsidR="00354B15" w:rsidRDefault="00354B15" w:rsidP="00354B15">
      <w:pPr>
        <w:pStyle w:val="Heading3"/>
      </w:pPr>
      <w:r>
        <w:t>Where to get kits</w:t>
      </w:r>
    </w:p>
    <w:p w14:paraId="1E6179F6" w14:textId="448B2063" w:rsidR="00354B15" w:rsidRDefault="00354B15" w:rsidP="006C6BB7">
      <w:r>
        <w:t xml:space="preserve">All source files, including BOM, are available. </w:t>
      </w:r>
      <w:r w:rsidR="00044829">
        <w:t xml:space="preserve">If looking for one or a small number of kits, ABW has </w:t>
      </w:r>
      <w:r w:rsidR="00B006DB">
        <w:t xml:space="preserve">set up Crowd Supply to sell kits for both this Metronome kit and the Low Pass Filter kit. See </w:t>
      </w:r>
      <w:hyperlink r:id="rId13" w:history="1">
        <w:r w:rsidR="003F450C">
          <w:rPr>
            <w:rStyle w:val="Hyperlink"/>
          </w:rPr>
          <w:t>https://www.crowdsupply.com/</w:t>
        </w:r>
      </w:hyperlink>
      <w:r w:rsidR="003F450C">
        <w:t xml:space="preserve"> for details.</w:t>
      </w:r>
      <w:r w:rsidR="00044829">
        <w:t xml:space="preserve"> </w:t>
      </w:r>
    </w:p>
    <w:p w14:paraId="737911BD" w14:textId="4826C466" w:rsidR="0079692F" w:rsidRDefault="00F92DD2" w:rsidP="00F92DD2">
      <w:pPr>
        <w:pStyle w:val="Heading3"/>
      </w:pPr>
      <w:r>
        <w:t>About the audio builders workshop</w:t>
      </w:r>
      <w:r w:rsidR="00B142C1">
        <w:t xml:space="preserve"> (ABW)</w:t>
      </w:r>
    </w:p>
    <w:p w14:paraId="4C74A8CC" w14:textId="4E616859" w:rsidR="00F92DD2" w:rsidRDefault="00F92DD2" w:rsidP="006C6BB7">
      <w:r>
        <w:t xml:space="preserve">The ABW </w:t>
      </w:r>
      <w:r w:rsidR="00B142C1">
        <w:t>is a working group of the Boston Chapter of Audio Engineering Society. The ABW</w:t>
      </w:r>
      <w:r w:rsidR="00514D62">
        <w:t xml:space="preserve"> promotes interest in electronics construction and design for applications with audio. </w:t>
      </w:r>
      <w:r w:rsidR="008759F3">
        <w:t>In addition to kit building the ABW sponsors all day seminars on various technical topics related to audio and recording of audio.</w:t>
      </w:r>
      <w:r w:rsidR="002406B0">
        <w:t xml:space="preserve"> The Boston AES also runs shorter (1 to 2 hours) lectures, company visits, and networking events </w:t>
      </w:r>
      <w:r w:rsidR="00760E2A">
        <w:t xml:space="preserve">once or twice a month.  All ABW and Boston AES events are free to attend, though there </w:t>
      </w:r>
      <w:r w:rsidR="00782501">
        <w:t>are</w:t>
      </w:r>
      <w:r w:rsidR="00760E2A">
        <w:t xml:space="preserve"> materials fee</w:t>
      </w:r>
      <w:r w:rsidR="00782501">
        <w:t>s</w:t>
      </w:r>
      <w:r w:rsidR="00760E2A">
        <w:t xml:space="preserve"> for purchasing kits.</w:t>
      </w:r>
    </w:p>
    <w:p w14:paraId="1CE2F546" w14:textId="77B81AF2" w:rsidR="0073464D" w:rsidRDefault="0073464D" w:rsidP="006C6BB7">
      <w:r>
        <w:lastRenderedPageBreak/>
        <w:t>Many of the events are posted on the ABW You Tube channel, including a substantial back catalog of talks</w:t>
      </w:r>
      <w:r w:rsidR="000D4BF6">
        <w:t xml:space="preserve">: </w:t>
      </w:r>
      <w:r w:rsidR="00BA1454" w:rsidRPr="00BA1454">
        <w:rPr>
          <w:rStyle w:val="Hyperlink"/>
        </w:rPr>
        <w:t>https://www.youtube.com/audiobuildersworkshop</w:t>
      </w:r>
    </w:p>
    <w:p w14:paraId="67564CBA" w14:textId="77777777" w:rsidR="00B42836" w:rsidRDefault="00B42836" w:rsidP="006C6BB7"/>
    <w:p w14:paraId="1D276931" w14:textId="77777777" w:rsidR="007E4EFB" w:rsidRDefault="007E4EFB" w:rsidP="007E4EFB">
      <w:pPr>
        <w:pStyle w:val="Heading3"/>
      </w:pPr>
      <w:r>
        <w:t>About this kit</w:t>
      </w:r>
    </w:p>
    <w:p w14:paraId="5A81E8E8" w14:textId="2EFA9123" w:rsidR="000D4BF6" w:rsidRDefault="007E4EFB" w:rsidP="006C6BB7">
      <w:r>
        <w:t>The kit contains all of the parts needed to create an electronic metronome based on an Integrated Circuit (IC) known as the 555</w:t>
      </w:r>
      <w:r w:rsidR="00197275">
        <w:t xml:space="preserve"> (usually said as five fifty-five). First sold in the 70</w:t>
      </w:r>
      <w:r w:rsidR="00FC1FCF">
        <w:t>’</w:t>
      </w:r>
      <w:r w:rsidR="00197275">
        <w:t>s</w:t>
      </w:r>
      <w:r w:rsidR="00FC1FCF">
        <w:t>,</w:t>
      </w:r>
      <w:r w:rsidR="00197275">
        <w:t xml:space="preserve"> it has </w:t>
      </w:r>
      <w:r w:rsidR="00574971">
        <w:t xml:space="preserve">been used </w:t>
      </w:r>
      <w:r w:rsidR="00700DE7">
        <w:t>in</w:t>
      </w:r>
      <w:r w:rsidR="00574971">
        <w:t xml:space="preserve"> thousands and thousands of products. There are currently dozens of different versions manufactured by multiple companies. In a simple application like this almost any 555 part will work.</w:t>
      </w:r>
    </w:p>
    <w:p w14:paraId="57E92357" w14:textId="76E84BD8" w:rsidR="00D0312F" w:rsidRDefault="00D0312F" w:rsidP="006C6BB7">
      <w:r>
        <w:t>This kit includes some features not seen in some of the very cheap kits available on-line:</w:t>
      </w:r>
    </w:p>
    <w:p w14:paraId="48B2846C" w14:textId="5221EA25" w:rsidR="00D0312F" w:rsidRDefault="00D0312F" w:rsidP="0097669B">
      <w:pPr>
        <w:pStyle w:val="ListParagraph"/>
        <w:numPr>
          <w:ilvl w:val="0"/>
          <w:numId w:val="21"/>
        </w:numPr>
      </w:pPr>
      <w:r>
        <w:t xml:space="preserve">Line out: </w:t>
      </w:r>
      <w:r w:rsidR="009850B8">
        <w:t>connect to your amp or other equipment via the ¼ phone jack.</w:t>
      </w:r>
    </w:p>
    <w:p w14:paraId="7A205E96" w14:textId="7F91A185" w:rsidR="0097669B" w:rsidRDefault="0097669B" w:rsidP="0097669B">
      <w:pPr>
        <w:pStyle w:val="ListParagraph"/>
        <w:numPr>
          <w:ilvl w:val="0"/>
          <w:numId w:val="21"/>
        </w:numPr>
      </w:pPr>
      <w:r>
        <w:t>LED for visi</w:t>
      </w:r>
      <w:r w:rsidR="003868BD">
        <w:t>ble indication</w:t>
      </w:r>
    </w:p>
    <w:p w14:paraId="05C4A0D8" w14:textId="6B7A692E" w:rsidR="009850B8" w:rsidRDefault="009850B8" w:rsidP="0097669B">
      <w:pPr>
        <w:pStyle w:val="ListParagraph"/>
        <w:numPr>
          <w:ilvl w:val="0"/>
          <w:numId w:val="21"/>
        </w:numPr>
      </w:pPr>
      <w:r>
        <w:t>Two operating modes: flash + line out, or flash</w:t>
      </w:r>
      <w:r w:rsidR="0097669B">
        <w:t xml:space="preserve"> </w:t>
      </w:r>
      <w:r>
        <w:t>+</w:t>
      </w:r>
      <w:r w:rsidR="0097669B">
        <w:t xml:space="preserve"> </w:t>
      </w:r>
      <w:r>
        <w:t>lineout</w:t>
      </w:r>
      <w:r w:rsidR="0097669B">
        <w:t xml:space="preserve"> </w:t>
      </w:r>
      <w:r>
        <w:t>+</w:t>
      </w:r>
      <w:r w:rsidR="0097669B">
        <w:t xml:space="preserve"> </w:t>
      </w:r>
      <w:r>
        <w:t>speaker.</w:t>
      </w:r>
    </w:p>
    <w:p w14:paraId="2244A407" w14:textId="70A3C043" w:rsidR="009850B8" w:rsidRDefault="00A76D58" w:rsidP="0097669B">
      <w:pPr>
        <w:pStyle w:val="ListParagraph"/>
        <w:numPr>
          <w:ilvl w:val="0"/>
          <w:numId w:val="21"/>
        </w:numPr>
      </w:pPr>
      <w:r>
        <w:t>Input diode to protect against connecting the battery backwards</w:t>
      </w:r>
    </w:p>
    <w:p w14:paraId="5513C5AC" w14:textId="7E232F66" w:rsidR="00A76D58" w:rsidRDefault="0097669B" w:rsidP="0097669B">
      <w:pPr>
        <w:pStyle w:val="ListParagraph"/>
        <w:numPr>
          <w:ilvl w:val="0"/>
          <w:numId w:val="21"/>
        </w:numPr>
      </w:pPr>
      <w:r>
        <w:t xml:space="preserve">Use of </w:t>
      </w:r>
      <w:r w:rsidR="00F84883">
        <w:t xml:space="preserve">a </w:t>
      </w:r>
      <w:r>
        <w:t xml:space="preserve">low power </w:t>
      </w:r>
      <w:r w:rsidR="00F84883">
        <w:t xml:space="preserve">version of the </w:t>
      </w:r>
      <w:r>
        <w:t xml:space="preserve">555 </w:t>
      </w:r>
      <w:r w:rsidR="00F84883">
        <w:t xml:space="preserve">IC </w:t>
      </w:r>
      <w:r>
        <w:t>part to extend battery life</w:t>
      </w:r>
    </w:p>
    <w:p w14:paraId="04FBF79F" w14:textId="10EE6ED2" w:rsidR="0097669B" w:rsidRDefault="0097669B" w:rsidP="0097669B">
      <w:pPr>
        <w:pStyle w:val="ListParagraph"/>
        <w:numPr>
          <w:ilvl w:val="0"/>
          <w:numId w:val="21"/>
        </w:numPr>
      </w:pPr>
      <w:r>
        <w:t>Power supply and CV pin decoupling to ensure reliable operation</w:t>
      </w:r>
    </w:p>
    <w:p w14:paraId="261E1960" w14:textId="6F2C83EB" w:rsidR="003868BD" w:rsidRDefault="003868BD" w:rsidP="0097669B">
      <w:pPr>
        <w:pStyle w:val="ListParagraph"/>
        <w:numPr>
          <w:ilvl w:val="0"/>
          <w:numId w:val="21"/>
        </w:numPr>
      </w:pPr>
      <w:r>
        <w:t xml:space="preserve">TEMPO adjustable from about 30 bpm to </w:t>
      </w:r>
      <w:r w:rsidRPr="009C6B05">
        <w:rPr>
          <w:i/>
        </w:rPr>
        <w:t>ludicrous</w:t>
      </w:r>
      <w:r>
        <w:t xml:space="preserve"> speed</w:t>
      </w:r>
    </w:p>
    <w:p w14:paraId="2BFE6550" w14:textId="58C1187F" w:rsidR="0097669B" w:rsidRDefault="002F0853" w:rsidP="006C6BB7">
      <w:r>
        <w:t>W</w:t>
      </w:r>
      <w:r w:rsidR="00571D71">
        <w:t>e assume a first time builder</w:t>
      </w:r>
      <w:r>
        <w:t>;</w:t>
      </w:r>
      <w:r w:rsidR="00571D71">
        <w:t xml:space="preserve"> these directions provide </w:t>
      </w:r>
      <w:r w:rsidR="007829C3">
        <w:t>a lot of detail</w:t>
      </w:r>
      <w:r w:rsidR="009C6B05">
        <w:t xml:space="preserve"> in the assembly steps</w:t>
      </w:r>
      <w:r w:rsidR="007829C3">
        <w:t xml:space="preserve"> that an experienced builder </w:t>
      </w:r>
      <w:r>
        <w:t>will</w:t>
      </w:r>
      <w:r w:rsidR="007829C3">
        <w:t xml:space="preserve"> probably be annoyed with. </w:t>
      </w:r>
    </w:p>
    <w:p w14:paraId="3749C0EA" w14:textId="2CAF79BA" w:rsidR="00D53F61" w:rsidRDefault="00044D8C" w:rsidP="006C6BB7">
      <w:r>
        <w:t>As a</w:t>
      </w:r>
      <w:r w:rsidR="00D53F61">
        <w:t xml:space="preserve"> first time builder </w:t>
      </w:r>
      <w:r>
        <w:t>you may not</w:t>
      </w:r>
      <w:r w:rsidR="00D53F61">
        <w:t xml:space="preserve"> know much about soldering</w:t>
      </w:r>
      <w:r>
        <w:t>;</w:t>
      </w:r>
      <w:r w:rsidR="00D53F61">
        <w:t xml:space="preserve"> we refer </w:t>
      </w:r>
      <w:r>
        <w:t>you</w:t>
      </w:r>
      <w:r w:rsidR="00D53F61">
        <w:t xml:space="preserve"> to other resources to provide more information about soldering technique as there’s no </w:t>
      </w:r>
      <w:r w:rsidR="001E678D">
        <w:t>value</w:t>
      </w:r>
      <w:r w:rsidR="00D53F61">
        <w:t xml:space="preserve"> to repeat that here</w:t>
      </w:r>
      <w:r w:rsidR="000716A4">
        <w:t xml:space="preserve"> (cause the author’s fingers are already tired from typing this up…)</w:t>
      </w:r>
    </w:p>
    <w:p w14:paraId="702353F6" w14:textId="77777777" w:rsidR="00A76D58" w:rsidRDefault="00A76D58" w:rsidP="006C6BB7"/>
    <w:p w14:paraId="4F1E9BDB" w14:textId="73073F58" w:rsidR="0079692F" w:rsidRDefault="0079692F" w:rsidP="0079692F">
      <w:pPr>
        <w:pStyle w:val="Heading3"/>
      </w:pPr>
      <w:r>
        <w:t>More info</w:t>
      </w:r>
    </w:p>
    <w:p w14:paraId="70EFCB16" w14:textId="5182AD38" w:rsidR="0079692F" w:rsidRDefault="0079692F" w:rsidP="006C6BB7">
      <w:r>
        <w:t>Where to get this document or the source files to the design:</w:t>
      </w:r>
      <w:r w:rsidR="007D4970">
        <w:t xml:space="preserve"> </w:t>
      </w:r>
      <w:hyperlink r:id="rId14" w:history="1">
        <w:r w:rsidR="007D4970" w:rsidRPr="00AA5470">
          <w:rPr>
            <w:rStyle w:val="Hyperlink"/>
          </w:rPr>
          <w:t>http://clk.works/2018/05/audio-builders-workshop-metronome-project-source-files/</w:t>
        </w:r>
      </w:hyperlink>
    </w:p>
    <w:p w14:paraId="46309B68" w14:textId="61A57BD8" w:rsidR="0079692F" w:rsidRPr="006C6BB7" w:rsidRDefault="00434393" w:rsidP="006C6BB7">
      <w:r>
        <w:t xml:space="preserve">Licensed under  </w:t>
      </w:r>
      <w:r>
        <w:rPr>
          <w:noProof/>
        </w:rPr>
        <w:drawing>
          <wp:inline distT="0" distB="0" distL="0" distR="0" wp14:anchorId="0A767FE0" wp14:editId="5FAE9DC2">
            <wp:extent cx="838200" cy="295275"/>
            <wp:effectExtent l="0" t="0" r="0" b="9525"/>
            <wp:docPr id="45" name="Picture 45"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2B887FFF" w14:textId="18B82DC9" w:rsidR="00BA1092" w:rsidRDefault="00BA1092" w:rsidP="00BA1092">
      <w:pPr>
        <w:pStyle w:val="Heading3"/>
      </w:pPr>
      <w:r>
        <w:t>WARNING</w:t>
      </w:r>
    </w:p>
    <w:p w14:paraId="6CFBA238" w14:textId="3F350AC4" w:rsidR="00BA1092" w:rsidRDefault="00BA1092" w:rsidP="00BA1092">
      <w:r>
        <w:t>This electronics kit requires use of hand tools</w:t>
      </w:r>
      <w:r w:rsidR="009E317C">
        <w:t xml:space="preserve"> including </w:t>
      </w:r>
      <w:r>
        <w:t>a hot soldering iron capable of severe burns, and chemicals that may be dangerous if used improperly. You must use common sense safety precautions when assembling this kit. You agree to hold ABW and anyone else that can fog a mirror harmless should you injure yourself. If you are not willing to accept these risks please do not attempt to assemble this kit.</w:t>
      </w:r>
    </w:p>
    <w:p w14:paraId="7AA74AD8" w14:textId="07A901D6" w:rsidR="009559E9" w:rsidRDefault="009559E9" w:rsidP="00BA1092">
      <w:r>
        <w:lastRenderedPageBreak/>
        <w:t xml:space="preserve">We suggest using </w:t>
      </w:r>
      <w:r w:rsidR="002479F5">
        <w:t xml:space="preserve">tin/lead </w:t>
      </w:r>
      <w:r>
        <w:t xml:space="preserve">solder as it </w:t>
      </w:r>
      <w:r w:rsidR="00105F1F">
        <w:t>is easy to use and the results are better</w:t>
      </w:r>
      <w:r w:rsidR="00FA5825">
        <w:t xml:space="preserve"> than the alternatives</w:t>
      </w:r>
      <w:r w:rsidR="00105F1F">
        <w:t xml:space="preserve">. But if you eat the stuff your brain will be permanently trashed, and maybe </w:t>
      </w:r>
      <w:r w:rsidR="00E12D57">
        <w:t>other critical body parts</w:t>
      </w:r>
      <w:r w:rsidR="00105F1F">
        <w:t xml:space="preserve"> go south too. So yeah, don’t eat it and don’t leave it around where someone else might think it’s shiny string cheese.</w:t>
      </w:r>
    </w:p>
    <w:p w14:paraId="2A86F70B" w14:textId="77777777" w:rsidR="00D57220" w:rsidRPr="00BA1092" w:rsidRDefault="00D57220" w:rsidP="00BA1092"/>
    <w:p w14:paraId="1CC36B4F" w14:textId="6E852C6E" w:rsidR="00194DF6" w:rsidRDefault="00BA1092">
      <w:pPr>
        <w:pStyle w:val="Heading1"/>
      </w:pPr>
      <w:r>
        <w:t>Getting ready</w:t>
      </w:r>
    </w:p>
    <w:p w14:paraId="33B88EF9" w14:textId="5EFBF9E9" w:rsidR="00426320" w:rsidRDefault="00BA1092" w:rsidP="00BA1092">
      <w:r>
        <w:t>Set up a workspace where the tools that you will need will be easily accessible and you can work safely with a soldering iron.</w:t>
      </w:r>
    </w:p>
    <w:p w14:paraId="714DDD78" w14:textId="48248FF2" w:rsidR="00BA1092" w:rsidRDefault="00BA1092" w:rsidP="00BA1092">
      <w:r>
        <w:t>Tools needed:</w:t>
      </w:r>
    </w:p>
    <w:tbl>
      <w:tblPr>
        <w:tblStyle w:val="TableGrid"/>
        <w:tblW w:w="0" w:type="auto"/>
        <w:tblLook w:val="04A0" w:firstRow="1" w:lastRow="0" w:firstColumn="1" w:lastColumn="0" w:noHBand="0" w:noVBand="1"/>
      </w:tblPr>
      <w:tblGrid>
        <w:gridCol w:w="4675"/>
        <w:gridCol w:w="4675"/>
      </w:tblGrid>
      <w:tr w:rsidR="00BA1092" w14:paraId="75810E8F" w14:textId="77777777" w:rsidTr="00BA1092">
        <w:tc>
          <w:tcPr>
            <w:tcW w:w="4675" w:type="dxa"/>
          </w:tcPr>
          <w:p w14:paraId="67A63D25" w14:textId="5C59343C" w:rsidR="00BA1092" w:rsidRDefault="00BA1092" w:rsidP="00BA1092">
            <w:pPr>
              <w:pStyle w:val="ListParagraph"/>
              <w:numPr>
                <w:ilvl w:val="0"/>
                <w:numId w:val="19"/>
              </w:numPr>
            </w:pPr>
            <w:r>
              <w:t>Soldering iron</w:t>
            </w:r>
          </w:p>
          <w:p w14:paraId="6535D629" w14:textId="47DEC7EC" w:rsidR="001605E2" w:rsidRDefault="001605E2" w:rsidP="00BA1092">
            <w:pPr>
              <w:pStyle w:val="ListParagraph"/>
              <w:numPr>
                <w:ilvl w:val="0"/>
                <w:numId w:val="19"/>
              </w:numPr>
            </w:pPr>
            <w:r>
              <w:t>Solder tip cleaner (wet sponge)</w:t>
            </w:r>
          </w:p>
          <w:p w14:paraId="49DFEC39" w14:textId="783C2D84" w:rsidR="00BA1092" w:rsidRDefault="00BA1092" w:rsidP="00BA1092">
            <w:pPr>
              <w:pStyle w:val="ListParagraph"/>
              <w:numPr>
                <w:ilvl w:val="0"/>
                <w:numId w:val="19"/>
              </w:numPr>
            </w:pPr>
            <w:r>
              <w:t>Solder (no clean flux suggested)</w:t>
            </w:r>
          </w:p>
          <w:p w14:paraId="3CBBA095" w14:textId="697B2A3F" w:rsidR="00BA1092" w:rsidRDefault="00BA1092" w:rsidP="00BA1092">
            <w:pPr>
              <w:pStyle w:val="ListParagraph"/>
              <w:numPr>
                <w:ilvl w:val="0"/>
                <w:numId w:val="19"/>
              </w:numPr>
            </w:pPr>
            <w:r>
              <w:t>Board holder/3</w:t>
            </w:r>
            <w:r w:rsidRPr="00BA1092">
              <w:rPr>
                <w:vertAlign w:val="superscript"/>
              </w:rPr>
              <w:t>rd</w:t>
            </w:r>
            <w:r>
              <w:t xml:space="preserve"> hand tool</w:t>
            </w:r>
          </w:p>
          <w:p w14:paraId="35109C63" w14:textId="18ADD831" w:rsidR="00BA1092" w:rsidRDefault="00BA1092" w:rsidP="00BA1092">
            <w:pPr>
              <w:pStyle w:val="ListParagraph"/>
              <w:numPr>
                <w:ilvl w:val="0"/>
                <w:numId w:val="19"/>
              </w:numPr>
            </w:pPr>
            <w:r>
              <w:t>Wire strippers</w:t>
            </w:r>
          </w:p>
          <w:p w14:paraId="604B939C" w14:textId="172A529A" w:rsidR="001605E2" w:rsidRDefault="001605E2" w:rsidP="001605E2">
            <w:pPr>
              <w:pStyle w:val="ListParagraph"/>
              <w:numPr>
                <w:ilvl w:val="0"/>
                <w:numId w:val="19"/>
              </w:numPr>
            </w:pPr>
            <w:r>
              <w:t>Tray to keep parts in</w:t>
            </w:r>
          </w:p>
          <w:p w14:paraId="4DAFAE1E" w14:textId="09F6E2CC" w:rsidR="000A2503" w:rsidRDefault="000A2503" w:rsidP="001605E2">
            <w:pPr>
              <w:pStyle w:val="ListParagraph"/>
              <w:numPr>
                <w:ilvl w:val="0"/>
                <w:numId w:val="19"/>
              </w:numPr>
            </w:pPr>
            <w:r>
              <w:t>Needle nose pliers</w:t>
            </w:r>
          </w:p>
          <w:p w14:paraId="63BE996C" w14:textId="55FF9ABB" w:rsidR="00BA1092" w:rsidRDefault="00BA1092" w:rsidP="00BA1092"/>
        </w:tc>
        <w:tc>
          <w:tcPr>
            <w:tcW w:w="4675" w:type="dxa"/>
          </w:tcPr>
          <w:p w14:paraId="57DDFE38" w14:textId="1844CADE" w:rsidR="00BA1092" w:rsidRDefault="00BA1092" w:rsidP="000A2503">
            <w:pPr>
              <w:pStyle w:val="ListParagraph"/>
              <w:numPr>
                <w:ilvl w:val="0"/>
                <w:numId w:val="19"/>
              </w:numPr>
            </w:pPr>
            <w:r>
              <w:t xml:space="preserve">Wire cutters </w:t>
            </w:r>
          </w:p>
          <w:p w14:paraId="440E1961" w14:textId="77777777" w:rsidR="00A05F89" w:rsidRDefault="00293D2D" w:rsidP="00BA1092">
            <w:pPr>
              <w:pStyle w:val="ListParagraph"/>
              <w:numPr>
                <w:ilvl w:val="0"/>
                <w:numId w:val="19"/>
              </w:numPr>
            </w:pPr>
            <w:r>
              <w:t xml:space="preserve">(optional) </w:t>
            </w:r>
            <w:r w:rsidR="00A05F89">
              <w:t>component lead bender</w:t>
            </w:r>
          </w:p>
          <w:p w14:paraId="6FA54661" w14:textId="77777777" w:rsidR="00CF28BB" w:rsidRDefault="00CF28BB" w:rsidP="00BA1092">
            <w:pPr>
              <w:pStyle w:val="ListParagraph"/>
              <w:numPr>
                <w:ilvl w:val="0"/>
                <w:numId w:val="19"/>
              </w:numPr>
            </w:pPr>
            <w:r>
              <w:t>(optional) magnifying lens/lamp</w:t>
            </w:r>
          </w:p>
          <w:p w14:paraId="4A1D0111" w14:textId="22277699" w:rsidR="00CA0DD1" w:rsidRDefault="00CA0DD1" w:rsidP="00BA1092">
            <w:pPr>
              <w:pStyle w:val="ListParagraph"/>
              <w:numPr>
                <w:ilvl w:val="0"/>
                <w:numId w:val="19"/>
              </w:numPr>
            </w:pPr>
            <w:r>
              <w:t>(optional) voltm</w:t>
            </w:r>
            <w:r w:rsidR="001605E2">
              <w:t>eter for testing</w:t>
            </w:r>
          </w:p>
          <w:p w14:paraId="5EFD9E27" w14:textId="79CC4F2D" w:rsidR="000A2503" w:rsidRDefault="000A2503" w:rsidP="00BA1092">
            <w:pPr>
              <w:pStyle w:val="ListParagraph"/>
              <w:numPr>
                <w:ilvl w:val="0"/>
                <w:numId w:val="19"/>
              </w:numPr>
            </w:pPr>
            <w:r>
              <w:t>(optional) glue gun</w:t>
            </w:r>
            <w:r w:rsidR="00073F8D">
              <w:t>/hot melt</w:t>
            </w:r>
          </w:p>
          <w:p w14:paraId="2210B1C8" w14:textId="78FF9B61" w:rsidR="001B4E04" w:rsidRDefault="00B865CD" w:rsidP="00BA1092">
            <w:pPr>
              <w:pStyle w:val="ListParagraph"/>
              <w:numPr>
                <w:ilvl w:val="0"/>
                <w:numId w:val="19"/>
              </w:numPr>
            </w:pPr>
            <w:r>
              <w:t xml:space="preserve">(suggested) </w:t>
            </w:r>
            <w:r w:rsidR="001B4E04">
              <w:t>Grounded ESD wrist strap</w:t>
            </w:r>
          </w:p>
        </w:tc>
      </w:tr>
    </w:tbl>
    <w:p w14:paraId="3DB3219D" w14:textId="30E8D4FE" w:rsidR="00BA1092" w:rsidRDefault="00BA1092" w:rsidP="00BA1092"/>
    <w:p w14:paraId="6F3FED49" w14:textId="354843F3" w:rsidR="00BA1092" w:rsidRDefault="00F66220" w:rsidP="00BA1092">
      <w:r>
        <w:t xml:space="preserve">If you have not soldered before we suggest viewing </w:t>
      </w:r>
      <w:r w:rsidR="00C46A67">
        <w:t>related</w:t>
      </w:r>
      <w:r>
        <w:t xml:space="preserve"> videos </w:t>
      </w:r>
      <w:r w:rsidR="00C46A67">
        <w:t xml:space="preserve">(see for example </w:t>
      </w:r>
      <w:hyperlink r:id="rId16" w:history="1">
        <w:r w:rsidR="00C46A67" w:rsidRPr="00D2025B">
          <w:rPr>
            <w:rStyle w:val="Hyperlink"/>
          </w:rPr>
          <w:t>http://www.instructables.com/id/Beginners-Guide-to-Soldering/</w:t>
        </w:r>
      </w:hyperlink>
      <w:r w:rsidR="00C46A67">
        <w:t xml:space="preserve"> ) </w:t>
      </w:r>
      <w:r>
        <w:t>as well as reading this guide:</w:t>
      </w:r>
    </w:p>
    <w:p w14:paraId="79AD729E" w14:textId="7C0B1805" w:rsidR="00F66220" w:rsidRDefault="00A91089" w:rsidP="00BA1092">
      <w:hyperlink r:id="rId17" w:history="1">
        <w:r w:rsidR="00795B64" w:rsidRPr="00D2025B">
          <w:rPr>
            <w:rStyle w:val="Hyperlink"/>
          </w:rPr>
          <w:t>https://mightyohm.com/files/soldercomic/FullSolderComic_EN.pdf</w:t>
        </w:r>
      </w:hyperlink>
    </w:p>
    <w:p w14:paraId="48B0AC68" w14:textId="3E319A13" w:rsidR="00795B64" w:rsidRDefault="00723C46" w:rsidP="00BA1092">
      <w:r>
        <w:t>Please read through this manual before starting assembly so you understand how the steps proceed before you start.</w:t>
      </w:r>
      <w:r w:rsidR="005A0854">
        <w:t xml:space="preserve"> We know you won’t, but don’t say we didn’t warn you!</w:t>
      </w:r>
    </w:p>
    <w:p w14:paraId="1004A833" w14:textId="30639858" w:rsidR="005427EA" w:rsidRDefault="00F04765" w:rsidP="00C46A67">
      <w:pPr>
        <w:pStyle w:val="Heading2"/>
      </w:pPr>
      <w:r>
        <w:t>Precautions</w:t>
      </w:r>
    </w:p>
    <w:p w14:paraId="77D8445A" w14:textId="4B97A66F" w:rsidR="00C46A67" w:rsidRDefault="00C46A67" w:rsidP="00BA1092">
      <w:r>
        <w:t>The integrated circuit (IC) used in this proje</w:t>
      </w:r>
      <w:r w:rsidR="003912DD">
        <w:t>ct can be damaged by static electricity.</w:t>
      </w:r>
      <w:r w:rsidR="00293D2D">
        <w:t xml:space="preserve"> You should assemble this </w:t>
      </w:r>
      <w:r w:rsidR="00D36BD1">
        <w:t xml:space="preserve">at a static free workstation. If you don’t have that you should </w:t>
      </w:r>
      <w:r w:rsidR="00DE24D4">
        <w:t>touch a metal object before picking up any components. If you feel a</w:t>
      </w:r>
      <w:r w:rsidR="00154FD7">
        <w:t xml:space="preserve"> static</w:t>
      </w:r>
      <w:r w:rsidR="00DE24D4">
        <w:t xml:space="preserve"> </w:t>
      </w:r>
      <w:r w:rsidR="00530BE8">
        <w:t>discharge then your work area</w:t>
      </w:r>
      <w:r w:rsidR="00F85C9B">
        <w:t xml:space="preserve"> is definitely not static safe and you should at least get an ESD grounding </w:t>
      </w:r>
      <w:r w:rsidR="00326383">
        <w:t xml:space="preserve">wrist </w:t>
      </w:r>
      <w:r w:rsidR="00F85C9B">
        <w:t xml:space="preserve">strap. Even if you don’t feel a </w:t>
      </w:r>
      <w:r w:rsidR="00154FD7">
        <w:t xml:space="preserve">static </w:t>
      </w:r>
      <w:r w:rsidR="00F85C9B">
        <w:t>discharge your body may accumulate a charge that can damage the IC used in this project</w:t>
      </w:r>
      <w:r w:rsidR="00076977">
        <w:t xml:space="preserve">; touching the metal first reduces the chance of damage but is not a substitute for </w:t>
      </w:r>
      <w:r w:rsidR="00271A7C">
        <w:t>proper static control.</w:t>
      </w:r>
    </w:p>
    <w:p w14:paraId="6908DA11" w14:textId="1E02EDA0" w:rsidR="00271A7C" w:rsidRDefault="00271A7C" w:rsidP="00BA1092">
      <w:r>
        <w:t>Avoid breathing fumes when soldering. Your work area</w:t>
      </w:r>
      <w:r w:rsidR="001906E7">
        <w:t xml:space="preserve"> should include a fan to draw the fumes away.</w:t>
      </w:r>
    </w:p>
    <w:p w14:paraId="7162E578" w14:textId="56669161" w:rsidR="001906E7" w:rsidRDefault="001906E7" w:rsidP="00BA1092">
      <w:r>
        <w:t xml:space="preserve">Solder is hot when liquid and will cause burns if it contacts your </w:t>
      </w:r>
      <w:r w:rsidR="004D135F">
        <w:t>skin</w:t>
      </w:r>
      <w:r>
        <w:t>. Avoid creating large blobs that can splatter.</w:t>
      </w:r>
      <w:r w:rsidR="004D135F">
        <w:t xml:space="preserve"> </w:t>
      </w:r>
    </w:p>
    <w:p w14:paraId="642D435D" w14:textId="0CFD3484" w:rsidR="001906E7" w:rsidRDefault="001906E7" w:rsidP="00BA1092">
      <w:r>
        <w:t>The solder used contains lead. Wash your hands after handling it.</w:t>
      </w:r>
    </w:p>
    <w:p w14:paraId="323AE2C3" w14:textId="26011CCB" w:rsidR="001906E7" w:rsidRDefault="001B1944" w:rsidP="001B1944">
      <w:pPr>
        <w:pStyle w:val="Heading1"/>
      </w:pPr>
      <w:r>
        <w:lastRenderedPageBreak/>
        <w:t>Parts identification</w:t>
      </w:r>
    </w:p>
    <w:p w14:paraId="13BA586A" w14:textId="34B09DFD" w:rsidR="00322E2D" w:rsidRDefault="00322E2D" w:rsidP="00322E2D">
      <w:r>
        <w:t>Abbreviations used:</w:t>
      </w:r>
    </w:p>
    <w:p w14:paraId="1BAECCC4" w14:textId="5248DD7D" w:rsidR="00322E2D" w:rsidRDefault="00322E2D" w:rsidP="00524048">
      <w:pPr>
        <w:pStyle w:val="ListParagraph"/>
      </w:pPr>
      <w:r>
        <w:t>uF = micro farad (one millionth)</w:t>
      </w:r>
    </w:p>
    <w:p w14:paraId="5065DFF9" w14:textId="3BDA6F1D" w:rsidR="00C10DCB" w:rsidRDefault="00C10DCB" w:rsidP="00524048">
      <w:pPr>
        <w:pStyle w:val="ListParagraph"/>
      </w:pPr>
      <w:r>
        <w:t>K = 1000</w:t>
      </w:r>
    </w:p>
    <w:p w14:paraId="45E58CCB" w14:textId="1859CF4E" w:rsidR="00FB5536" w:rsidRDefault="00FB5536" w:rsidP="00524048">
      <w:pPr>
        <w:pStyle w:val="ListParagraph"/>
      </w:pPr>
      <w:r w:rsidRPr="00FB5536">
        <w:rPr>
          <w:sz w:val="28"/>
          <w:szCs w:val="28"/>
        </w:rPr>
        <w:t>Ω</w:t>
      </w:r>
      <w:r>
        <w:t xml:space="preserve"> = ohm</w:t>
      </w:r>
    </w:p>
    <w:p w14:paraId="4872B1B6" w14:textId="469D9FE4" w:rsidR="00FB5536" w:rsidRDefault="00FB5536" w:rsidP="00FB5536">
      <w:pPr>
        <w:pStyle w:val="ListParagraph"/>
      </w:pPr>
      <w:r>
        <w:t>Pot = Potentiometer, Variable Resistor</w:t>
      </w:r>
    </w:p>
    <w:p w14:paraId="03FDDF66" w14:textId="2075A193" w:rsidR="004604EB" w:rsidRDefault="004604EB" w:rsidP="00524048">
      <w:pPr>
        <w:pStyle w:val="ListParagraph"/>
      </w:pPr>
      <w:r>
        <w:t>PCB = Printed Circuit Board</w:t>
      </w:r>
    </w:p>
    <w:p w14:paraId="6248405C" w14:textId="636ABC75" w:rsidR="00C10DCB" w:rsidRDefault="00C10DCB" w:rsidP="00524048">
      <w:pPr>
        <w:pStyle w:val="ListParagraph"/>
      </w:pPr>
      <w:r>
        <w:t>W = Watt</w:t>
      </w:r>
    </w:p>
    <w:p w14:paraId="1AF1AE58" w14:textId="77777777" w:rsidR="000E17D9" w:rsidRDefault="000E17D9" w:rsidP="00524048">
      <w:pPr>
        <w:pStyle w:val="ListParagraph"/>
      </w:pPr>
    </w:p>
    <w:p w14:paraId="53336E75" w14:textId="60AA0749" w:rsidR="00C10DCB" w:rsidRDefault="00B1668D" w:rsidP="00322E2D">
      <w:r>
        <w:t xml:space="preserve">The color of the capacitors </w:t>
      </w:r>
      <w:r w:rsidR="00E00BDA">
        <w:t xml:space="preserve">in your kit </w:t>
      </w:r>
      <w:r w:rsidR="005F40C0">
        <w:t xml:space="preserve">(the first three parts below) </w:t>
      </w:r>
      <w:r>
        <w:t>may differ from what is shown in these pictures. The capacitance value is what is important</w:t>
      </w:r>
      <w:r w:rsidR="00423321">
        <w:t xml:space="preserve"> to identify the correct device. The other markings may be different.</w:t>
      </w:r>
      <w:r w:rsidR="005B22DB">
        <w:t xml:space="preserve"> The resistor color codes are </w:t>
      </w:r>
      <w:r w:rsidR="00F041EA">
        <w:t>detailed later.</w:t>
      </w:r>
    </w:p>
    <w:p w14:paraId="7315236E" w14:textId="77777777" w:rsidR="00E64D1E" w:rsidRPr="00322E2D" w:rsidRDefault="00E64D1E" w:rsidP="00322E2D"/>
    <w:tbl>
      <w:tblPr>
        <w:tblStyle w:val="TableGrid"/>
        <w:tblW w:w="0" w:type="auto"/>
        <w:tblLook w:val="04A0" w:firstRow="1" w:lastRow="0" w:firstColumn="1" w:lastColumn="0" w:noHBand="0" w:noVBand="1"/>
      </w:tblPr>
      <w:tblGrid>
        <w:gridCol w:w="1862"/>
        <w:gridCol w:w="2241"/>
        <w:gridCol w:w="2526"/>
        <w:gridCol w:w="2721"/>
      </w:tblGrid>
      <w:tr w:rsidR="00DC0CC9" w14:paraId="56EEDA64" w14:textId="77777777" w:rsidTr="00B72AAE">
        <w:tc>
          <w:tcPr>
            <w:tcW w:w="2337" w:type="dxa"/>
          </w:tcPr>
          <w:p w14:paraId="0C3C5966" w14:textId="4C3DC317" w:rsidR="00972E59" w:rsidRDefault="00972E59" w:rsidP="008A47CA">
            <w:r>
              <w:t>Capacitor 22 uF</w:t>
            </w:r>
          </w:p>
          <w:p w14:paraId="4291DC18" w14:textId="71140044" w:rsidR="00972E59" w:rsidRDefault="005B1887" w:rsidP="00BA1092">
            <w:r>
              <w:rPr>
                <w:noProof/>
              </w:rPr>
              <w:drawing>
                <wp:inline distT="0" distB="0" distL="0" distR="0" wp14:anchorId="2F07EAAE" wp14:editId="34F876CD">
                  <wp:extent cx="742950" cy="15853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bright="35000"/>
                                    </a14:imgEffect>
                                  </a14:imgLayer>
                                </a14:imgProps>
                              </a:ext>
                            </a:extLst>
                          </a:blip>
                          <a:stretch>
                            <a:fillRect/>
                          </a:stretch>
                        </pic:blipFill>
                        <pic:spPr>
                          <a:xfrm>
                            <a:off x="0" y="0"/>
                            <a:ext cx="743844" cy="1587235"/>
                          </a:xfrm>
                          <a:prstGeom prst="rect">
                            <a:avLst/>
                          </a:prstGeom>
                        </pic:spPr>
                      </pic:pic>
                    </a:graphicData>
                  </a:graphic>
                </wp:inline>
              </w:drawing>
            </w:r>
          </w:p>
          <w:p w14:paraId="2912ABC6" w14:textId="007D0F81" w:rsidR="005B1887" w:rsidRDefault="00AE76C6" w:rsidP="00BA1092">
            <w:r>
              <w:t>(x3)</w:t>
            </w:r>
          </w:p>
          <w:p w14:paraId="176D9EDE" w14:textId="3DCAD323" w:rsidR="00AE76C6" w:rsidRDefault="00AE76C6" w:rsidP="00BA1092"/>
        </w:tc>
        <w:tc>
          <w:tcPr>
            <w:tcW w:w="2337" w:type="dxa"/>
          </w:tcPr>
          <w:p w14:paraId="5115E880" w14:textId="32DBC052" w:rsidR="00897457" w:rsidRDefault="00897457" w:rsidP="00897457">
            <w:r>
              <w:t xml:space="preserve">Capacitor  </w:t>
            </w:r>
            <w:r w:rsidR="00467B94">
              <w:t xml:space="preserve"> </w:t>
            </w:r>
            <w:r>
              <w:t>2.2 uF</w:t>
            </w:r>
          </w:p>
          <w:p w14:paraId="637472E1" w14:textId="16C98A00" w:rsidR="00B72AAE" w:rsidRDefault="00F10113" w:rsidP="00BA1092">
            <w:r>
              <w:rPr>
                <w:noProof/>
              </w:rPr>
              <w:drawing>
                <wp:inline distT="0" distB="0" distL="0" distR="0" wp14:anchorId="4CBFE2E3" wp14:editId="4E944168">
                  <wp:extent cx="895350" cy="138420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35000"/>
                                    </a14:imgEffect>
                                  </a14:imgLayer>
                                </a14:imgProps>
                              </a:ext>
                            </a:extLst>
                          </a:blip>
                          <a:stretch>
                            <a:fillRect/>
                          </a:stretch>
                        </pic:blipFill>
                        <pic:spPr>
                          <a:xfrm>
                            <a:off x="0" y="0"/>
                            <a:ext cx="906942" cy="1402127"/>
                          </a:xfrm>
                          <a:prstGeom prst="rect">
                            <a:avLst/>
                          </a:prstGeom>
                        </pic:spPr>
                      </pic:pic>
                    </a:graphicData>
                  </a:graphic>
                </wp:inline>
              </w:drawing>
            </w:r>
          </w:p>
        </w:tc>
        <w:tc>
          <w:tcPr>
            <w:tcW w:w="2338" w:type="dxa"/>
          </w:tcPr>
          <w:p w14:paraId="5E37EA8C" w14:textId="2AF9A3D9" w:rsidR="00897457" w:rsidRDefault="00897457" w:rsidP="00897457">
            <w:r>
              <w:t>Capacitor  (x2)</w:t>
            </w:r>
            <w:r w:rsidR="00467B94">
              <w:t xml:space="preserve"> </w:t>
            </w:r>
            <w:r>
              <w:t>0.1 uF</w:t>
            </w:r>
          </w:p>
          <w:p w14:paraId="29ADD435" w14:textId="77777777" w:rsidR="00B72AAE" w:rsidRDefault="00372ABC" w:rsidP="00BA1092">
            <w:r>
              <w:rPr>
                <w:noProof/>
              </w:rPr>
              <w:drawing>
                <wp:inline distT="0" distB="0" distL="0" distR="0" wp14:anchorId="0C812C8D" wp14:editId="22B776B8">
                  <wp:extent cx="1388428" cy="14661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35000"/>
                                    </a14:imgEffect>
                                  </a14:imgLayer>
                                </a14:imgProps>
                              </a:ext>
                            </a:extLst>
                          </a:blip>
                          <a:stretch>
                            <a:fillRect/>
                          </a:stretch>
                        </pic:blipFill>
                        <pic:spPr>
                          <a:xfrm>
                            <a:off x="0" y="0"/>
                            <a:ext cx="1389358" cy="1467162"/>
                          </a:xfrm>
                          <a:prstGeom prst="rect">
                            <a:avLst/>
                          </a:prstGeom>
                        </pic:spPr>
                      </pic:pic>
                    </a:graphicData>
                  </a:graphic>
                </wp:inline>
              </w:drawing>
            </w:r>
          </w:p>
          <w:p w14:paraId="4252624E" w14:textId="77777777" w:rsidR="00AE76C6" w:rsidRDefault="00AE76C6" w:rsidP="00BA1092"/>
          <w:p w14:paraId="0567FF7A" w14:textId="0A231F86" w:rsidR="00AE76C6" w:rsidRDefault="00AE76C6" w:rsidP="00BA1092">
            <w:r>
              <w:t>(x2)</w:t>
            </w:r>
          </w:p>
        </w:tc>
        <w:tc>
          <w:tcPr>
            <w:tcW w:w="2338" w:type="dxa"/>
          </w:tcPr>
          <w:p w14:paraId="7866E75E" w14:textId="77777777" w:rsidR="00467B94" w:rsidRDefault="00467B94" w:rsidP="00BA1092">
            <w:r>
              <w:t>IC  TLC555</w:t>
            </w:r>
          </w:p>
          <w:p w14:paraId="01C0A7B7" w14:textId="39AC88F6" w:rsidR="00674538" w:rsidRDefault="00674538" w:rsidP="00BA1092">
            <w:r>
              <w:rPr>
                <w:noProof/>
              </w:rPr>
              <w:drawing>
                <wp:inline distT="0" distB="0" distL="0" distR="0" wp14:anchorId="2B0F2115" wp14:editId="7A627788">
                  <wp:extent cx="1590675" cy="1318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35000"/>
                                    </a14:imgEffect>
                                  </a14:imgLayer>
                                </a14:imgProps>
                              </a:ext>
                            </a:extLst>
                          </a:blip>
                          <a:stretch>
                            <a:fillRect/>
                          </a:stretch>
                        </pic:blipFill>
                        <pic:spPr>
                          <a:xfrm>
                            <a:off x="0" y="0"/>
                            <a:ext cx="1591947" cy="1319819"/>
                          </a:xfrm>
                          <a:prstGeom prst="rect">
                            <a:avLst/>
                          </a:prstGeom>
                        </pic:spPr>
                      </pic:pic>
                    </a:graphicData>
                  </a:graphic>
                </wp:inline>
              </w:drawing>
            </w:r>
          </w:p>
        </w:tc>
      </w:tr>
      <w:tr w:rsidR="00DC0CC9" w14:paraId="13CDCACD" w14:textId="77777777" w:rsidTr="00B72AAE">
        <w:tc>
          <w:tcPr>
            <w:tcW w:w="2337" w:type="dxa"/>
          </w:tcPr>
          <w:p w14:paraId="44E56AD1" w14:textId="77777777" w:rsidR="00B72AAE" w:rsidRDefault="00AD597B" w:rsidP="008A47CA">
            <w:r>
              <w:t>Diode (1 amp)</w:t>
            </w:r>
            <w:r w:rsidR="00F740AD">
              <w:t xml:space="preserve"> 1N4004</w:t>
            </w:r>
          </w:p>
          <w:p w14:paraId="12BAEB2D" w14:textId="77777777" w:rsidR="00AF67DA" w:rsidRDefault="00AF67DA" w:rsidP="00656000">
            <w:pPr>
              <w:pStyle w:val="partstable"/>
            </w:pPr>
            <w:r>
              <w:rPr>
                <w:noProof/>
              </w:rPr>
              <w:drawing>
                <wp:inline distT="0" distB="0" distL="0" distR="0" wp14:anchorId="769FD669" wp14:editId="46EAD938">
                  <wp:extent cx="620998" cy="10477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35000"/>
                                    </a14:imgEffect>
                                  </a14:imgLayer>
                                </a14:imgProps>
                              </a:ext>
                            </a:extLst>
                          </a:blip>
                          <a:stretch>
                            <a:fillRect/>
                          </a:stretch>
                        </pic:blipFill>
                        <pic:spPr>
                          <a:xfrm>
                            <a:off x="0" y="0"/>
                            <a:ext cx="622089" cy="1049591"/>
                          </a:xfrm>
                          <a:prstGeom prst="rect">
                            <a:avLst/>
                          </a:prstGeom>
                        </pic:spPr>
                      </pic:pic>
                    </a:graphicData>
                  </a:graphic>
                </wp:inline>
              </w:drawing>
            </w:r>
          </w:p>
          <w:p w14:paraId="243D100A" w14:textId="3A9C216B" w:rsidR="00AF67DA" w:rsidRDefault="00AF67DA" w:rsidP="00656000">
            <w:pPr>
              <w:pStyle w:val="partstable"/>
            </w:pPr>
          </w:p>
        </w:tc>
        <w:tc>
          <w:tcPr>
            <w:tcW w:w="2337" w:type="dxa"/>
          </w:tcPr>
          <w:p w14:paraId="1628C8F0" w14:textId="064448B7" w:rsidR="00B72AAE" w:rsidRDefault="00AD597B" w:rsidP="00656000">
            <w:pPr>
              <w:pStyle w:val="partstable"/>
            </w:pPr>
            <w:r>
              <w:t>Diode small</w:t>
            </w:r>
            <w:r w:rsidR="00F740AD">
              <w:t xml:space="preserve"> 1N4148</w:t>
            </w:r>
          </w:p>
          <w:p w14:paraId="04A64E8E" w14:textId="77777777" w:rsidR="00731C08" w:rsidRDefault="00731C08" w:rsidP="00656000">
            <w:pPr>
              <w:pStyle w:val="partstable"/>
            </w:pPr>
          </w:p>
          <w:p w14:paraId="559D14B7" w14:textId="6E3CDE84" w:rsidR="00731C08" w:rsidRDefault="00731C08" w:rsidP="00656000">
            <w:pPr>
              <w:pStyle w:val="partstable"/>
            </w:pPr>
            <w:r>
              <w:rPr>
                <w:noProof/>
              </w:rPr>
              <w:drawing>
                <wp:inline distT="0" distB="0" distL="0" distR="0" wp14:anchorId="303154C2" wp14:editId="7EB52473">
                  <wp:extent cx="752091" cy="10952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bright="35000"/>
                                    </a14:imgEffect>
                                  </a14:imgLayer>
                                </a14:imgProps>
                              </a:ext>
                            </a:extLst>
                          </a:blip>
                          <a:stretch>
                            <a:fillRect/>
                          </a:stretch>
                        </pic:blipFill>
                        <pic:spPr>
                          <a:xfrm>
                            <a:off x="0" y="0"/>
                            <a:ext cx="760371" cy="1107289"/>
                          </a:xfrm>
                          <a:prstGeom prst="rect">
                            <a:avLst/>
                          </a:prstGeom>
                        </pic:spPr>
                      </pic:pic>
                    </a:graphicData>
                  </a:graphic>
                </wp:inline>
              </w:drawing>
            </w:r>
          </w:p>
        </w:tc>
        <w:tc>
          <w:tcPr>
            <w:tcW w:w="2338" w:type="dxa"/>
          </w:tcPr>
          <w:p w14:paraId="5F4E2261" w14:textId="4E36AADB" w:rsidR="00B72AAE" w:rsidRDefault="00F740AD" w:rsidP="00656000">
            <w:pPr>
              <w:pStyle w:val="partstable"/>
            </w:pPr>
            <w:r>
              <w:t xml:space="preserve">LED </w:t>
            </w:r>
            <w:r w:rsidR="009A7D1C">
              <w:t>–</w:t>
            </w:r>
            <w:r>
              <w:t xml:space="preserve"> Green</w:t>
            </w:r>
          </w:p>
          <w:p w14:paraId="2245629C" w14:textId="77777777" w:rsidR="005F40C0" w:rsidRDefault="005F40C0" w:rsidP="00656000">
            <w:pPr>
              <w:pStyle w:val="partstable"/>
            </w:pPr>
          </w:p>
          <w:p w14:paraId="74C74189" w14:textId="77777777" w:rsidR="009A7D1C" w:rsidRDefault="009A7D1C" w:rsidP="00656000">
            <w:pPr>
              <w:pStyle w:val="partstable"/>
            </w:pPr>
            <w:r>
              <w:rPr>
                <w:noProof/>
              </w:rPr>
              <w:drawing>
                <wp:inline distT="0" distB="0" distL="0" distR="0" wp14:anchorId="2E68488F" wp14:editId="7BE9AA49">
                  <wp:extent cx="876300" cy="117694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35000"/>
                                    </a14:imgEffect>
                                  </a14:imgLayer>
                                </a14:imgProps>
                              </a:ext>
                            </a:extLst>
                          </a:blip>
                          <a:stretch>
                            <a:fillRect/>
                          </a:stretch>
                        </pic:blipFill>
                        <pic:spPr>
                          <a:xfrm>
                            <a:off x="0" y="0"/>
                            <a:ext cx="877837" cy="1179011"/>
                          </a:xfrm>
                          <a:prstGeom prst="rect">
                            <a:avLst/>
                          </a:prstGeom>
                        </pic:spPr>
                      </pic:pic>
                    </a:graphicData>
                  </a:graphic>
                </wp:inline>
              </w:drawing>
            </w:r>
          </w:p>
          <w:p w14:paraId="06309C75" w14:textId="3D1F4C84" w:rsidR="005F40C0" w:rsidRDefault="005F40C0" w:rsidP="00656000">
            <w:pPr>
              <w:pStyle w:val="partstable"/>
            </w:pPr>
          </w:p>
        </w:tc>
        <w:tc>
          <w:tcPr>
            <w:tcW w:w="2338" w:type="dxa"/>
          </w:tcPr>
          <w:p w14:paraId="47B00F35" w14:textId="77777777" w:rsidR="00B72AAE" w:rsidRDefault="007A780E" w:rsidP="00BA1092">
            <w:r>
              <w:t>9V battery clip</w:t>
            </w:r>
          </w:p>
          <w:p w14:paraId="093DAF49" w14:textId="77777777" w:rsidR="00780F33" w:rsidRDefault="00780F33" w:rsidP="00BA1092">
            <w:r>
              <w:rPr>
                <w:noProof/>
              </w:rPr>
              <w:drawing>
                <wp:inline distT="0" distB="0" distL="0" distR="0" wp14:anchorId="17E39E93" wp14:editId="4F973D96">
                  <wp:extent cx="917842" cy="807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35000"/>
                                    </a14:imgEffect>
                                  </a14:imgLayer>
                                </a14:imgProps>
                              </a:ext>
                            </a:extLst>
                          </a:blip>
                          <a:stretch>
                            <a:fillRect/>
                          </a:stretch>
                        </pic:blipFill>
                        <pic:spPr>
                          <a:xfrm>
                            <a:off x="0" y="0"/>
                            <a:ext cx="920742" cy="810272"/>
                          </a:xfrm>
                          <a:prstGeom prst="rect">
                            <a:avLst/>
                          </a:prstGeom>
                        </pic:spPr>
                      </pic:pic>
                    </a:graphicData>
                  </a:graphic>
                </wp:inline>
              </w:drawing>
            </w:r>
          </w:p>
          <w:p w14:paraId="11EEDE2B" w14:textId="74840EEE" w:rsidR="00780F33" w:rsidRDefault="00780F33" w:rsidP="00BA1092"/>
        </w:tc>
      </w:tr>
      <w:tr w:rsidR="00DC0CC9" w14:paraId="166C4B87" w14:textId="77777777" w:rsidTr="00B72AAE">
        <w:tc>
          <w:tcPr>
            <w:tcW w:w="2337" w:type="dxa"/>
          </w:tcPr>
          <w:p w14:paraId="62C33EF6" w14:textId="77777777" w:rsidR="00B72AAE" w:rsidRDefault="00ED1C5E" w:rsidP="000E55A2">
            <w:pPr>
              <w:pStyle w:val="partstable"/>
            </w:pPr>
            <w:r>
              <w:lastRenderedPageBreak/>
              <w:t>Resistor 10 ohm 1W</w:t>
            </w:r>
          </w:p>
          <w:p w14:paraId="58E9D045" w14:textId="77535661" w:rsidR="000A1923" w:rsidRDefault="000A1923" w:rsidP="00BA1092">
            <w:r>
              <w:rPr>
                <w:noProof/>
              </w:rPr>
              <w:drawing>
                <wp:inline distT="0" distB="0" distL="0" distR="0" wp14:anchorId="5325C079" wp14:editId="51B119BB">
                  <wp:extent cx="904875" cy="19742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35000"/>
                                    </a14:imgEffect>
                                  </a14:imgLayer>
                                </a14:imgProps>
                              </a:ext>
                            </a:extLst>
                          </a:blip>
                          <a:stretch>
                            <a:fillRect/>
                          </a:stretch>
                        </pic:blipFill>
                        <pic:spPr>
                          <a:xfrm>
                            <a:off x="0" y="0"/>
                            <a:ext cx="907021" cy="1978954"/>
                          </a:xfrm>
                          <a:prstGeom prst="rect">
                            <a:avLst/>
                          </a:prstGeom>
                        </pic:spPr>
                      </pic:pic>
                    </a:graphicData>
                  </a:graphic>
                </wp:inline>
              </w:drawing>
            </w:r>
          </w:p>
        </w:tc>
        <w:tc>
          <w:tcPr>
            <w:tcW w:w="2337" w:type="dxa"/>
          </w:tcPr>
          <w:p w14:paraId="13F006DE" w14:textId="77777777" w:rsidR="00B72AAE" w:rsidRDefault="00524048" w:rsidP="00656000">
            <w:pPr>
              <w:pStyle w:val="partstable"/>
            </w:pPr>
            <w:r>
              <w:t>Resistor 330 ohm ¼ W</w:t>
            </w:r>
          </w:p>
          <w:p w14:paraId="469EA6A3" w14:textId="77777777" w:rsidR="00D652A2" w:rsidRDefault="00D652A2" w:rsidP="00656000">
            <w:pPr>
              <w:pStyle w:val="partstable"/>
            </w:pPr>
            <w:r>
              <w:rPr>
                <w:noProof/>
              </w:rPr>
              <w:drawing>
                <wp:inline distT="0" distB="0" distL="0" distR="0" wp14:anchorId="3AA6DE11" wp14:editId="2DACA41A">
                  <wp:extent cx="653920" cy="1476375"/>
                  <wp:effectExtent l="209550" t="76200" r="184785" b="666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rightnessContrast bright="35000"/>
                                    </a14:imgEffect>
                                  </a14:imgLayer>
                                </a14:imgProps>
                              </a:ext>
                            </a:extLst>
                          </a:blip>
                          <a:stretch>
                            <a:fillRect/>
                          </a:stretch>
                        </pic:blipFill>
                        <pic:spPr>
                          <a:xfrm rot="20639345">
                            <a:off x="0" y="0"/>
                            <a:ext cx="653920" cy="1476375"/>
                          </a:xfrm>
                          <a:prstGeom prst="rect">
                            <a:avLst/>
                          </a:prstGeom>
                        </pic:spPr>
                      </pic:pic>
                    </a:graphicData>
                  </a:graphic>
                </wp:inline>
              </w:drawing>
            </w:r>
          </w:p>
          <w:p w14:paraId="1CE7D0F1" w14:textId="6786E14C" w:rsidR="00656000" w:rsidRDefault="004B5222" w:rsidP="00656000">
            <w:pPr>
              <w:pStyle w:val="partstable"/>
            </w:pPr>
            <w:r>
              <w:t>o</w:t>
            </w:r>
            <w:r w:rsidR="00543409">
              <w:t>range-orange-brown</w:t>
            </w:r>
          </w:p>
        </w:tc>
        <w:tc>
          <w:tcPr>
            <w:tcW w:w="2338" w:type="dxa"/>
          </w:tcPr>
          <w:p w14:paraId="478DDBD2" w14:textId="0D4E44FB" w:rsidR="00B72AAE" w:rsidRDefault="00524048" w:rsidP="00BA1092">
            <w:r>
              <w:t>Resistor 1K ohm ¼ W</w:t>
            </w:r>
          </w:p>
          <w:p w14:paraId="0EB8FC32" w14:textId="77777777" w:rsidR="001247B2" w:rsidRDefault="001247B2" w:rsidP="00BA1092"/>
          <w:p w14:paraId="3E2953A3" w14:textId="77777777" w:rsidR="00FC0A7E" w:rsidRDefault="00FC0A7E" w:rsidP="00BA1092">
            <w:r>
              <w:rPr>
                <w:noProof/>
              </w:rPr>
              <w:drawing>
                <wp:inline distT="0" distB="0" distL="0" distR="0" wp14:anchorId="5803E769" wp14:editId="226B46EF">
                  <wp:extent cx="958069" cy="1104900"/>
                  <wp:effectExtent l="95250" t="76200" r="90170" b="762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brightnessContrast bright="35000"/>
                                    </a14:imgEffect>
                                  </a14:imgLayer>
                                </a14:imgProps>
                              </a:ext>
                            </a:extLst>
                          </a:blip>
                          <a:stretch>
                            <a:fillRect/>
                          </a:stretch>
                        </pic:blipFill>
                        <pic:spPr>
                          <a:xfrm rot="21045317">
                            <a:off x="0" y="0"/>
                            <a:ext cx="974896" cy="1124305"/>
                          </a:xfrm>
                          <a:prstGeom prst="rect">
                            <a:avLst/>
                          </a:prstGeom>
                        </pic:spPr>
                      </pic:pic>
                    </a:graphicData>
                  </a:graphic>
                </wp:inline>
              </w:drawing>
            </w:r>
          </w:p>
          <w:p w14:paraId="49748BAE" w14:textId="5F60F55F" w:rsidR="00AE76C6" w:rsidRDefault="00543409" w:rsidP="00BA1092">
            <w:r>
              <w:t>b</w:t>
            </w:r>
            <w:r>
              <w:t>rown-black-</w:t>
            </w:r>
            <w:r>
              <w:t>red</w:t>
            </w:r>
          </w:p>
          <w:p w14:paraId="04477A48" w14:textId="1117646E" w:rsidR="00AE76C6" w:rsidRDefault="00AE76C6" w:rsidP="00BA1092">
            <w:r>
              <w:t>(x3)</w:t>
            </w:r>
          </w:p>
        </w:tc>
        <w:tc>
          <w:tcPr>
            <w:tcW w:w="2338" w:type="dxa"/>
          </w:tcPr>
          <w:p w14:paraId="178C3CEC" w14:textId="2D8C1B85" w:rsidR="00B72AAE" w:rsidRDefault="00B1668D" w:rsidP="00BA1092">
            <w:r>
              <w:t>Resistor 10K ohm ¼ W</w:t>
            </w:r>
          </w:p>
          <w:p w14:paraId="73087CEE" w14:textId="77777777" w:rsidR="001247B2" w:rsidRDefault="001247B2" w:rsidP="00BA1092"/>
          <w:p w14:paraId="216B1054" w14:textId="77777777" w:rsidR="001247B2" w:rsidRDefault="001247B2" w:rsidP="00BA1092">
            <w:r>
              <w:rPr>
                <w:noProof/>
              </w:rPr>
              <w:drawing>
                <wp:inline distT="0" distB="0" distL="0" distR="0" wp14:anchorId="77E6F7CC" wp14:editId="013B9542">
                  <wp:extent cx="542925" cy="1277821"/>
                  <wp:effectExtent l="95250" t="38100" r="104775" b="368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brightnessContrast bright="35000"/>
                                    </a14:imgEffect>
                                  </a14:imgLayer>
                                </a14:imgProps>
                              </a:ext>
                            </a:extLst>
                          </a:blip>
                          <a:stretch>
                            <a:fillRect/>
                          </a:stretch>
                        </pic:blipFill>
                        <pic:spPr>
                          <a:xfrm rot="10312467">
                            <a:off x="0" y="0"/>
                            <a:ext cx="542925" cy="1277821"/>
                          </a:xfrm>
                          <a:prstGeom prst="rect">
                            <a:avLst/>
                          </a:prstGeom>
                        </pic:spPr>
                      </pic:pic>
                    </a:graphicData>
                  </a:graphic>
                </wp:inline>
              </w:drawing>
            </w:r>
          </w:p>
          <w:p w14:paraId="452ACFA2" w14:textId="4138AFB0" w:rsidR="00F041EA" w:rsidRDefault="00543409" w:rsidP="00BA1092">
            <w:r>
              <w:t>b</w:t>
            </w:r>
            <w:r w:rsidR="00F041EA">
              <w:t>rown-black-orange</w:t>
            </w:r>
          </w:p>
        </w:tc>
      </w:tr>
      <w:tr w:rsidR="00DC0CC9" w14:paraId="2CDEEF11" w14:textId="77777777" w:rsidTr="00B72AAE">
        <w:tc>
          <w:tcPr>
            <w:tcW w:w="2337" w:type="dxa"/>
          </w:tcPr>
          <w:p w14:paraId="1B8C6DF3" w14:textId="779F5516" w:rsidR="00B72AAE" w:rsidRDefault="00423321" w:rsidP="00262D45">
            <w:pPr>
              <w:pStyle w:val="partstable"/>
            </w:pPr>
            <w:r>
              <w:t>Switch DP3T</w:t>
            </w:r>
          </w:p>
          <w:p w14:paraId="369027CD" w14:textId="77777777" w:rsidR="00C6798C" w:rsidRDefault="00C6798C" w:rsidP="00BA1092"/>
          <w:p w14:paraId="539A2D11" w14:textId="7D23A2DC" w:rsidR="00F405D4" w:rsidRDefault="00F405D4" w:rsidP="00BA1092">
            <w:r>
              <w:rPr>
                <w:noProof/>
              </w:rPr>
              <w:drawing>
                <wp:inline distT="0" distB="0" distL="0" distR="0" wp14:anchorId="5B2BC516" wp14:editId="1A5BE2C4">
                  <wp:extent cx="714375" cy="76093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brightnessContrast bright="35000"/>
                                    </a14:imgEffect>
                                  </a14:imgLayer>
                                </a14:imgProps>
                              </a:ext>
                            </a:extLst>
                          </a:blip>
                          <a:stretch>
                            <a:fillRect/>
                          </a:stretch>
                        </pic:blipFill>
                        <pic:spPr>
                          <a:xfrm>
                            <a:off x="0" y="0"/>
                            <a:ext cx="726371" cy="773709"/>
                          </a:xfrm>
                          <a:prstGeom prst="rect">
                            <a:avLst/>
                          </a:prstGeom>
                        </pic:spPr>
                      </pic:pic>
                    </a:graphicData>
                  </a:graphic>
                </wp:inline>
              </w:drawing>
            </w:r>
          </w:p>
        </w:tc>
        <w:tc>
          <w:tcPr>
            <w:tcW w:w="2337" w:type="dxa"/>
          </w:tcPr>
          <w:p w14:paraId="78C718D4" w14:textId="1804B22E" w:rsidR="00B72AAE" w:rsidRDefault="00304345" w:rsidP="00BA1092">
            <w:r>
              <w:t>Pot</w:t>
            </w:r>
            <w:r w:rsidR="00B16011">
              <w:t>, 100 K ohm, 9mm size</w:t>
            </w:r>
          </w:p>
          <w:p w14:paraId="5CBFD9C3" w14:textId="1C805105" w:rsidR="00AE4DEE" w:rsidRDefault="00AE4DEE" w:rsidP="00BA1092">
            <w:r>
              <w:rPr>
                <w:noProof/>
              </w:rPr>
              <w:drawing>
                <wp:inline distT="0" distB="0" distL="0" distR="0" wp14:anchorId="01B0F7AD" wp14:editId="5E3FF991">
                  <wp:extent cx="666750" cy="7691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brightnessContrast bright="35000"/>
                                    </a14:imgEffect>
                                  </a14:imgLayer>
                                </a14:imgProps>
                              </a:ext>
                            </a:extLst>
                          </a:blip>
                          <a:stretch>
                            <a:fillRect/>
                          </a:stretch>
                        </pic:blipFill>
                        <pic:spPr>
                          <a:xfrm rot="10800000" flipV="1">
                            <a:off x="0" y="0"/>
                            <a:ext cx="673979" cy="777451"/>
                          </a:xfrm>
                          <a:prstGeom prst="rect">
                            <a:avLst/>
                          </a:prstGeom>
                        </pic:spPr>
                      </pic:pic>
                    </a:graphicData>
                  </a:graphic>
                </wp:inline>
              </w:drawing>
            </w:r>
          </w:p>
        </w:tc>
        <w:tc>
          <w:tcPr>
            <w:tcW w:w="2338" w:type="dxa"/>
          </w:tcPr>
          <w:p w14:paraId="360E9C05" w14:textId="5CD79E2C" w:rsidR="00B72AAE" w:rsidRDefault="000145BD" w:rsidP="00BA1092">
            <w:r>
              <w:t>Speaker, 1/2W, 16 ohm</w:t>
            </w:r>
          </w:p>
          <w:p w14:paraId="4711FFF5" w14:textId="0B8C9E36" w:rsidR="00C6798C" w:rsidRDefault="00C6798C" w:rsidP="00BA1092">
            <w:r>
              <w:rPr>
                <w:noProof/>
              </w:rPr>
              <w:drawing>
                <wp:inline distT="0" distB="0" distL="0" distR="0" wp14:anchorId="2C9E47DF" wp14:editId="755C12C0">
                  <wp:extent cx="1466850" cy="125497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35000"/>
                                    </a14:imgEffect>
                                  </a14:imgLayer>
                                </a14:imgProps>
                              </a:ext>
                            </a:extLst>
                          </a:blip>
                          <a:stretch>
                            <a:fillRect/>
                          </a:stretch>
                        </pic:blipFill>
                        <pic:spPr>
                          <a:xfrm>
                            <a:off x="0" y="0"/>
                            <a:ext cx="1472100" cy="1259463"/>
                          </a:xfrm>
                          <a:prstGeom prst="rect">
                            <a:avLst/>
                          </a:prstGeom>
                        </pic:spPr>
                      </pic:pic>
                    </a:graphicData>
                  </a:graphic>
                </wp:inline>
              </w:drawing>
            </w:r>
          </w:p>
        </w:tc>
        <w:tc>
          <w:tcPr>
            <w:tcW w:w="2338" w:type="dxa"/>
          </w:tcPr>
          <w:p w14:paraId="495F64BC" w14:textId="68483354" w:rsidR="00B72AAE" w:rsidRDefault="002B4E4C" w:rsidP="00BA1092">
            <w:r>
              <w:t>PCB</w:t>
            </w:r>
          </w:p>
          <w:p w14:paraId="34E606CA" w14:textId="77777777" w:rsidR="00C6798C" w:rsidRDefault="00C6798C" w:rsidP="00BA1092"/>
          <w:p w14:paraId="3538EC5D" w14:textId="77777777" w:rsidR="002E20AC" w:rsidRDefault="002E20AC" w:rsidP="00BA1092">
            <w:r>
              <w:rPr>
                <w:noProof/>
              </w:rPr>
              <w:drawing>
                <wp:inline distT="0" distB="0" distL="0" distR="0" wp14:anchorId="20108C1E" wp14:editId="2082539E">
                  <wp:extent cx="1266825" cy="7831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brightnessContrast bright="30000"/>
                                    </a14:imgEffect>
                                  </a14:imgLayer>
                                </a14:imgProps>
                              </a:ext>
                            </a:extLst>
                          </a:blip>
                          <a:stretch>
                            <a:fillRect/>
                          </a:stretch>
                        </pic:blipFill>
                        <pic:spPr>
                          <a:xfrm>
                            <a:off x="0" y="0"/>
                            <a:ext cx="1272299" cy="786487"/>
                          </a:xfrm>
                          <a:prstGeom prst="rect">
                            <a:avLst/>
                          </a:prstGeom>
                        </pic:spPr>
                      </pic:pic>
                    </a:graphicData>
                  </a:graphic>
                </wp:inline>
              </w:drawing>
            </w:r>
          </w:p>
          <w:p w14:paraId="189525FC" w14:textId="117E4C11" w:rsidR="002E20AC" w:rsidRDefault="002E20AC" w:rsidP="00BA1092"/>
        </w:tc>
      </w:tr>
      <w:tr w:rsidR="00DC0CC9" w14:paraId="580425A7" w14:textId="77777777" w:rsidTr="00B72AAE">
        <w:tc>
          <w:tcPr>
            <w:tcW w:w="2337" w:type="dxa"/>
          </w:tcPr>
          <w:p w14:paraId="6CFF3E44" w14:textId="77777777" w:rsidR="00B72AAE" w:rsidRDefault="002B4E4C" w:rsidP="00BA1092">
            <w:r>
              <w:t>Hookup wire</w:t>
            </w:r>
          </w:p>
          <w:p w14:paraId="7F8633B1" w14:textId="17049F15" w:rsidR="00AB23B2" w:rsidRDefault="00AB23B2" w:rsidP="00BA1092">
            <w:r>
              <w:rPr>
                <w:noProof/>
              </w:rPr>
              <w:drawing>
                <wp:inline distT="0" distB="0" distL="0" distR="0" wp14:anchorId="27579D28" wp14:editId="3B302A52">
                  <wp:extent cx="651337" cy="528955"/>
                  <wp:effectExtent l="381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brightnessContrast bright="35000"/>
                                    </a14:imgEffect>
                                  </a14:imgLayer>
                                </a14:imgProps>
                              </a:ext>
                            </a:extLst>
                          </a:blip>
                          <a:srcRect l="28989" t="34469" r="-1"/>
                          <a:stretch/>
                        </pic:blipFill>
                        <pic:spPr bwMode="auto">
                          <a:xfrm rot="16200000">
                            <a:off x="0" y="0"/>
                            <a:ext cx="653832" cy="530981"/>
                          </a:xfrm>
                          <a:prstGeom prst="rect">
                            <a:avLst/>
                          </a:prstGeom>
                          <a:ln>
                            <a:noFill/>
                          </a:ln>
                          <a:extLst>
                            <a:ext uri="{53640926-AAD7-44D8-BBD7-CCE9431645EC}">
                              <a14:shadowObscured xmlns:a14="http://schemas.microsoft.com/office/drawing/2010/main"/>
                            </a:ext>
                          </a:extLst>
                        </pic:spPr>
                      </pic:pic>
                    </a:graphicData>
                  </a:graphic>
                </wp:inline>
              </w:drawing>
            </w:r>
          </w:p>
        </w:tc>
        <w:tc>
          <w:tcPr>
            <w:tcW w:w="2337" w:type="dxa"/>
          </w:tcPr>
          <w:p w14:paraId="798A0434" w14:textId="77777777" w:rsidR="00B72AAE" w:rsidRDefault="00CD7580" w:rsidP="00BA1092">
            <w:r>
              <w:t>Output connector ¼” phone</w:t>
            </w:r>
          </w:p>
          <w:p w14:paraId="768847BB" w14:textId="77777777" w:rsidR="00CD7580" w:rsidRDefault="007B2D6C" w:rsidP="00BA1092">
            <w:r>
              <w:rPr>
                <w:noProof/>
              </w:rPr>
              <w:drawing>
                <wp:inline distT="0" distB="0" distL="0" distR="0" wp14:anchorId="3741EE7A" wp14:editId="179C434E">
                  <wp:extent cx="1257300" cy="838200"/>
                  <wp:effectExtent l="0" t="0" r="0" b="0"/>
                  <wp:docPr id="13" name="Picture 13" descr="Amphen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heno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7300" cy="838200"/>
                          </a:xfrm>
                          <a:prstGeom prst="rect">
                            <a:avLst/>
                          </a:prstGeom>
                          <a:noFill/>
                          <a:ln>
                            <a:noFill/>
                          </a:ln>
                        </pic:spPr>
                      </pic:pic>
                    </a:graphicData>
                  </a:graphic>
                </wp:inline>
              </w:drawing>
            </w:r>
          </w:p>
          <w:p w14:paraId="5A7A094E" w14:textId="60CEBF28" w:rsidR="00212578" w:rsidRDefault="00212578" w:rsidP="00BA1092"/>
        </w:tc>
        <w:tc>
          <w:tcPr>
            <w:tcW w:w="2338" w:type="dxa"/>
          </w:tcPr>
          <w:p w14:paraId="776F8646" w14:textId="6BC4AB2B" w:rsidR="00DC0CC9" w:rsidRDefault="00DC0CC9" w:rsidP="00BA1092">
            <w:r>
              <w:t xml:space="preserve">Alternate output connector (you will have </w:t>
            </w:r>
            <w:r w:rsidR="00AA756B">
              <w:t>only one of these two types)</w:t>
            </w:r>
          </w:p>
          <w:p w14:paraId="16C3E6DB" w14:textId="65332DC3" w:rsidR="00DC0CC9" w:rsidRDefault="00DC0CC9" w:rsidP="00BA1092">
            <w:r>
              <w:rPr>
                <w:noProof/>
              </w:rPr>
              <w:drawing>
                <wp:inline distT="0" distB="0" distL="0" distR="0" wp14:anchorId="1427EEE6" wp14:editId="7D552F22">
                  <wp:extent cx="704850" cy="990264"/>
                  <wp:effectExtent l="0" t="9208"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bright="37000" contrast="13000"/>
                                    </a14:imgEffect>
                                  </a14:imgLayer>
                                </a14:imgProps>
                              </a:ext>
                            </a:extLst>
                          </a:blip>
                          <a:stretch>
                            <a:fillRect/>
                          </a:stretch>
                        </pic:blipFill>
                        <pic:spPr>
                          <a:xfrm rot="16200000">
                            <a:off x="0" y="0"/>
                            <a:ext cx="718815" cy="1009884"/>
                          </a:xfrm>
                          <a:prstGeom prst="rect">
                            <a:avLst/>
                          </a:prstGeom>
                        </pic:spPr>
                      </pic:pic>
                    </a:graphicData>
                  </a:graphic>
                </wp:inline>
              </w:drawing>
            </w:r>
          </w:p>
        </w:tc>
        <w:tc>
          <w:tcPr>
            <w:tcW w:w="2338" w:type="dxa"/>
          </w:tcPr>
          <w:p w14:paraId="7B1F0ECE" w14:textId="77777777" w:rsidR="00DC0CC9" w:rsidRDefault="00DC0CC9" w:rsidP="00DC0CC9">
            <w:r>
              <w:t>9V battery included at events, not included if mailed.</w:t>
            </w:r>
          </w:p>
          <w:p w14:paraId="747C1A26" w14:textId="77777777" w:rsidR="00B72AAE" w:rsidRDefault="00B72AAE" w:rsidP="00BA1092"/>
        </w:tc>
      </w:tr>
    </w:tbl>
    <w:p w14:paraId="35B3BA5D" w14:textId="4CAB9A38" w:rsidR="004C6B47" w:rsidRDefault="00B31180" w:rsidP="00BA1092">
      <w:r>
        <w:t>A case is not supplied but is a good idea to protect the system from damage.</w:t>
      </w:r>
      <w:r w:rsidR="00B63CE3">
        <w:t xml:space="preserve"> </w:t>
      </w:r>
    </w:p>
    <w:p w14:paraId="6E482A7C" w14:textId="77777777" w:rsidR="000E55A2" w:rsidRDefault="000E55A2" w:rsidP="00BA1092"/>
    <w:p w14:paraId="568EEA3D" w14:textId="055B3037" w:rsidR="00F04765" w:rsidRDefault="00B33604" w:rsidP="00B33604">
      <w:pPr>
        <w:pStyle w:val="Heading2"/>
      </w:pPr>
      <w:r>
        <w:t>Notes</w:t>
      </w:r>
    </w:p>
    <w:p w14:paraId="16555087" w14:textId="1E851131" w:rsidR="00B33604" w:rsidRDefault="002A3C37" w:rsidP="00BA1092">
      <w:r>
        <w:t>Use caution when bending component leads to not damage the component.</w:t>
      </w:r>
      <w:r w:rsidR="00D767F8">
        <w:t xml:space="preserve"> </w:t>
      </w:r>
    </w:p>
    <w:p w14:paraId="2B868A42" w14:textId="0A5E681A" w:rsidR="002A3C37" w:rsidRDefault="00084F37" w:rsidP="00BA1092">
      <w:r>
        <w:t>The variable resistor (used to set the TEMPO) has two mounting tab</w:t>
      </w:r>
      <w:r w:rsidR="002300D5">
        <w:t>s</w:t>
      </w:r>
      <w:r>
        <w:t xml:space="preserve"> that must be slightly spread</w:t>
      </w:r>
      <w:r w:rsidR="00FD5693">
        <w:t xml:space="preserve"> for the part to mount correctly on the Rev 1.0 PCB.</w:t>
      </w:r>
      <w:r w:rsidR="008F02EE">
        <w:t xml:space="preserve"> This was corrected with the Rev 2.0 PCB.</w:t>
      </w:r>
    </w:p>
    <w:p w14:paraId="7086886B" w14:textId="77777777" w:rsidR="00E9792F" w:rsidRDefault="00E9792F" w:rsidP="00BA1092"/>
    <w:p w14:paraId="1AFE3D99" w14:textId="6960F4AE" w:rsidR="008778A1" w:rsidRDefault="008778A1" w:rsidP="008778A1">
      <w:pPr>
        <w:pStyle w:val="Heading3"/>
      </w:pPr>
      <w:r>
        <w:t>Polarized components</w:t>
      </w:r>
    </w:p>
    <w:p w14:paraId="4797B504" w14:textId="457FEE98" w:rsidR="008778A1" w:rsidRDefault="00B53FD8" w:rsidP="00BA1092">
      <w:r>
        <w:lastRenderedPageBreak/>
        <w:t xml:space="preserve">There are several components that must be installed </w:t>
      </w:r>
      <w:r w:rsidR="002C1141">
        <w:t>in a particular orientation to avoid failure.</w:t>
      </w:r>
    </w:p>
    <w:p w14:paraId="6EE5596D" w14:textId="5EED3F99" w:rsidR="004D7079" w:rsidRDefault="002C1141" w:rsidP="009F571B">
      <w:pPr>
        <w:pStyle w:val="ListParagraph"/>
      </w:pPr>
      <w:r>
        <w:t xml:space="preserve">(Electrolytic) capacitors. These are marked with a “-“ </w:t>
      </w:r>
      <w:r w:rsidR="00B63CE3">
        <w:t xml:space="preserve">(minus or negative) </w:t>
      </w:r>
      <w:r w:rsidR="00A65942">
        <w:t>stripe on one side</w:t>
      </w:r>
      <w:r w:rsidR="004D7079">
        <w:t>, meaning that the side opposite the “-“ is the “+”</w:t>
      </w:r>
      <w:r w:rsidR="00B63CE3">
        <w:t xml:space="preserve"> (plus or positive) </w:t>
      </w:r>
      <w:r w:rsidR="004D7079">
        <w:t xml:space="preserve"> side.</w:t>
      </w:r>
      <w:r w:rsidR="00180B9D">
        <w:t xml:space="preserve"> For historical reasons the PCB labels the “+” connection.</w:t>
      </w:r>
      <w:r w:rsidR="00380744">
        <w:br/>
      </w:r>
    </w:p>
    <w:p w14:paraId="29BA2880" w14:textId="1BAF62B6" w:rsidR="00A65942" w:rsidRDefault="00A65942" w:rsidP="009F571B">
      <w:pPr>
        <w:pStyle w:val="ListParagraph"/>
      </w:pPr>
      <w:r>
        <w:t xml:space="preserve">Diodes. </w:t>
      </w:r>
      <w:r w:rsidR="004D7079">
        <w:t xml:space="preserve">There are two different diodes used. Both have a band marking the </w:t>
      </w:r>
      <w:r w:rsidR="00180B9D">
        <w:t>cathode (“-“) end and should be installed as indicated on the PCB.</w:t>
      </w:r>
    </w:p>
    <w:p w14:paraId="326AA8A6" w14:textId="77777777" w:rsidR="00D5211C" w:rsidRDefault="00D5211C" w:rsidP="009F571B">
      <w:pPr>
        <w:pStyle w:val="ListParagraph"/>
      </w:pPr>
    </w:p>
    <w:p w14:paraId="120622B9" w14:textId="40D4BB8D" w:rsidR="00E8467D" w:rsidRDefault="00E8467D" w:rsidP="009F571B">
      <w:pPr>
        <w:pStyle w:val="ListParagraph"/>
      </w:pPr>
      <w:r>
        <w:t xml:space="preserve">LED. The </w:t>
      </w:r>
      <w:r w:rsidR="00AF208D">
        <w:t xml:space="preserve">cathode end is marked by either a </w:t>
      </w:r>
      <w:r w:rsidR="003E4322">
        <w:t>flat</w:t>
      </w:r>
      <w:r w:rsidR="00A91071">
        <w:t xml:space="preserve"> side or a small notch.</w:t>
      </w:r>
    </w:p>
    <w:p w14:paraId="3C2BE27F" w14:textId="77777777" w:rsidR="00D5211C" w:rsidRDefault="00D5211C" w:rsidP="009F571B">
      <w:pPr>
        <w:pStyle w:val="ListParagraph"/>
      </w:pPr>
    </w:p>
    <w:p w14:paraId="35ADE997" w14:textId="4AA16EB7" w:rsidR="00E8552D" w:rsidRDefault="00E8552D" w:rsidP="009F571B">
      <w:pPr>
        <w:pStyle w:val="ListParagraph"/>
      </w:pPr>
      <w:r>
        <w:t>IC. One end of the chip may have a notch in it, or there will be a round dimple/marking to indicate pin 1</w:t>
      </w:r>
      <w:r w:rsidR="002B424A">
        <w:t>. On the PCB the notch and dimple are both marked. (different vendors mark their parts differently)</w:t>
      </w:r>
    </w:p>
    <w:p w14:paraId="062ECF87" w14:textId="467532CF" w:rsidR="00E8552D" w:rsidRDefault="00731445" w:rsidP="00731445">
      <w:pPr>
        <w:pStyle w:val="Heading3"/>
      </w:pPr>
      <w:r>
        <w:t>Identifying resistors by their color code</w:t>
      </w:r>
    </w:p>
    <w:p w14:paraId="192B0871" w14:textId="436CFA2D" w:rsidR="00731445" w:rsidRDefault="00F02454" w:rsidP="00BA1092">
      <w:r>
        <w:t xml:space="preserve">Hold the part so the 3 grouped colored bands are on the left and note the colors. The fourth band </w:t>
      </w:r>
      <w:r w:rsidR="008A4403">
        <w:t xml:space="preserve">on the right side isn’t important in this application. In this circuit design the 10 ohm resistor is physically bigger because it can </w:t>
      </w:r>
      <w:r w:rsidR="000804A4">
        <w:t xml:space="preserve">dissipate up to 1 Watt of power versus ¼ </w:t>
      </w:r>
      <w:r w:rsidR="008D43DD">
        <w:t xml:space="preserve">Watt </w:t>
      </w:r>
      <w:r w:rsidR="000804A4">
        <w:t>for the other resistors.</w:t>
      </w:r>
    </w:p>
    <w:p w14:paraId="01531665" w14:textId="486E0367" w:rsidR="0045618A" w:rsidRDefault="0045618A" w:rsidP="00BA1092">
      <w:r>
        <w:t xml:space="preserve">You can learn the details of reading color codes on line, for example </w:t>
      </w:r>
      <w:hyperlink r:id="rId53" w:history="1">
        <w:r w:rsidR="00D632BF" w:rsidRPr="00AA5470">
          <w:rPr>
            <w:rStyle w:val="Hyperlink"/>
          </w:rPr>
          <w:t>https://www.digikey.com/en/articles/techzone/2017/apr/big-boys-race-young-girls-violet-wins-resistors-color-codes</w:t>
        </w:r>
      </w:hyperlink>
    </w:p>
    <w:p w14:paraId="2C8EA17A" w14:textId="77777777" w:rsidR="00D632BF" w:rsidRDefault="00D632BF" w:rsidP="00BA1092"/>
    <w:p w14:paraId="405E3351" w14:textId="4A88D1A2" w:rsidR="000804A4" w:rsidRDefault="000804A4" w:rsidP="00BA1092">
      <w:r>
        <w:rPr>
          <w:noProof/>
        </w:rPr>
        <w:drawing>
          <wp:inline distT="0" distB="0" distL="0" distR="0" wp14:anchorId="7DDF12A2" wp14:editId="78B326AD">
            <wp:extent cx="904875" cy="1974273"/>
            <wp:effectExtent l="0" t="127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35000"/>
                              </a14:imgEffect>
                            </a14:imgLayer>
                          </a14:imgProps>
                        </a:ext>
                      </a:extLst>
                    </a:blip>
                    <a:stretch>
                      <a:fillRect/>
                    </a:stretch>
                  </pic:blipFill>
                  <pic:spPr>
                    <a:xfrm rot="16200000">
                      <a:off x="0" y="0"/>
                      <a:ext cx="907021" cy="1978954"/>
                    </a:xfrm>
                    <a:prstGeom prst="rect">
                      <a:avLst/>
                    </a:prstGeom>
                  </pic:spPr>
                </pic:pic>
              </a:graphicData>
            </a:graphic>
          </wp:inline>
        </w:drawing>
      </w:r>
    </w:p>
    <w:p w14:paraId="4C80E8ED" w14:textId="30205D04" w:rsidR="000804A4" w:rsidRDefault="000804A4" w:rsidP="00BA1092">
      <w:r>
        <w:t xml:space="preserve">10 </w:t>
      </w:r>
      <w:r w:rsidR="00FB5536" w:rsidRPr="00FB5536">
        <w:rPr>
          <w:sz w:val="28"/>
          <w:szCs w:val="28"/>
        </w:rPr>
        <w:t>Ω</w:t>
      </w:r>
      <w:r>
        <w:t>: Brown Black Black</w:t>
      </w:r>
    </w:p>
    <w:p w14:paraId="649D1D1F" w14:textId="77777777" w:rsidR="00E7484C" w:rsidRDefault="00E7484C" w:rsidP="00BA1092"/>
    <w:p w14:paraId="605DE7E7" w14:textId="293F2549" w:rsidR="00D632BF" w:rsidRDefault="00D632BF" w:rsidP="00BA1092">
      <w:r>
        <w:rPr>
          <w:noProof/>
        </w:rPr>
        <w:drawing>
          <wp:inline distT="0" distB="0" distL="0" distR="0" wp14:anchorId="60C156D5" wp14:editId="5EB0371C">
            <wp:extent cx="653920" cy="1476375"/>
            <wp:effectExtent l="762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rightnessContrast bright="35000"/>
                              </a14:imgEffect>
                            </a14:imgLayer>
                          </a14:imgProps>
                        </a:ext>
                      </a:extLst>
                    </a:blip>
                    <a:stretch>
                      <a:fillRect/>
                    </a:stretch>
                  </pic:blipFill>
                  <pic:spPr>
                    <a:xfrm rot="5400000">
                      <a:off x="0" y="0"/>
                      <a:ext cx="653920" cy="1476375"/>
                    </a:xfrm>
                    <a:prstGeom prst="rect">
                      <a:avLst/>
                    </a:prstGeom>
                  </pic:spPr>
                </pic:pic>
              </a:graphicData>
            </a:graphic>
          </wp:inline>
        </w:drawing>
      </w:r>
    </w:p>
    <w:p w14:paraId="76861B83" w14:textId="0BC90433" w:rsidR="00D632BF" w:rsidRDefault="00D632BF" w:rsidP="00BA1092">
      <w:r>
        <w:t xml:space="preserve">330 </w:t>
      </w:r>
      <w:r w:rsidR="00FB5536" w:rsidRPr="00FB5536">
        <w:rPr>
          <w:sz w:val="28"/>
          <w:szCs w:val="28"/>
        </w:rPr>
        <w:t>Ω</w:t>
      </w:r>
      <w:r>
        <w:t>: Orange Orange Brow</w:t>
      </w:r>
      <w:r w:rsidR="0009397D">
        <w:t>n</w:t>
      </w:r>
    </w:p>
    <w:p w14:paraId="7C289C36" w14:textId="3CFDD0EF" w:rsidR="0009397D" w:rsidRDefault="0009397D" w:rsidP="00BA1092"/>
    <w:p w14:paraId="70452A7A" w14:textId="3A314848" w:rsidR="0009397D" w:rsidRDefault="0009397D" w:rsidP="00BA1092">
      <w:r>
        <w:rPr>
          <w:noProof/>
        </w:rPr>
        <w:lastRenderedPageBreak/>
        <w:drawing>
          <wp:inline distT="0" distB="0" distL="0" distR="0" wp14:anchorId="59682D9D" wp14:editId="5A19D9F4">
            <wp:extent cx="931671" cy="1074455"/>
            <wp:effectExtent l="4763" t="0" r="6667" b="6668"/>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brightnessContrast bright="35000"/>
                              </a14:imgEffect>
                            </a14:imgLayer>
                          </a14:imgProps>
                        </a:ext>
                      </a:extLst>
                    </a:blip>
                    <a:stretch>
                      <a:fillRect/>
                    </a:stretch>
                  </pic:blipFill>
                  <pic:spPr>
                    <a:xfrm rot="5400000">
                      <a:off x="0" y="0"/>
                      <a:ext cx="965916" cy="1113948"/>
                    </a:xfrm>
                    <a:prstGeom prst="rect">
                      <a:avLst/>
                    </a:prstGeom>
                  </pic:spPr>
                </pic:pic>
              </a:graphicData>
            </a:graphic>
          </wp:inline>
        </w:drawing>
      </w:r>
    </w:p>
    <w:p w14:paraId="0FAED25E" w14:textId="47D01FF1" w:rsidR="008B3C11" w:rsidRDefault="008B3C11" w:rsidP="00BA1092">
      <w:r>
        <w:t>1K</w:t>
      </w:r>
      <w:r w:rsidR="00FB5536" w:rsidRPr="00FB5536">
        <w:rPr>
          <w:sz w:val="28"/>
          <w:szCs w:val="28"/>
        </w:rPr>
        <w:t>Ω</w:t>
      </w:r>
      <w:r>
        <w:t xml:space="preserve"> (1000): Brown Black Red</w:t>
      </w:r>
    </w:p>
    <w:p w14:paraId="747BB5CF" w14:textId="42E34758" w:rsidR="008B3C11" w:rsidRDefault="008B3C11" w:rsidP="00BA1092"/>
    <w:p w14:paraId="2F0EEA83" w14:textId="4D682535" w:rsidR="008B3C11" w:rsidRDefault="008B3C11" w:rsidP="00BA1092">
      <w:r>
        <w:rPr>
          <w:noProof/>
        </w:rPr>
        <w:drawing>
          <wp:inline distT="0" distB="0" distL="0" distR="0" wp14:anchorId="2F6840D1" wp14:editId="509F09BA">
            <wp:extent cx="542925" cy="1277821"/>
            <wp:effectExtent l="0" t="5397" r="4127" b="412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brightnessContrast bright="35000"/>
                              </a14:imgEffect>
                            </a14:imgLayer>
                          </a14:imgProps>
                        </a:ext>
                      </a:extLst>
                    </a:blip>
                    <a:stretch>
                      <a:fillRect/>
                    </a:stretch>
                  </pic:blipFill>
                  <pic:spPr>
                    <a:xfrm rot="16200000">
                      <a:off x="0" y="0"/>
                      <a:ext cx="542925" cy="1277821"/>
                    </a:xfrm>
                    <a:prstGeom prst="rect">
                      <a:avLst/>
                    </a:prstGeom>
                  </pic:spPr>
                </pic:pic>
              </a:graphicData>
            </a:graphic>
          </wp:inline>
        </w:drawing>
      </w:r>
    </w:p>
    <w:p w14:paraId="536FF8F6" w14:textId="3458A574" w:rsidR="008B3C11" w:rsidRDefault="008B3C11" w:rsidP="00BA1092">
      <w:r>
        <w:t>10K</w:t>
      </w:r>
      <w:r w:rsidR="00FB5536" w:rsidRPr="00FB5536">
        <w:rPr>
          <w:sz w:val="28"/>
          <w:szCs w:val="28"/>
        </w:rPr>
        <w:t>Ω</w:t>
      </w:r>
      <w:r>
        <w:t xml:space="preserve"> (10,000): Brown Black Orange</w:t>
      </w:r>
    </w:p>
    <w:p w14:paraId="50FD1F22" w14:textId="77777777" w:rsidR="004557E2" w:rsidRDefault="004557E2" w:rsidP="00BA1092"/>
    <w:p w14:paraId="23EBC61E" w14:textId="29B34727" w:rsidR="0009397D" w:rsidRDefault="002300D5" w:rsidP="002300D5">
      <w:pPr>
        <w:pStyle w:val="Heading2"/>
      </w:pPr>
      <w:r>
        <w:t>Part identification versus reference designator</w:t>
      </w:r>
    </w:p>
    <w:p w14:paraId="5DBD7CEE" w14:textId="114543B7" w:rsidR="002300D5" w:rsidRDefault="00A52272" w:rsidP="00BA1092">
      <w:r>
        <w:t xml:space="preserve">When we refer to the </w:t>
      </w:r>
      <w:r w:rsidRPr="00F543B7">
        <w:rPr>
          <w:i/>
        </w:rPr>
        <w:t>value</w:t>
      </w:r>
      <w:r>
        <w:t xml:space="preserve"> of the part it’s typically something like its resistance (described in units called ohms) or its capacitance (in units called </w:t>
      </w:r>
      <w:r w:rsidR="00A57501">
        <w:t>f</w:t>
      </w:r>
      <w:r>
        <w:t>arads, though in this design microfarad</w:t>
      </w:r>
      <w:r w:rsidR="00A57501">
        <w:t xml:space="preserve"> part values). Other parts are identified by a type number (</w:t>
      </w:r>
      <w:r w:rsidR="008C24AA">
        <w:t xml:space="preserve">for example </w:t>
      </w:r>
      <w:r w:rsidR="00A57501">
        <w:t>1N4004 for a diode</w:t>
      </w:r>
      <w:r w:rsidR="008C24AA">
        <w:t>).</w:t>
      </w:r>
    </w:p>
    <w:p w14:paraId="63A2F880" w14:textId="30A71265" w:rsidR="008C24AA" w:rsidRDefault="008C24AA" w:rsidP="00BA1092">
      <w:r>
        <w:t xml:space="preserve">The values/identifiers identify the part, but not where </w:t>
      </w:r>
      <w:r w:rsidR="001F2D36">
        <w:t>to</w:t>
      </w:r>
      <w:r>
        <w:t xml:space="preserve"> install it on the PCB. For </w:t>
      </w:r>
      <w:r w:rsidR="001F2D36">
        <w:t>installation location</w:t>
      </w:r>
      <w:r>
        <w:t xml:space="preserve"> </w:t>
      </w:r>
      <w:r w:rsidR="00F543B7">
        <w:t>values referred to as</w:t>
      </w:r>
      <w:r w:rsidR="00F543B7" w:rsidRPr="00F543B7">
        <w:rPr>
          <w:i/>
        </w:rPr>
        <w:t xml:space="preserve"> reference designators </w:t>
      </w:r>
      <w:r w:rsidR="00F543B7">
        <w:t xml:space="preserve">are used. </w:t>
      </w:r>
      <w:r w:rsidR="00FB49A7">
        <w:t>Typically the reference designator (ref-des for short) is a letter followed by a number. The letter identifies the type of part</w:t>
      </w:r>
      <w:r w:rsidR="00CB3914">
        <w:t xml:space="preserve"> (R = Resistor, C = Capacitor, etc) and the number is just a sequential ID.</w:t>
      </w:r>
    </w:p>
    <w:p w14:paraId="0E3092C7" w14:textId="68AD71C9" w:rsidR="00CB3914" w:rsidRDefault="00CB3914" w:rsidP="00BA1092">
      <w:r>
        <w:t>The relationship between the ref-des and the part value is specific to a particular PCB design.</w:t>
      </w:r>
      <w:r w:rsidR="009520AD">
        <w:t xml:space="preserve"> A table is needed to map between the two. In this design we have placed the value on the PCB silkscreen (the white lettering) to make this process easier.</w:t>
      </w:r>
    </w:p>
    <w:p w14:paraId="7F70651A" w14:textId="77777777" w:rsidR="00F543B7" w:rsidRDefault="00F543B7" w:rsidP="00BA1092"/>
    <w:p w14:paraId="5B9C68C8" w14:textId="7C93EDF1" w:rsidR="007E7DF8" w:rsidRDefault="007E7DF8" w:rsidP="007E7DF8">
      <w:pPr>
        <w:pStyle w:val="Heading1"/>
      </w:pPr>
      <w:r>
        <w:t>Soldering</w:t>
      </w:r>
    </w:p>
    <w:p w14:paraId="521C3AF3" w14:textId="33E72E95" w:rsidR="007E7DF8" w:rsidRDefault="008A5B8E" w:rsidP="00BA1092">
      <w:r>
        <w:t>This section only</w:t>
      </w:r>
      <w:r w:rsidR="00E7484C">
        <w:t xml:space="preserve"> provides a</w:t>
      </w:r>
      <w:r>
        <w:t xml:space="preserve"> summary</w:t>
      </w:r>
      <w:r w:rsidR="00E7484C">
        <w:t>; if</w:t>
      </w:r>
      <w:r>
        <w:t xml:space="preserve"> new to soldering please see the guides described earl</w:t>
      </w:r>
      <w:r w:rsidR="0041071F">
        <w:t>ier.</w:t>
      </w:r>
    </w:p>
    <w:p w14:paraId="5402BB31" w14:textId="5C309F6E" w:rsidR="0041071F" w:rsidRDefault="0041071F" w:rsidP="00BA1092">
      <w:r>
        <w:t>The metronome project is a single sided PCB and therefor easy to solder.</w:t>
      </w:r>
      <w:r w:rsidR="00F0364A">
        <w:t xml:space="preserve"> Assuming S</w:t>
      </w:r>
      <w:r w:rsidR="000433C5">
        <w:t xml:space="preserve">n/Pb </w:t>
      </w:r>
      <w:r w:rsidR="006718BB">
        <w:t xml:space="preserve">(you remember </w:t>
      </w:r>
      <w:r w:rsidR="00DD4CF9">
        <w:t>high school</w:t>
      </w:r>
      <w:r w:rsidR="006718BB">
        <w:t xml:space="preserve"> chemistry</w:t>
      </w:r>
      <w:r w:rsidR="00DD4CF9">
        <w:t>,</w:t>
      </w:r>
      <w:r w:rsidR="006718BB">
        <w:t xml:space="preserve"> right?) </w:t>
      </w:r>
      <w:r w:rsidR="000433C5">
        <w:t>solder and a conventional iron</w:t>
      </w:r>
      <w:r w:rsidR="00DD4CF9">
        <w:t>,</w:t>
      </w:r>
      <w:r w:rsidR="000433C5">
        <w:t xml:space="preserve"> set the tip temperature to </w:t>
      </w:r>
      <w:r w:rsidR="001A4E80">
        <w:t>340C (650F).</w:t>
      </w:r>
      <w:r w:rsidR="004247B9">
        <w:t xml:space="preserve"> Make sure the tip is clean and well tinned. </w:t>
      </w:r>
      <w:r w:rsidR="00923BA7">
        <w:t>Hold the iron so that it is heating the pad and the component lead equally.</w:t>
      </w:r>
    </w:p>
    <w:p w14:paraId="5F8F9A2B" w14:textId="4BF1A1C4" w:rsidR="00923BA7" w:rsidRDefault="00D36CB2" w:rsidP="00BA1092">
      <w:r>
        <w:t>Apply solder to the joint – not to the tip of the iron. Remove the iron as soon as the solder has flowed and made a good connection. Holding the iron on the joint for too long will damage the components.</w:t>
      </w:r>
    </w:p>
    <w:p w14:paraId="0FD7C555" w14:textId="5E9006F8" w:rsidR="00C4581E" w:rsidRDefault="00C4581E" w:rsidP="00BA1092">
      <w:r>
        <w:lastRenderedPageBreak/>
        <w:t xml:space="preserve">The solder should form a nice smooth fillet around the lead. If the </w:t>
      </w:r>
      <w:r w:rsidR="00120C79">
        <w:t>joint has a dull grey look to it the solder was disturbed as it cooled, creating a cold solder joint that will not function as expected.</w:t>
      </w:r>
      <w:r w:rsidR="00B10CEB">
        <w:t xml:space="preserve"> Reheat the joint to correct.</w:t>
      </w:r>
    </w:p>
    <w:p w14:paraId="55647543" w14:textId="50FA2202" w:rsidR="003B25E9" w:rsidRDefault="00B631B6" w:rsidP="00BA1092">
      <w:r>
        <w:t xml:space="preserve">After the component is soldered trim the leads, being careful to hold the wire end so it doesn’t shoot off and poke your </w:t>
      </w:r>
      <w:r w:rsidR="00B6446A">
        <w:t xml:space="preserve">or someone else’s </w:t>
      </w:r>
      <w:r>
        <w:t>eye out.</w:t>
      </w:r>
      <w:r w:rsidR="003A0DB9">
        <w:t xml:space="preserve"> </w:t>
      </w:r>
      <w:r w:rsidR="0001363C">
        <w:t>(</w:t>
      </w:r>
      <w:r w:rsidR="00867547">
        <w:t>obligatory reference to the 1983 movie</w:t>
      </w:r>
      <w:r w:rsidR="00867547" w:rsidRPr="0001363C">
        <w:rPr>
          <w:i/>
        </w:rPr>
        <w:t xml:space="preserve"> A Christmas Story</w:t>
      </w:r>
      <w:r w:rsidR="00713732">
        <w:rPr>
          <w:i/>
        </w:rPr>
        <w:t>:</w:t>
      </w:r>
      <w:r w:rsidR="00627BBA">
        <w:t xml:space="preserve"> </w:t>
      </w:r>
      <w:r w:rsidR="00627BBA" w:rsidRPr="00713732">
        <w:rPr>
          <w:b/>
          <w:i/>
        </w:rPr>
        <w:t>you’ll poke your eye out kid…</w:t>
      </w:r>
      <w:r w:rsidR="0001363C">
        <w:t xml:space="preserve">) </w:t>
      </w:r>
    </w:p>
    <w:p w14:paraId="566835C1" w14:textId="26F77853" w:rsidR="00B631B6" w:rsidRDefault="003A0DB9" w:rsidP="00BA1092">
      <w:r>
        <w:t>Assuming no-clean solder flux is used there is no need to clean the board after soldering.</w:t>
      </w:r>
      <w:r w:rsidR="004C4B39">
        <w:t xml:space="preserve"> </w:t>
      </w:r>
      <w:r>
        <w:t>If solder with conventional flux is used then the board must be cleaned with the appropriate flux solvent</w:t>
      </w:r>
      <w:r w:rsidR="004C4B39">
        <w:t xml:space="preserve"> after assembly is complete.</w:t>
      </w:r>
    </w:p>
    <w:p w14:paraId="41F5CAAE" w14:textId="77777777" w:rsidR="00F76E67" w:rsidRDefault="004D46DF" w:rsidP="00F76E67">
      <w:pPr>
        <w:pStyle w:val="Heading2"/>
      </w:pPr>
      <w:r>
        <w:t>Rev 2.0 board note</w:t>
      </w:r>
    </w:p>
    <w:p w14:paraId="649A10CA" w14:textId="2414243A" w:rsidR="00AD2FC7" w:rsidRDefault="004D46DF" w:rsidP="00BA1092">
      <w:r>
        <w:t>For those that want to know all the details (i.e. you can skip to the next section)</w:t>
      </w:r>
      <w:r w:rsidR="009A691F">
        <w:t xml:space="preserve">: It was observed that with the Rev 1.0 PCB people new to soldering sometimes ended up lifting the pads off of the board, which is </w:t>
      </w:r>
      <w:r w:rsidR="00EB7350">
        <w:t xml:space="preserve">the downside to making this a single layer board (the upside: </w:t>
      </w:r>
      <w:r w:rsidR="0061266F">
        <w:t>really</w:t>
      </w:r>
      <w:r w:rsidR="00EB7350">
        <w:t xml:space="preserve"> easy to fix mistakes).  </w:t>
      </w:r>
      <w:r w:rsidR="00AD2FC7">
        <w:t xml:space="preserve">This can happen for a number of reasons but is usually related to finding the right balance between the </w:t>
      </w:r>
      <w:r w:rsidR="0061266F">
        <w:t xml:space="preserve">soldering iron temperature and the length of time the soldering iron is applied to the joint. </w:t>
      </w:r>
    </w:p>
    <w:p w14:paraId="64C04B7A" w14:textId="53ED72B9" w:rsidR="00262D45" w:rsidRDefault="00AA0208" w:rsidP="00BA1092">
      <w:r>
        <w:t>Since this board is intended for people totally new to this we wanted to</w:t>
      </w:r>
      <w:r w:rsidR="009538FC">
        <w:t xml:space="preserve"> make this less of an issue</w:t>
      </w:r>
      <w:r>
        <w:t>;</w:t>
      </w:r>
      <w:r w:rsidR="009538FC">
        <w:t xml:space="preserve"> the pad sizes were increased on the Rev 2.0 PCB</w:t>
      </w:r>
      <w:r>
        <w:t xml:space="preserve"> which should make this </w:t>
      </w:r>
      <w:r w:rsidR="005E59FC">
        <w:t>problem less likely to occur</w:t>
      </w:r>
      <w:r w:rsidR="009538FC">
        <w:t>.</w:t>
      </w:r>
    </w:p>
    <w:p w14:paraId="61C83D56" w14:textId="7764F9AE" w:rsidR="00BC0681" w:rsidRDefault="00BC0681" w:rsidP="00BA1092">
      <w:r>
        <w:t xml:space="preserve">If you’re assembling this at </w:t>
      </w:r>
      <w:r w:rsidR="00F76E67">
        <w:t>h</w:t>
      </w:r>
      <w:r>
        <w:t>ome and do lift a pad, don’t fret. You can solder a wire between the part an</w:t>
      </w:r>
      <w:r w:rsidR="00DD5BFD">
        <w:t xml:space="preserve">d whatever else it connects to. If you’re unsure about what to </w:t>
      </w:r>
      <w:r w:rsidR="00D936EC">
        <w:t>d</w:t>
      </w:r>
      <w:r w:rsidR="00DD5BFD">
        <w:t xml:space="preserve">o please post on </w:t>
      </w:r>
      <w:r w:rsidR="00D936EC">
        <w:t>the ABW</w:t>
      </w:r>
      <w:bookmarkStart w:id="0" w:name="_GoBack"/>
      <w:bookmarkEnd w:id="0"/>
      <w:r w:rsidR="00DD5BFD">
        <w:t xml:space="preserve"> Facebook page for help.</w:t>
      </w:r>
    </w:p>
    <w:p w14:paraId="1DDC3F2B" w14:textId="77777777" w:rsidR="00DD5BFD" w:rsidRDefault="00DD5BFD" w:rsidP="00BA1092"/>
    <w:p w14:paraId="28D31DA0" w14:textId="78647B83" w:rsidR="00B631B6" w:rsidRDefault="009F571B" w:rsidP="009F571B">
      <w:pPr>
        <w:pStyle w:val="Heading1"/>
      </w:pPr>
      <w:r>
        <w:t>Bending lead for resistors and diodes</w:t>
      </w:r>
    </w:p>
    <w:p w14:paraId="41E34002" w14:textId="034B0064" w:rsidR="009F571B" w:rsidRDefault="00D5211C" w:rsidP="009F571B">
      <w:r>
        <w:t xml:space="preserve">You will need to carefully bend the leads for the </w:t>
      </w:r>
      <w:r w:rsidR="00567376">
        <w:t xml:space="preserve">axial leaded components, which are </w:t>
      </w:r>
      <w:r>
        <w:t xml:space="preserve">resistors and diodes </w:t>
      </w:r>
      <w:r w:rsidR="00567376">
        <w:t>in this design</w:t>
      </w:r>
      <w:r>
        <w:t>.</w:t>
      </w:r>
    </w:p>
    <w:p w14:paraId="6F5AB3FF" w14:textId="5BE5E44D" w:rsidR="00567376" w:rsidRDefault="004604EB" w:rsidP="009F571B">
      <w:r>
        <w:t xml:space="preserve">In the rev 1.0 board the </w:t>
      </w:r>
      <w:r w:rsidR="005E209E">
        <w:t>axial com</w:t>
      </w:r>
      <w:r w:rsidR="00966CAB">
        <w:t xml:space="preserve">ponent leads (except for the 10 ohm resistor) are spaced 0.4” apart. Use the needle nose pliers to hold the component by the lead </w:t>
      </w:r>
      <w:r w:rsidR="006C4E63">
        <w:t xml:space="preserve">about </w:t>
      </w:r>
      <w:r w:rsidR="00511A9D">
        <w:t>0.</w:t>
      </w:r>
      <w:r w:rsidR="004E367B">
        <w:t>1</w:t>
      </w:r>
      <w:r w:rsidR="00511A9D">
        <w:t xml:space="preserve">” from </w:t>
      </w:r>
      <w:r w:rsidR="00966CAB">
        <w:t>the body of the part, and bend the lead down</w:t>
      </w:r>
      <w:r w:rsidR="00511A9D">
        <w:t>.</w:t>
      </w:r>
      <w:r w:rsidR="00713732">
        <w:t xml:space="preserve"> </w:t>
      </w:r>
    </w:p>
    <w:p w14:paraId="1D743AF6" w14:textId="7A8579AB" w:rsidR="00173B78" w:rsidRDefault="00173B78" w:rsidP="009F571B">
      <w:r>
        <w:t xml:space="preserve">Rev 2.0 boards the spacing </w:t>
      </w:r>
      <w:r w:rsidR="002161C7">
        <w:t xml:space="preserve">for resistors </w:t>
      </w:r>
      <w:r>
        <w:t xml:space="preserve">was increased </w:t>
      </w:r>
      <w:r w:rsidR="00E70659">
        <w:t xml:space="preserve">to </w:t>
      </w:r>
      <w:r w:rsidR="002161C7">
        <w:t xml:space="preserve">.6” </w:t>
      </w:r>
      <w:r w:rsidR="004D46DF">
        <w:t>for</w:t>
      </w:r>
      <w:r w:rsidR="00E70659">
        <w:t xml:space="preserve"> people that have a “junk drawer” of parts to use a wider range of parts</w:t>
      </w:r>
      <w:r w:rsidR="00053B8D">
        <w:t xml:space="preserve">. </w:t>
      </w:r>
    </w:p>
    <w:p w14:paraId="6E1E9598" w14:textId="35440292" w:rsidR="004E367B" w:rsidRDefault="00D918A3" w:rsidP="009F571B">
      <w:r>
        <w:rPr>
          <w:noProof/>
        </w:rPr>
        <w:lastRenderedPageBreak/>
        <w:drawing>
          <wp:inline distT="0" distB="0" distL="0" distR="0" wp14:anchorId="0D237449" wp14:editId="602CA153">
            <wp:extent cx="1846857" cy="26289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a14:imgEffect>
                            </a14:imgLayer>
                          </a14:imgProps>
                        </a:ext>
                      </a:extLst>
                    </a:blip>
                    <a:stretch>
                      <a:fillRect/>
                    </a:stretch>
                  </pic:blipFill>
                  <pic:spPr>
                    <a:xfrm>
                      <a:off x="0" y="0"/>
                      <a:ext cx="1854463" cy="2639727"/>
                    </a:xfrm>
                    <a:prstGeom prst="rect">
                      <a:avLst/>
                    </a:prstGeom>
                  </pic:spPr>
                </pic:pic>
              </a:graphicData>
            </a:graphic>
          </wp:inline>
        </w:drawing>
      </w:r>
    </w:p>
    <w:p w14:paraId="1F0D3C73" w14:textId="395910C5" w:rsidR="000A2E94" w:rsidRDefault="006D631F" w:rsidP="006D631F">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1</w:t>
      </w:r>
      <w:r w:rsidR="009D0B89">
        <w:rPr>
          <w:noProof/>
        </w:rPr>
        <w:fldChar w:fldCharType="end"/>
      </w:r>
      <w:r>
        <w:t xml:space="preserve"> </w:t>
      </w:r>
      <w:r w:rsidRPr="005F6FF7">
        <w:t>Bending the leads with needle nose pliers</w:t>
      </w:r>
    </w:p>
    <w:p w14:paraId="4FA74044" w14:textId="77777777" w:rsidR="006D631F" w:rsidRPr="006D631F" w:rsidRDefault="006D631F" w:rsidP="006D631F"/>
    <w:p w14:paraId="20B6DA1F" w14:textId="559AD79B" w:rsidR="000A2E94" w:rsidRDefault="000A2E94" w:rsidP="009F571B">
      <w:r>
        <w:rPr>
          <w:noProof/>
        </w:rPr>
        <w:drawing>
          <wp:inline distT="0" distB="0" distL="0" distR="0" wp14:anchorId="42010028" wp14:editId="57A7A612">
            <wp:extent cx="932204" cy="1676400"/>
            <wp:effectExtent l="889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brightnessContrast bright="30000"/>
                              </a14:imgEffect>
                            </a14:imgLayer>
                          </a14:imgProps>
                        </a:ext>
                      </a:extLst>
                    </a:blip>
                    <a:stretch>
                      <a:fillRect/>
                    </a:stretch>
                  </pic:blipFill>
                  <pic:spPr>
                    <a:xfrm rot="16200000">
                      <a:off x="0" y="0"/>
                      <a:ext cx="935776" cy="1682824"/>
                    </a:xfrm>
                    <a:prstGeom prst="rect">
                      <a:avLst/>
                    </a:prstGeom>
                  </pic:spPr>
                </pic:pic>
              </a:graphicData>
            </a:graphic>
          </wp:inline>
        </w:drawing>
      </w:r>
    </w:p>
    <w:p w14:paraId="5752C7D2" w14:textId="4D73B3EE" w:rsidR="000A2E94" w:rsidRDefault="006D631F" w:rsidP="006D631F">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2</w:t>
      </w:r>
      <w:r w:rsidR="009D0B89">
        <w:rPr>
          <w:noProof/>
        </w:rPr>
        <w:fldChar w:fldCharType="end"/>
      </w:r>
      <w:r>
        <w:t xml:space="preserve"> </w:t>
      </w:r>
      <w:r w:rsidRPr="003041AB">
        <w:t>After bending both sides</w:t>
      </w:r>
    </w:p>
    <w:p w14:paraId="7667AAD0" w14:textId="55790B7A" w:rsidR="006B7E9E" w:rsidRPr="006B7E9E" w:rsidRDefault="006B7E9E" w:rsidP="006B7E9E">
      <w:r>
        <w:t xml:space="preserve">Once the leads are formed the component </w:t>
      </w:r>
      <w:r w:rsidR="008D77B6">
        <w:t>can be inserted in to the board to check that you have the spacing correct, as shown in the next seq</w:t>
      </w:r>
      <w:r w:rsidR="00F60693">
        <w:t>uence.</w:t>
      </w:r>
    </w:p>
    <w:p w14:paraId="437DC2E9" w14:textId="77777777" w:rsidR="00DB2426" w:rsidRDefault="006D631F" w:rsidP="006D631F">
      <w:pPr>
        <w:pStyle w:val="Caption"/>
      </w:pPr>
      <w:r>
        <w:rPr>
          <w:noProof/>
        </w:rPr>
        <w:drawing>
          <wp:inline distT="0" distB="0" distL="0" distR="0" wp14:anchorId="710EF301" wp14:editId="0F8BDEC4">
            <wp:extent cx="2019300" cy="3162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brightnessContrast bright="20000"/>
                              </a14:imgEffect>
                            </a14:imgLayer>
                          </a14:imgProps>
                        </a:ext>
                      </a:extLst>
                    </a:blip>
                    <a:stretch>
                      <a:fillRect/>
                    </a:stretch>
                  </pic:blipFill>
                  <pic:spPr>
                    <a:xfrm rot="5400000">
                      <a:off x="0" y="0"/>
                      <a:ext cx="2019300" cy="3162300"/>
                    </a:xfrm>
                    <a:prstGeom prst="rect">
                      <a:avLst/>
                    </a:prstGeom>
                  </pic:spPr>
                </pic:pic>
              </a:graphicData>
            </a:graphic>
          </wp:inline>
        </w:drawing>
      </w:r>
    </w:p>
    <w:p w14:paraId="2F349A28" w14:textId="384BC5CD" w:rsidR="006D631F" w:rsidRDefault="006D631F" w:rsidP="006D631F">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3</w:t>
      </w:r>
      <w:r w:rsidR="009D0B89">
        <w:rPr>
          <w:noProof/>
        </w:rPr>
        <w:fldChar w:fldCharType="end"/>
      </w:r>
      <w:r>
        <w:t xml:space="preserve"> </w:t>
      </w:r>
      <w:r w:rsidRPr="00D777E8">
        <w:t>Inserted in to the board</w:t>
      </w:r>
    </w:p>
    <w:p w14:paraId="24F67ED4" w14:textId="1F6C3F8B" w:rsidR="00DB2426" w:rsidRDefault="00DB2426" w:rsidP="00DB2426"/>
    <w:p w14:paraId="16CE77A3" w14:textId="456412C3" w:rsidR="00DB2426" w:rsidRDefault="006B7E9E" w:rsidP="00DB2426">
      <w:r>
        <w:rPr>
          <w:noProof/>
        </w:rPr>
        <w:lastRenderedPageBreak/>
        <w:drawing>
          <wp:inline distT="0" distB="0" distL="0" distR="0" wp14:anchorId="39498E2B" wp14:editId="11034468">
            <wp:extent cx="2514600" cy="13192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0105" cy="1343109"/>
                    </a:xfrm>
                    <a:prstGeom prst="rect">
                      <a:avLst/>
                    </a:prstGeom>
                  </pic:spPr>
                </pic:pic>
              </a:graphicData>
            </a:graphic>
          </wp:inline>
        </w:drawing>
      </w:r>
    </w:p>
    <w:p w14:paraId="2B309989" w14:textId="24D8413C" w:rsidR="006B7E9E" w:rsidRDefault="006B7E9E" w:rsidP="006B7E9E">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4</w:t>
      </w:r>
      <w:r w:rsidR="009D0B89">
        <w:rPr>
          <w:noProof/>
        </w:rPr>
        <w:fldChar w:fldCharType="end"/>
      </w:r>
      <w:r>
        <w:t xml:space="preserve"> Leads bent on backside to hold component</w:t>
      </w:r>
    </w:p>
    <w:p w14:paraId="4576D275" w14:textId="09F3772A" w:rsidR="00F60693" w:rsidRDefault="00A60CF3" w:rsidP="00F60693">
      <w:r>
        <w:t>For remainder of the manual the steps to bend the leads will not be explicitly called out.</w:t>
      </w:r>
    </w:p>
    <w:p w14:paraId="5C2F4858" w14:textId="77777777" w:rsidR="003B25E9" w:rsidRDefault="003B25E9" w:rsidP="00F60693"/>
    <w:p w14:paraId="5DD0ECCD" w14:textId="1CE976BB" w:rsidR="00A60CF3" w:rsidRDefault="001A1BA7" w:rsidP="001A1BA7">
      <w:pPr>
        <w:pStyle w:val="Heading1"/>
      </w:pPr>
      <w:r>
        <w:t>Overview of assembly steps</w:t>
      </w:r>
    </w:p>
    <w:p w14:paraId="5DCE1FFB" w14:textId="77777777" w:rsidR="008B5759" w:rsidRDefault="001A1BA7" w:rsidP="00F60693">
      <w:r>
        <w:t>For this board it is easi</w:t>
      </w:r>
      <w:r w:rsidR="00D3593A">
        <w:t>est to start with mounting the shortest components, soldering them, trimming the leads</w:t>
      </w:r>
      <w:r w:rsidR="00306A7E">
        <w:t>, and then moving on to the next higher type of component. This works because if you flip the board over to solder it</w:t>
      </w:r>
      <w:r w:rsidR="00B9229E">
        <w:t xml:space="preserve"> most of the parts will lay flush.  </w:t>
      </w:r>
    </w:p>
    <w:p w14:paraId="437CB515" w14:textId="47ADBE38" w:rsidR="001A1BA7" w:rsidRDefault="008B5759" w:rsidP="00F60693">
      <w:r>
        <w:t>T</w:t>
      </w:r>
      <w:r w:rsidR="00B9229E">
        <w:t>he use of a “3</w:t>
      </w:r>
      <w:r w:rsidR="00B9229E" w:rsidRPr="00B9229E">
        <w:rPr>
          <w:vertAlign w:val="superscript"/>
        </w:rPr>
        <w:t>rd</w:t>
      </w:r>
      <w:r w:rsidR="00B9229E">
        <w:t xml:space="preserve"> hand” tool can make the process much easier as you can angle the board more conveniently</w:t>
      </w:r>
      <w:r w:rsidR="00EC6117">
        <w:t xml:space="preserve"> and bending the leads on the back will hold must components in the board correctly.</w:t>
      </w:r>
    </w:p>
    <w:p w14:paraId="0353F3AE" w14:textId="7F3A83AD" w:rsidR="00F23692" w:rsidRDefault="00F23692" w:rsidP="00F60693">
      <w:r>
        <w:t xml:space="preserve">Note that since components are soldered and leads trimmed as you </w:t>
      </w:r>
      <w:r w:rsidR="005F249C">
        <w:t xml:space="preserve">go you will need to recheck that you have all components correct as you go. If you do make a mistake </w:t>
      </w:r>
      <w:r w:rsidR="00383365">
        <w:t>the single sided PCB makes it relatively easy to remove components; the details of that are beyond the scope of this guide.</w:t>
      </w:r>
    </w:p>
    <w:p w14:paraId="02DA76B7" w14:textId="0B7DB2AC" w:rsidR="00383365" w:rsidRDefault="008B5759" w:rsidP="00F60693">
      <w:r>
        <w:t>The board documentation includes a 3D PDF that you can rotate and zoom in on (</w:t>
      </w:r>
      <w:r w:rsidR="00F735BF">
        <w:t xml:space="preserve">requires PC/Mac version of Adobe </w:t>
      </w:r>
      <w:r w:rsidR="0076519F">
        <w:t>R</w:t>
      </w:r>
      <w:r w:rsidR="00F735BF">
        <w:t>eader). This can help you better understand how the board goes together.</w:t>
      </w:r>
    </w:p>
    <w:p w14:paraId="4881F6E8" w14:textId="77777777" w:rsidR="005838B4" w:rsidRDefault="005838B4" w:rsidP="00F60693"/>
    <w:p w14:paraId="189F40BA" w14:textId="225DB837" w:rsidR="00F735BF" w:rsidRDefault="00262D45" w:rsidP="00F60693">
      <w:r>
        <w:rPr>
          <w:noProof/>
        </w:rPr>
        <w:drawing>
          <wp:inline distT="0" distB="0" distL="0" distR="0" wp14:anchorId="5E73399E" wp14:editId="241F8B5E">
            <wp:extent cx="4267200" cy="262824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4108" cy="2632504"/>
                    </a:xfrm>
                    <a:prstGeom prst="rect">
                      <a:avLst/>
                    </a:prstGeom>
                  </pic:spPr>
                </pic:pic>
              </a:graphicData>
            </a:graphic>
          </wp:inline>
        </w:drawing>
      </w:r>
    </w:p>
    <w:p w14:paraId="0070DB4B" w14:textId="1A86A7E3" w:rsidR="005838B4" w:rsidRDefault="005838B4" w:rsidP="00F60693">
      <w:r>
        <w:rPr>
          <w:noProof/>
        </w:rPr>
        <w:lastRenderedPageBreak/>
        <w:drawing>
          <wp:inline distT="0" distB="0" distL="0" distR="0" wp14:anchorId="3AE37107" wp14:editId="32C20523">
            <wp:extent cx="4817894" cy="4118374"/>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1029" cy="4129602"/>
                    </a:xfrm>
                    <a:prstGeom prst="rect">
                      <a:avLst/>
                    </a:prstGeom>
                  </pic:spPr>
                </pic:pic>
              </a:graphicData>
            </a:graphic>
          </wp:inline>
        </w:drawing>
      </w:r>
    </w:p>
    <w:p w14:paraId="631DBEAC" w14:textId="295CF640" w:rsidR="00262D45" w:rsidRDefault="00262D45" w:rsidP="00262D45">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5</w:t>
      </w:r>
      <w:r w:rsidR="009D0B89">
        <w:rPr>
          <w:noProof/>
        </w:rPr>
        <w:fldChar w:fldCharType="end"/>
      </w:r>
      <w:r>
        <w:t xml:space="preserve"> From the  3D view</w:t>
      </w:r>
      <w:r w:rsidR="005838B4">
        <w:t>s</w:t>
      </w:r>
      <w:r>
        <w:t xml:space="preserve"> of the board</w:t>
      </w:r>
    </w:p>
    <w:p w14:paraId="796830BE" w14:textId="77777777" w:rsidR="005838B4" w:rsidRPr="005838B4" w:rsidRDefault="005838B4" w:rsidP="005838B4"/>
    <w:p w14:paraId="5F10C95F" w14:textId="7FFBC8A1" w:rsidR="00EC6117" w:rsidRDefault="00EC6117" w:rsidP="00383365">
      <w:pPr>
        <w:pStyle w:val="Heading2"/>
      </w:pPr>
      <w:r>
        <w:t>suggested assembly order</w:t>
      </w:r>
    </w:p>
    <w:p w14:paraId="794CB941" w14:textId="7AB4B9F0" w:rsidR="00803B56" w:rsidRPr="00803B56" w:rsidRDefault="00803B56" w:rsidP="00803B56">
      <w:r>
        <w:t>We propose you assemble this board from sho</w:t>
      </w:r>
      <w:r w:rsidR="00B21215">
        <w:t xml:space="preserve">rtest to tallest component height. </w:t>
      </w:r>
    </w:p>
    <w:p w14:paraId="53A20233" w14:textId="77777777" w:rsidR="00024F75" w:rsidRDefault="00F23692" w:rsidP="000E59C7">
      <w:pPr>
        <w:pStyle w:val="ListParagraph"/>
        <w:numPr>
          <w:ilvl w:val="0"/>
          <w:numId w:val="22"/>
        </w:numPr>
      </w:pPr>
      <w:r>
        <w:t>¼ W resistors</w:t>
      </w:r>
    </w:p>
    <w:p w14:paraId="46A9857A" w14:textId="4ACA72C6" w:rsidR="00EC6117" w:rsidRDefault="00F23692" w:rsidP="000E59C7">
      <w:pPr>
        <w:pStyle w:val="ListParagraph"/>
        <w:numPr>
          <w:ilvl w:val="0"/>
          <w:numId w:val="22"/>
        </w:numPr>
      </w:pPr>
      <w:r>
        <w:t>diodes</w:t>
      </w:r>
    </w:p>
    <w:p w14:paraId="2033C491" w14:textId="5F632BB2" w:rsidR="00F23692" w:rsidRDefault="00F23692" w:rsidP="000E59C7">
      <w:pPr>
        <w:pStyle w:val="ListParagraph"/>
        <w:numPr>
          <w:ilvl w:val="0"/>
          <w:numId w:val="22"/>
        </w:numPr>
      </w:pPr>
      <w:r>
        <w:t>1W resistor</w:t>
      </w:r>
    </w:p>
    <w:p w14:paraId="7A9046EB" w14:textId="44396167" w:rsidR="00DD19AE" w:rsidRDefault="006D4AE8" w:rsidP="000E59C7">
      <w:pPr>
        <w:pStyle w:val="ListParagraph"/>
        <w:numPr>
          <w:ilvl w:val="0"/>
          <w:numId w:val="22"/>
        </w:numPr>
      </w:pPr>
      <w:r>
        <w:t>555 IC</w:t>
      </w:r>
    </w:p>
    <w:p w14:paraId="685A7DDD" w14:textId="01E0DB18" w:rsidR="006D4AE8" w:rsidRDefault="006D4AE8" w:rsidP="000E59C7">
      <w:pPr>
        <w:pStyle w:val="ListParagraph"/>
        <w:numPr>
          <w:ilvl w:val="0"/>
          <w:numId w:val="22"/>
        </w:numPr>
      </w:pPr>
      <w:r>
        <w:t>Ceramic caps</w:t>
      </w:r>
    </w:p>
    <w:p w14:paraId="2A41D487" w14:textId="7CD629D3" w:rsidR="000E59C7" w:rsidRDefault="000E59C7" w:rsidP="000E59C7">
      <w:pPr>
        <w:pStyle w:val="ListParagraph"/>
        <w:numPr>
          <w:ilvl w:val="0"/>
          <w:numId w:val="22"/>
        </w:numPr>
      </w:pPr>
      <w:r>
        <w:t>LED</w:t>
      </w:r>
    </w:p>
    <w:p w14:paraId="6F292363" w14:textId="7CF3F27F" w:rsidR="006D4AE8" w:rsidRDefault="006D4AE8" w:rsidP="000E59C7">
      <w:pPr>
        <w:pStyle w:val="ListParagraph"/>
        <w:numPr>
          <w:ilvl w:val="0"/>
          <w:numId w:val="22"/>
        </w:numPr>
      </w:pPr>
      <w:r>
        <w:t>Electrolytic caps</w:t>
      </w:r>
    </w:p>
    <w:p w14:paraId="35AAF869" w14:textId="70F66929" w:rsidR="006D4AE8" w:rsidRDefault="00AA3C63" w:rsidP="000E59C7">
      <w:pPr>
        <w:pStyle w:val="ListParagraph"/>
        <w:numPr>
          <w:ilvl w:val="0"/>
          <w:numId w:val="22"/>
        </w:numPr>
      </w:pPr>
      <w:r>
        <w:t>Switch</w:t>
      </w:r>
    </w:p>
    <w:p w14:paraId="6B366597" w14:textId="6AA41CE2" w:rsidR="00AA3C63" w:rsidRDefault="00AA3C63" w:rsidP="000E59C7">
      <w:pPr>
        <w:pStyle w:val="ListParagraph"/>
        <w:numPr>
          <w:ilvl w:val="0"/>
          <w:numId w:val="22"/>
        </w:numPr>
      </w:pPr>
      <w:r>
        <w:t>Pot</w:t>
      </w:r>
    </w:p>
    <w:p w14:paraId="34F50CED" w14:textId="63756362" w:rsidR="000E59C7" w:rsidRDefault="000E59C7" w:rsidP="000E59C7">
      <w:pPr>
        <w:pStyle w:val="ListParagraph"/>
        <w:numPr>
          <w:ilvl w:val="0"/>
          <w:numId w:val="22"/>
        </w:numPr>
      </w:pPr>
      <w:r>
        <w:t>Wires (battery clip, speaker, output jack)</w:t>
      </w:r>
    </w:p>
    <w:p w14:paraId="29728C95" w14:textId="77777777" w:rsidR="000E59C7" w:rsidRDefault="000E59C7" w:rsidP="00F60693"/>
    <w:p w14:paraId="29341442" w14:textId="6DAE95AE" w:rsidR="00A60CF3" w:rsidRDefault="000E59C7" w:rsidP="002962E0">
      <w:pPr>
        <w:pStyle w:val="Heading2"/>
        <w:keepNext/>
      </w:pPr>
      <w:r>
        <w:lastRenderedPageBreak/>
        <w:t>Things to think about before you start</w:t>
      </w:r>
    </w:p>
    <w:p w14:paraId="5DB12DE5" w14:textId="11B8022A" w:rsidR="000E59C7" w:rsidRDefault="000E59C7" w:rsidP="000E59C7">
      <w:r>
        <w:t>The speaker will be considerabl</w:t>
      </w:r>
      <w:r w:rsidR="00554F83">
        <w:t>y</w:t>
      </w:r>
      <w:r>
        <w:t xml:space="preserve"> louder if </w:t>
      </w:r>
      <w:r w:rsidR="001E3581">
        <w:t xml:space="preserve">it is mounted in a case of some sort with </w:t>
      </w:r>
      <w:r w:rsidR="00EE3357">
        <w:t xml:space="preserve">sealed back and </w:t>
      </w:r>
      <w:r w:rsidR="001E3581">
        <w:t>a grill or opening</w:t>
      </w:r>
      <w:r w:rsidR="00EE3357">
        <w:t xml:space="preserve"> for the front of the speaker</w:t>
      </w:r>
      <w:r w:rsidR="001E3581">
        <w:t xml:space="preserve">. </w:t>
      </w:r>
      <w:r>
        <w:t xml:space="preserve">If you intend to mount </w:t>
      </w:r>
      <w:r w:rsidR="001E3581">
        <w:t>the</w:t>
      </w:r>
      <w:r>
        <w:t xml:space="preserve"> board in</w:t>
      </w:r>
      <w:r w:rsidR="001E3581">
        <w:t xml:space="preserve"> the same case</w:t>
      </w:r>
      <w:r w:rsidR="00EE3357">
        <w:t xml:space="preserve"> consider where the battery will go and be attached to the case, as well as the output jack.</w:t>
      </w:r>
    </w:p>
    <w:p w14:paraId="3D98E20D" w14:textId="30D13E8A" w:rsidR="00EE3357" w:rsidRDefault="008F74CE" w:rsidP="000E59C7">
      <w:r>
        <w:t>If the board is mounted in the case then you may wish to use a panel mount switch</w:t>
      </w:r>
      <w:r w:rsidR="00946981">
        <w:t xml:space="preserve">, </w:t>
      </w:r>
      <w:r>
        <w:t>pot</w:t>
      </w:r>
      <w:r w:rsidR="00946981">
        <w:t>, and LED.</w:t>
      </w:r>
      <w:r w:rsidR="00077C98">
        <w:t xml:space="preserve"> While you can unsolder components later to change the mounting it’s much less work to assemble the board how you want </w:t>
      </w:r>
      <w:r w:rsidR="00540BEA">
        <w:t xml:space="preserve">it to end up. </w:t>
      </w:r>
    </w:p>
    <w:p w14:paraId="6658FADD" w14:textId="584BE907" w:rsidR="00540BEA" w:rsidRDefault="00540BEA" w:rsidP="000E59C7">
      <w:r>
        <w:t>The rest of these build directions assume all parts mounted to the board</w:t>
      </w:r>
      <w:r w:rsidR="00B77FF0">
        <w:t xml:space="preserve">, and the board on the outside of the case, with the battery, speaker and output jack mounted inside </w:t>
      </w:r>
      <w:r w:rsidR="00B31180">
        <w:t>a case.</w:t>
      </w:r>
    </w:p>
    <w:p w14:paraId="73379F29" w14:textId="7F7D35E9" w:rsidR="005838B4" w:rsidRDefault="005838B4" w:rsidP="000E59C7"/>
    <w:p w14:paraId="20D62BB5" w14:textId="21B59ECB" w:rsidR="00EE3357" w:rsidRDefault="00B63CE3" w:rsidP="00204246">
      <w:pPr>
        <w:pStyle w:val="Heading1"/>
      </w:pPr>
      <w:r>
        <w:t>Step 1</w:t>
      </w:r>
      <w:r w:rsidR="00204246">
        <w:t xml:space="preserve"> : 1/4W resistors</w:t>
      </w:r>
    </w:p>
    <w:p w14:paraId="20D789AF" w14:textId="2EDD2D9A" w:rsidR="00204246" w:rsidRDefault="00204246" w:rsidP="000E59C7"/>
    <w:p w14:paraId="618979D4" w14:textId="706E1F94" w:rsidR="00204246" w:rsidRDefault="009473C2" w:rsidP="000E59C7">
      <w:r>
        <w:rPr>
          <w:noProof/>
        </w:rPr>
        <mc:AlternateContent>
          <mc:Choice Requires="wps">
            <w:drawing>
              <wp:anchor distT="0" distB="0" distL="114300" distR="114300" simplePos="0" relativeHeight="251674624" behindDoc="0" locked="0" layoutInCell="1" allowOverlap="1" wp14:anchorId="58CD38BE" wp14:editId="6890586B">
                <wp:simplePos x="0" y="0"/>
                <wp:positionH relativeFrom="column">
                  <wp:posOffset>2266950</wp:posOffset>
                </wp:positionH>
                <wp:positionV relativeFrom="paragraph">
                  <wp:posOffset>1162050</wp:posOffset>
                </wp:positionV>
                <wp:extent cx="828675" cy="58102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28675" cy="581025"/>
                        </a:xfrm>
                        <a:prstGeom prst="rect">
                          <a:avLst/>
                        </a:prstGeom>
                        <a:noFill/>
                        <a:ln w="6350">
                          <a:noFill/>
                        </a:ln>
                      </wps:spPr>
                      <wps:txbx>
                        <w:txbxContent>
                          <w:p w14:paraId="709EE47C" w14:textId="3C3F3269" w:rsidR="00A91089" w:rsidRPr="009473C2" w:rsidRDefault="00A91089" w:rsidP="009473C2">
                            <w:pPr>
                              <w:rPr>
                                <w:b/>
                                <w:color w:val="FFC000" w:themeColor="accent1"/>
                                <w:sz w:val="36"/>
                                <w:szCs w:val="36"/>
                              </w:rPr>
                            </w:pPr>
                            <w:r>
                              <w:rPr>
                                <w:b/>
                                <w:color w:val="FFC000" w:themeColor="accent1"/>
                                <w:sz w:val="48"/>
                                <w:szCs w:val="48"/>
                              </w:rPr>
                              <w:t>330</w:t>
                            </w:r>
                            <w:r w:rsidRPr="009473C2">
                              <w:rPr>
                                <w:b/>
                                <w:color w:val="FFC000" w:themeColor="accent1"/>
                                <w:sz w:val="36"/>
                                <w:szCs w:val="36"/>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38BE" id="Text Box 55" o:spid="_x0000_s1027" type="#_x0000_t202" style="position:absolute;margin-left:178.5pt;margin-top:91.5pt;width:65.25pt;height:4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7M6MAIAAFk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" filled="f" stroked="f" strokeweight=".5pt">
                <v:textbox>
                  <w:txbxContent>
                    <w:p w14:paraId="709EE47C" w14:textId="3C3F3269" w:rsidR="00A91089" w:rsidRPr="009473C2" w:rsidRDefault="00A91089" w:rsidP="009473C2">
                      <w:pPr>
                        <w:rPr>
                          <w:b/>
                          <w:color w:val="FFC000" w:themeColor="accent1"/>
                          <w:sz w:val="36"/>
                          <w:szCs w:val="36"/>
                        </w:rPr>
                      </w:pPr>
                      <w:r>
                        <w:rPr>
                          <w:b/>
                          <w:color w:val="FFC000" w:themeColor="accent1"/>
                          <w:sz w:val="48"/>
                          <w:szCs w:val="48"/>
                        </w:rPr>
                        <w:t>330</w:t>
                      </w:r>
                      <w:r w:rsidRPr="009473C2">
                        <w:rPr>
                          <w:b/>
                          <w:color w:val="FFC000" w:themeColor="accent1"/>
                          <w:sz w:val="36"/>
                          <w:szCs w:val="36"/>
                        </w:rPr>
                        <w:t>Ω</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0786145" wp14:editId="078D2E48">
                <wp:simplePos x="0" y="0"/>
                <wp:positionH relativeFrom="column">
                  <wp:posOffset>3124200</wp:posOffset>
                </wp:positionH>
                <wp:positionV relativeFrom="paragraph">
                  <wp:posOffset>1876425</wp:posOffset>
                </wp:positionV>
                <wp:extent cx="847725" cy="4857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847725" cy="485775"/>
                        </a:xfrm>
                        <a:prstGeom prst="rect">
                          <a:avLst/>
                        </a:prstGeom>
                        <a:noFill/>
                        <a:ln w="6350">
                          <a:noFill/>
                        </a:ln>
                      </wps:spPr>
                      <wps:txbx>
                        <w:txbxContent>
                          <w:p w14:paraId="140B2A42" w14:textId="684DABED" w:rsidR="00A91089" w:rsidRPr="009473C2" w:rsidRDefault="00A91089" w:rsidP="009473C2">
                            <w:pPr>
                              <w:rPr>
                                <w:b/>
                                <w:color w:val="FFC000" w:themeColor="accent1"/>
                                <w:sz w:val="36"/>
                                <w:szCs w:val="36"/>
                              </w:rPr>
                            </w:pPr>
                            <w:r w:rsidRPr="009473C2">
                              <w:rPr>
                                <w:b/>
                                <w:color w:val="FFC000" w:themeColor="accent1"/>
                                <w:sz w:val="48"/>
                                <w:szCs w:val="48"/>
                              </w:rPr>
                              <w:t>1</w:t>
                            </w:r>
                            <w:r>
                              <w:rPr>
                                <w:b/>
                                <w:color w:val="FFC000" w:themeColor="accent1"/>
                                <w:sz w:val="48"/>
                                <w:szCs w:val="48"/>
                              </w:rPr>
                              <w:t>0</w:t>
                            </w:r>
                            <w:r w:rsidRPr="009473C2">
                              <w:rPr>
                                <w:b/>
                                <w:color w:val="FFC000" w:themeColor="accent1"/>
                                <w:sz w:val="36"/>
                                <w:szCs w:val="36"/>
                              </w:rPr>
                              <w:t>KΩ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6145" id="Text Box 56" o:spid="_x0000_s1028" type="#_x0000_t202" style="position:absolute;margin-left:246pt;margin-top:147.75pt;width:66.75pt;height:3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" filled="f" stroked="f" strokeweight=".5pt">
                <v:textbox>
                  <w:txbxContent>
                    <w:p w14:paraId="140B2A42" w14:textId="684DABED" w:rsidR="00A91089" w:rsidRPr="009473C2" w:rsidRDefault="00A91089" w:rsidP="009473C2">
                      <w:pPr>
                        <w:rPr>
                          <w:b/>
                          <w:color w:val="FFC000" w:themeColor="accent1"/>
                          <w:sz w:val="36"/>
                          <w:szCs w:val="36"/>
                        </w:rPr>
                      </w:pPr>
                      <w:r w:rsidRPr="009473C2">
                        <w:rPr>
                          <w:b/>
                          <w:color w:val="FFC000" w:themeColor="accent1"/>
                          <w:sz w:val="48"/>
                          <w:szCs w:val="48"/>
                        </w:rPr>
                        <w:t>1</w:t>
                      </w:r>
                      <w:r>
                        <w:rPr>
                          <w:b/>
                          <w:color w:val="FFC000" w:themeColor="accent1"/>
                          <w:sz w:val="48"/>
                          <w:szCs w:val="48"/>
                        </w:rPr>
                        <w:t>0</w:t>
                      </w:r>
                      <w:r w:rsidRPr="009473C2">
                        <w:rPr>
                          <w:b/>
                          <w:color w:val="FFC000" w:themeColor="accent1"/>
                          <w:sz w:val="36"/>
                          <w:szCs w:val="36"/>
                        </w:rPr>
                        <w:t>KΩ</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50D0B4F" wp14:editId="7E71D901">
                <wp:simplePos x="0" y="0"/>
                <wp:positionH relativeFrom="column">
                  <wp:posOffset>3219450</wp:posOffset>
                </wp:positionH>
                <wp:positionV relativeFrom="paragraph">
                  <wp:posOffset>1162050</wp:posOffset>
                </wp:positionV>
                <wp:extent cx="695325" cy="48577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695325" cy="485775"/>
                        </a:xfrm>
                        <a:prstGeom prst="rect">
                          <a:avLst/>
                        </a:prstGeom>
                        <a:noFill/>
                        <a:ln w="6350">
                          <a:noFill/>
                        </a:ln>
                      </wps:spPr>
                      <wps:txbx>
                        <w:txbxContent>
                          <w:p w14:paraId="4C16F617" w14:textId="77777777" w:rsidR="00A91089" w:rsidRPr="009473C2" w:rsidRDefault="00A91089" w:rsidP="009473C2">
                            <w:pPr>
                              <w:rPr>
                                <w:b/>
                                <w:color w:val="FFC000" w:themeColor="accent1"/>
                                <w:sz w:val="36"/>
                                <w:szCs w:val="36"/>
                              </w:rPr>
                            </w:pPr>
                            <w:r w:rsidRPr="009473C2">
                              <w:rPr>
                                <w:b/>
                                <w:color w:val="FFC000" w:themeColor="accent1"/>
                                <w:sz w:val="48"/>
                                <w:szCs w:val="48"/>
                              </w:rPr>
                              <w:t>1</w:t>
                            </w:r>
                            <w:r w:rsidRPr="009473C2">
                              <w:rPr>
                                <w:b/>
                                <w:color w:val="FFC000" w:themeColor="accent1"/>
                                <w:sz w:val="36"/>
                                <w:szCs w:val="36"/>
                              </w:rPr>
                              <w:t>KΩ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D0B4F" id="Text Box 54" o:spid="_x0000_s1029" type="#_x0000_t202" style="position:absolute;margin-left:253.5pt;margin-top:91.5pt;width:54.75pt;height:38.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" filled="f" stroked="f" strokeweight=".5pt">
                <v:textbox>
                  <w:txbxContent>
                    <w:p w14:paraId="4C16F617" w14:textId="77777777" w:rsidR="00A91089" w:rsidRPr="009473C2" w:rsidRDefault="00A91089" w:rsidP="009473C2">
                      <w:pPr>
                        <w:rPr>
                          <w:b/>
                          <w:color w:val="FFC000" w:themeColor="accent1"/>
                          <w:sz w:val="36"/>
                          <w:szCs w:val="36"/>
                        </w:rPr>
                      </w:pPr>
                      <w:r w:rsidRPr="009473C2">
                        <w:rPr>
                          <w:b/>
                          <w:color w:val="FFC000" w:themeColor="accent1"/>
                          <w:sz w:val="48"/>
                          <w:szCs w:val="48"/>
                        </w:rPr>
                        <w:t>1</w:t>
                      </w:r>
                      <w:r w:rsidRPr="009473C2">
                        <w:rPr>
                          <w:b/>
                          <w:color w:val="FFC000" w:themeColor="accent1"/>
                          <w:sz w:val="36"/>
                          <w:szCs w:val="36"/>
                        </w:rPr>
                        <w:t>KΩ</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22F908D" wp14:editId="48C44896">
                <wp:simplePos x="0" y="0"/>
                <wp:positionH relativeFrom="column">
                  <wp:posOffset>1571625</wp:posOffset>
                </wp:positionH>
                <wp:positionV relativeFrom="paragraph">
                  <wp:posOffset>1649095</wp:posOffset>
                </wp:positionV>
                <wp:extent cx="695325" cy="48577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695325" cy="485775"/>
                        </a:xfrm>
                        <a:prstGeom prst="rect">
                          <a:avLst/>
                        </a:prstGeom>
                        <a:noFill/>
                        <a:ln w="6350">
                          <a:noFill/>
                        </a:ln>
                      </wps:spPr>
                      <wps:txbx>
                        <w:txbxContent>
                          <w:p w14:paraId="13BC6EF7" w14:textId="77777777" w:rsidR="00A91089" w:rsidRPr="009473C2" w:rsidRDefault="00A91089" w:rsidP="009473C2">
                            <w:pPr>
                              <w:rPr>
                                <w:b/>
                                <w:color w:val="FFC000" w:themeColor="accent1"/>
                                <w:sz w:val="36"/>
                                <w:szCs w:val="36"/>
                              </w:rPr>
                            </w:pPr>
                            <w:r w:rsidRPr="009473C2">
                              <w:rPr>
                                <w:b/>
                                <w:color w:val="FFC000" w:themeColor="accent1"/>
                                <w:sz w:val="48"/>
                                <w:szCs w:val="48"/>
                              </w:rPr>
                              <w:t>1</w:t>
                            </w:r>
                            <w:r w:rsidRPr="009473C2">
                              <w:rPr>
                                <w:b/>
                                <w:color w:val="FFC000" w:themeColor="accent1"/>
                                <w:sz w:val="36"/>
                                <w:szCs w:val="36"/>
                              </w:rPr>
                              <w:t>KΩ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2F908D" id="Text Box 53" o:spid="_x0000_s1030" type="#_x0000_t202" style="position:absolute;margin-left:123.75pt;margin-top:129.85pt;width:54.75pt;height:38.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" filled="f" stroked="f" strokeweight=".5pt">
                <v:textbox>
                  <w:txbxContent>
                    <w:p w14:paraId="13BC6EF7" w14:textId="77777777" w:rsidR="00A91089" w:rsidRPr="009473C2" w:rsidRDefault="00A91089" w:rsidP="009473C2">
                      <w:pPr>
                        <w:rPr>
                          <w:b/>
                          <w:color w:val="FFC000" w:themeColor="accent1"/>
                          <w:sz w:val="36"/>
                          <w:szCs w:val="36"/>
                        </w:rPr>
                      </w:pPr>
                      <w:r w:rsidRPr="009473C2">
                        <w:rPr>
                          <w:b/>
                          <w:color w:val="FFC000" w:themeColor="accent1"/>
                          <w:sz w:val="48"/>
                          <w:szCs w:val="48"/>
                        </w:rPr>
                        <w:t>1</w:t>
                      </w:r>
                      <w:r w:rsidRPr="009473C2">
                        <w:rPr>
                          <w:b/>
                          <w:color w:val="FFC000" w:themeColor="accent1"/>
                          <w:sz w:val="36"/>
                          <w:szCs w:val="36"/>
                        </w:rPr>
                        <w:t>KΩ</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B6E55E0" wp14:editId="17787B89">
                <wp:simplePos x="0" y="0"/>
                <wp:positionH relativeFrom="column">
                  <wp:posOffset>2028825</wp:posOffset>
                </wp:positionH>
                <wp:positionV relativeFrom="paragraph">
                  <wp:posOffset>589915</wp:posOffset>
                </wp:positionV>
                <wp:extent cx="695325" cy="48577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95325" cy="485775"/>
                        </a:xfrm>
                        <a:prstGeom prst="rect">
                          <a:avLst/>
                        </a:prstGeom>
                        <a:noFill/>
                        <a:ln w="6350">
                          <a:noFill/>
                        </a:ln>
                      </wps:spPr>
                      <wps:txbx>
                        <w:txbxContent>
                          <w:p w14:paraId="59DE9B05" w14:textId="4506C7BC" w:rsidR="00A91089" w:rsidRPr="009473C2" w:rsidRDefault="00A91089">
                            <w:pPr>
                              <w:rPr>
                                <w:b/>
                                <w:color w:val="FFC000" w:themeColor="accent1"/>
                                <w:sz w:val="36"/>
                                <w:szCs w:val="36"/>
                              </w:rPr>
                            </w:pPr>
                            <w:r w:rsidRPr="009473C2">
                              <w:rPr>
                                <w:b/>
                                <w:color w:val="FFC000" w:themeColor="accent1"/>
                                <w:sz w:val="48"/>
                                <w:szCs w:val="48"/>
                              </w:rPr>
                              <w:t>1</w:t>
                            </w:r>
                            <w:r w:rsidRPr="009473C2">
                              <w:rPr>
                                <w:b/>
                                <w:color w:val="FFC000" w:themeColor="accent1"/>
                                <w:sz w:val="36"/>
                                <w:szCs w:val="36"/>
                              </w:rPr>
                              <w:t>KΩ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6E55E0" id="Text Box 52" o:spid="_x0000_s1031" type="#_x0000_t202" style="position:absolute;margin-left:159.75pt;margin-top:46.45pt;width:54.75pt;height:38.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" filled="f" stroked="f" strokeweight=".5pt">
                <v:textbox>
                  <w:txbxContent>
                    <w:p w14:paraId="59DE9B05" w14:textId="4506C7BC" w:rsidR="00A91089" w:rsidRPr="009473C2" w:rsidRDefault="00A91089">
                      <w:pPr>
                        <w:rPr>
                          <w:b/>
                          <w:color w:val="FFC000" w:themeColor="accent1"/>
                          <w:sz w:val="36"/>
                          <w:szCs w:val="36"/>
                        </w:rPr>
                      </w:pPr>
                      <w:r w:rsidRPr="009473C2">
                        <w:rPr>
                          <w:b/>
                          <w:color w:val="FFC000" w:themeColor="accent1"/>
                          <w:sz w:val="48"/>
                          <w:szCs w:val="48"/>
                        </w:rPr>
                        <w:t>1</w:t>
                      </w:r>
                      <w:r w:rsidRPr="009473C2">
                        <w:rPr>
                          <w:b/>
                          <w:color w:val="FFC000" w:themeColor="accent1"/>
                          <w:sz w:val="36"/>
                          <w:szCs w:val="36"/>
                        </w:rPr>
                        <w:t>KΩ</w:t>
                      </w:r>
                    </w:p>
                  </w:txbxContent>
                </v:textbox>
              </v:shape>
            </w:pict>
          </mc:Fallback>
        </mc:AlternateContent>
      </w:r>
      <w:r w:rsidR="00447F7D" w:rsidRPr="00447F7D">
        <w:rPr>
          <w:noProof/>
        </w:rPr>
        <w:drawing>
          <wp:inline distT="0" distB="0" distL="0" distR="0" wp14:anchorId="756B1C2D" wp14:editId="6BED9C5B">
            <wp:extent cx="4095750" cy="253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5750" cy="2533650"/>
                    </a:xfrm>
                    <a:prstGeom prst="rect">
                      <a:avLst/>
                    </a:prstGeom>
                    <a:noFill/>
                    <a:ln>
                      <a:noFill/>
                    </a:ln>
                  </pic:spPr>
                </pic:pic>
              </a:graphicData>
            </a:graphic>
          </wp:inline>
        </w:drawing>
      </w:r>
    </w:p>
    <w:p w14:paraId="2999702F" w14:textId="648B1BEA" w:rsidR="00F367DF" w:rsidRDefault="00F367DF" w:rsidP="00F367DF">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6</w:t>
      </w:r>
      <w:r w:rsidR="009D0B89">
        <w:rPr>
          <w:noProof/>
        </w:rPr>
        <w:fldChar w:fldCharType="end"/>
      </w:r>
      <w:r>
        <w:t xml:space="preserve"> </w:t>
      </w:r>
      <w:r w:rsidRPr="000435D4">
        <w:t>Locations of the 5 resistors to install</w:t>
      </w:r>
    </w:p>
    <w:p w14:paraId="282447F7" w14:textId="051CB500" w:rsidR="00F367DF" w:rsidRDefault="003A3AF9" w:rsidP="00F367DF">
      <w:r>
        <w:t>The values for each location are marked on the PCB</w:t>
      </w:r>
      <w:r w:rsidR="003D12E7">
        <w:t xml:space="preserve"> and listed here as well:</w:t>
      </w:r>
    </w:p>
    <w:p w14:paraId="34C04C78" w14:textId="308E0A9E" w:rsidR="004557E2" w:rsidRDefault="00494C48" w:rsidP="00F367DF">
      <w:r>
        <w:t>R2: 1K</w:t>
      </w:r>
      <w:r w:rsidR="00FB5536" w:rsidRPr="00FB5536">
        <w:rPr>
          <w:sz w:val="28"/>
          <w:szCs w:val="28"/>
        </w:rPr>
        <w:t>Ω</w:t>
      </w:r>
      <w:r w:rsidR="00FB5536">
        <w:t xml:space="preserve"> </w:t>
      </w:r>
      <w:r>
        <w:t>(Brown Black Red)</w:t>
      </w:r>
    </w:p>
    <w:p w14:paraId="6CD3932B" w14:textId="1306E37D" w:rsidR="00494C48" w:rsidRDefault="00494C48" w:rsidP="00F367DF">
      <w:r>
        <w:t>R3: 1K</w:t>
      </w:r>
      <w:r w:rsidR="00FB5536" w:rsidRPr="00FB5536">
        <w:rPr>
          <w:sz w:val="28"/>
          <w:szCs w:val="28"/>
        </w:rPr>
        <w:t>Ω</w:t>
      </w:r>
      <w:r>
        <w:t xml:space="preserve"> (Brown Black Red)</w:t>
      </w:r>
    </w:p>
    <w:p w14:paraId="4E0ABD3F" w14:textId="334B465A" w:rsidR="003934D1" w:rsidRDefault="003934D1" w:rsidP="00F367DF">
      <w:r>
        <w:t>R4: 330</w:t>
      </w:r>
      <w:r w:rsidR="00FB5536" w:rsidRPr="00FB5536">
        <w:rPr>
          <w:sz w:val="28"/>
          <w:szCs w:val="28"/>
        </w:rPr>
        <w:t>Ω</w:t>
      </w:r>
      <w:r w:rsidR="00FB5536">
        <w:t xml:space="preserve">  </w:t>
      </w:r>
      <w:r>
        <w:t>(Orange Orange</w:t>
      </w:r>
      <w:r w:rsidR="000E17D9">
        <w:t xml:space="preserve"> Brown)</w:t>
      </w:r>
    </w:p>
    <w:p w14:paraId="6D2133AB" w14:textId="405D9C07" w:rsidR="00012F14" w:rsidRDefault="00012F14" w:rsidP="00F367DF">
      <w:r>
        <w:t>R6: 10K</w:t>
      </w:r>
      <w:r w:rsidRPr="00FB5536">
        <w:rPr>
          <w:sz w:val="28"/>
          <w:szCs w:val="28"/>
        </w:rPr>
        <w:t>Ω</w:t>
      </w:r>
      <w:r>
        <w:t xml:space="preserve"> (Brown Black Orange)</w:t>
      </w:r>
      <w:r w:rsidR="009473C2">
        <w:t xml:space="preserve"> </w:t>
      </w:r>
      <w:r w:rsidR="0093293C">
        <w:t>(do not confuse with the 10</w:t>
      </w:r>
      <w:r w:rsidR="0093293C" w:rsidRPr="00FB5536">
        <w:rPr>
          <w:sz w:val="28"/>
          <w:szCs w:val="28"/>
        </w:rPr>
        <w:t>Ω</w:t>
      </w:r>
      <w:r w:rsidR="0093293C">
        <w:t xml:space="preserve"> part)</w:t>
      </w:r>
    </w:p>
    <w:p w14:paraId="1F43F246" w14:textId="2F50367C" w:rsidR="003934D1" w:rsidRDefault="003934D1" w:rsidP="00F367DF">
      <w:r>
        <w:t>R7: 1K</w:t>
      </w:r>
      <w:r w:rsidR="00012F14" w:rsidRPr="00FB5536">
        <w:rPr>
          <w:sz w:val="28"/>
          <w:szCs w:val="28"/>
        </w:rPr>
        <w:t>Ω</w:t>
      </w:r>
      <w:r>
        <w:t xml:space="preserve"> (Brown Black Red)</w:t>
      </w:r>
    </w:p>
    <w:p w14:paraId="0E84C7DF" w14:textId="0F6E29A1" w:rsidR="00FA5FCA" w:rsidRDefault="00012F14" w:rsidP="00F367DF">
      <w:r>
        <w:lastRenderedPageBreak/>
        <w:t>Insert those five components</w:t>
      </w:r>
      <w:r w:rsidR="00A152D5">
        <w:t xml:space="preserve">. Bend the leads to hold them in place, and then recheck that the </w:t>
      </w:r>
      <w:r w:rsidR="00FA5FCA">
        <w:t>parts are installed in the correct location. The resistors can be installed in either orientation, they are not polarized.</w:t>
      </w:r>
    </w:p>
    <w:p w14:paraId="0B56CD63" w14:textId="42A2374D" w:rsidR="00D86D06" w:rsidRDefault="00FA5FCA" w:rsidP="00F367DF">
      <w:r>
        <w:t xml:space="preserve">Once you have rechecked that you have all 5 in the correct locations </w:t>
      </w:r>
      <w:r w:rsidR="00A152D5">
        <w:t>solder them.</w:t>
      </w:r>
      <w:r w:rsidR="00235A39">
        <w:t xml:space="preserve"> </w:t>
      </w:r>
      <w:r w:rsidR="00D86D06">
        <w:t>You should clean and tin the tip before starting to solder, and reclean/tin it as you go along.</w:t>
      </w:r>
    </w:p>
    <w:p w14:paraId="3F5211F4" w14:textId="7E086A5E" w:rsidR="00551E05" w:rsidRDefault="00150517" w:rsidP="00F367DF">
      <w:r>
        <w:t xml:space="preserve">When all parts are soldered carefully clip the excess wire leads. Be sure to </w:t>
      </w:r>
      <w:r w:rsidR="00551E05">
        <w:t xml:space="preserve">hold on </w:t>
      </w:r>
      <w:r w:rsidR="00363E8A">
        <w:t xml:space="preserve">to </w:t>
      </w:r>
      <w:r w:rsidR="00551E05">
        <w:t>the lead as they can be ejected during the cutting process at high velocity and travel several feet – becoming a hazard to you and those around you in the process.</w:t>
      </w:r>
    </w:p>
    <w:p w14:paraId="22197503" w14:textId="16FF2F1A" w:rsidR="003D12E7" w:rsidRDefault="00D86D06" w:rsidP="00EF38EE">
      <w:pPr>
        <w:pStyle w:val="Heading1"/>
      </w:pPr>
      <w:r>
        <w:t xml:space="preserve"> </w:t>
      </w:r>
      <w:r w:rsidR="00363E8A">
        <w:t>Step 2</w:t>
      </w:r>
      <w:r w:rsidR="00EF38EE">
        <w:t>:</w:t>
      </w:r>
      <w:r w:rsidR="00363E8A">
        <w:t xml:space="preserve"> Diodes</w:t>
      </w:r>
    </w:p>
    <w:p w14:paraId="5DCA7891" w14:textId="46D2142E" w:rsidR="00363E8A" w:rsidRDefault="00363E8A" w:rsidP="00F367DF">
      <w:r>
        <w:t>There are two different diodes to install.</w:t>
      </w:r>
    </w:p>
    <w:p w14:paraId="6AC043BF" w14:textId="5353024E" w:rsidR="00EF38EE" w:rsidRDefault="00737715" w:rsidP="00F367DF">
      <w:r>
        <w:rPr>
          <w:noProof/>
        </w:rPr>
        <mc:AlternateContent>
          <mc:Choice Requires="wps">
            <w:drawing>
              <wp:anchor distT="0" distB="0" distL="114300" distR="114300" simplePos="0" relativeHeight="251662336" behindDoc="0" locked="0" layoutInCell="1" allowOverlap="1" wp14:anchorId="6E60BAD5" wp14:editId="77D4B4AA">
                <wp:simplePos x="0" y="0"/>
                <wp:positionH relativeFrom="column">
                  <wp:posOffset>590550</wp:posOffset>
                </wp:positionH>
                <wp:positionV relativeFrom="paragraph">
                  <wp:posOffset>340360</wp:posOffset>
                </wp:positionV>
                <wp:extent cx="219075" cy="381000"/>
                <wp:effectExtent l="38100" t="19050" r="28575" b="38100"/>
                <wp:wrapNone/>
                <wp:docPr id="23" name="Straight Arrow Connector 23"/>
                <wp:cNvGraphicFramePr/>
                <a:graphic xmlns:a="http://schemas.openxmlformats.org/drawingml/2006/main">
                  <a:graphicData uri="http://schemas.microsoft.com/office/word/2010/wordprocessingShape">
                    <wps:wsp>
                      <wps:cNvCnPr/>
                      <wps:spPr>
                        <a:xfrm flipH="1">
                          <a:off x="0" y="0"/>
                          <a:ext cx="219075" cy="3810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6CE605" id="_x0000_t32" coordsize="21600,21600" o:spt="32" o:oned="t" path="m,l21600,21600e" filled="f">
                <v:path arrowok="t" fillok="f" o:connecttype="none"/>
                <o:lock v:ext="edit" shapetype="t"/>
              </v:shapetype>
              <v:shape id="Straight Arrow Connector 23" o:spid="_x0000_s1026" type="#_x0000_t32" style="position:absolute;margin-left:46.5pt;margin-top:26.8pt;width:17.25pt;height:30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" strokecolor="#ffc000 [3204]" strokeweight="3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6A748D9D" wp14:editId="29CA8154">
                <wp:simplePos x="0" y="0"/>
                <wp:positionH relativeFrom="column">
                  <wp:posOffset>2581275</wp:posOffset>
                </wp:positionH>
                <wp:positionV relativeFrom="paragraph">
                  <wp:posOffset>673735</wp:posOffset>
                </wp:positionV>
                <wp:extent cx="219075" cy="381000"/>
                <wp:effectExtent l="38100" t="19050" r="28575" b="38100"/>
                <wp:wrapNone/>
                <wp:docPr id="36" name="Straight Arrow Connector 36"/>
                <wp:cNvGraphicFramePr/>
                <a:graphic xmlns:a="http://schemas.openxmlformats.org/drawingml/2006/main">
                  <a:graphicData uri="http://schemas.microsoft.com/office/word/2010/wordprocessingShape">
                    <wps:wsp>
                      <wps:cNvCnPr/>
                      <wps:spPr>
                        <a:xfrm flipH="1">
                          <a:off x="0" y="0"/>
                          <a:ext cx="219075" cy="3810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67252" id="Straight Arrow Connector 36" o:spid="_x0000_s1026" type="#_x0000_t32" style="position:absolute;margin-left:203.25pt;margin-top:53.05pt;width:17.25pt;height:30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" strokecolor="#ffc000 [3204]" strokeweight="3pt">
                <v:stroke endarrow="block"/>
              </v:shape>
            </w:pict>
          </mc:Fallback>
        </mc:AlternateContent>
      </w:r>
      <w:r w:rsidR="00F06099">
        <w:rPr>
          <w:noProof/>
        </w:rPr>
        <w:drawing>
          <wp:inline distT="0" distB="0" distL="0" distR="0" wp14:anchorId="303CBE28" wp14:editId="1FB9D5F6">
            <wp:extent cx="3495675" cy="21624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4889" cy="2168141"/>
                    </a:xfrm>
                    <a:prstGeom prst="rect">
                      <a:avLst/>
                    </a:prstGeom>
                  </pic:spPr>
                </pic:pic>
              </a:graphicData>
            </a:graphic>
          </wp:inline>
        </w:drawing>
      </w:r>
    </w:p>
    <w:p w14:paraId="629A24E2" w14:textId="55789A55" w:rsidR="00F06099" w:rsidRDefault="00F06099" w:rsidP="00F06099">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7</w:t>
      </w:r>
      <w:r w:rsidR="009D0B89">
        <w:rPr>
          <w:noProof/>
        </w:rPr>
        <w:fldChar w:fldCharType="end"/>
      </w:r>
      <w:r>
        <w:t xml:space="preserve"> Location of the two diodes</w:t>
      </w:r>
    </w:p>
    <w:p w14:paraId="1F301241" w14:textId="21FFF1C4" w:rsidR="006D4467" w:rsidRDefault="006D4467" w:rsidP="006D4467">
      <w:r>
        <w:t>The 1N4004 part has a black body and is installed in the D1 location. This part MUST be installed with the cathode end (the white band) to the right as pictured above and as marked in the silkscreen. The board will not work if this part is installed backwards.</w:t>
      </w:r>
    </w:p>
    <w:p w14:paraId="72EAA020" w14:textId="45F33BC1" w:rsidR="006D4467" w:rsidRDefault="00E73028" w:rsidP="006D4467">
      <w:r>
        <w:t xml:space="preserve">The other diode, D2, is a 1N4148 type and has a glass body with an </w:t>
      </w:r>
      <w:r w:rsidR="00626B5D">
        <w:t>orange color. Like all diodes, it must be installed correctly for t</w:t>
      </w:r>
      <w:r w:rsidR="00632A17">
        <w:t>he circuit to work.</w:t>
      </w:r>
      <w:r w:rsidR="00EC79C4">
        <w:t xml:space="preserve"> There is a black band on it, and the band must be to the left as shown in the picture and marked in the silkscreen.</w:t>
      </w:r>
    </w:p>
    <w:p w14:paraId="15D439D2" w14:textId="07B599C3" w:rsidR="00EC79C4" w:rsidRDefault="00EF6C67" w:rsidP="006D4467">
      <w:r>
        <w:t>Verify the orientation of the two diodes and then solder and trim the leads.</w:t>
      </w:r>
      <w:r w:rsidR="00527BB6">
        <w:t xml:space="preserve"> The diodes are more sensitive to excess heat (along with the LED and IC)</w:t>
      </w:r>
      <w:r w:rsidR="0093293C">
        <w:t>;</w:t>
      </w:r>
      <w:r w:rsidR="00527BB6">
        <w:t xml:space="preserve"> please use caution soldering this part.</w:t>
      </w:r>
    </w:p>
    <w:p w14:paraId="3E3EA212" w14:textId="77777777" w:rsidR="00EF6C67" w:rsidRDefault="00EF6C67" w:rsidP="006D4467"/>
    <w:p w14:paraId="384A3531" w14:textId="5F4F50FB" w:rsidR="00632A17" w:rsidRDefault="00722E60" w:rsidP="00015AA3">
      <w:pPr>
        <w:pStyle w:val="Heading1"/>
        <w:keepNext/>
      </w:pPr>
      <w:r>
        <w:lastRenderedPageBreak/>
        <w:t xml:space="preserve">Step 3: </w:t>
      </w:r>
      <w:r w:rsidR="00024F75">
        <w:t>1W resistor</w:t>
      </w:r>
    </w:p>
    <w:p w14:paraId="605F970B" w14:textId="32B9888F" w:rsidR="00024F75" w:rsidRDefault="00473A29" w:rsidP="006D4467">
      <w:r>
        <w:rPr>
          <w:noProof/>
        </w:rPr>
        <w:drawing>
          <wp:inline distT="0" distB="0" distL="0" distR="0" wp14:anchorId="2D142929" wp14:editId="4C6F931E">
            <wp:extent cx="3848100" cy="238045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9653" cy="2393786"/>
                    </a:xfrm>
                    <a:prstGeom prst="rect">
                      <a:avLst/>
                    </a:prstGeom>
                  </pic:spPr>
                </pic:pic>
              </a:graphicData>
            </a:graphic>
          </wp:inline>
        </w:drawing>
      </w:r>
    </w:p>
    <w:p w14:paraId="627A166F" w14:textId="1D98FD0F" w:rsidR="00E800C2" w:rsidRDefault="00E800C2" w:rsidP="00E800C2">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8</w:t>
      </w:r>
      <w:r w:rsidR="009D0B89">
        <w:rPr>
          <w:noProof/>
        </w:rPr>
        <w:fldChar w:fldCharType="end"/>
      </w:r>
      <w:r>
        <w:t xml:space="preserve"> </w:t>
      </w:r>
      <w:r w:rsidRPr="00BB3535">
        <w:t>10 ohm R1</w:t>
      </w:r>
    </w:p>
    <w:p w14:paraId="164DE8D0" w14:textId="062184A0" w:rsidR="00473A29" w:rsidRDefault="00473A29" w:rsidP="006D4467">
      <w:r>
        <w:t>As there’s only one 10 ohm 1W part i</w:t>
      </w:r>
      <w:r w:rsidR="0093293C">
        <w:t xml:space="preserve">t </w:t>
      </w:r>
      <w:r w:rsidR="00E56284">
        <w:t>should</w:t>
      </w:r>
      <w:r>
        <w:t xml:space="preserve"> be very </w:t>
      </w:r>
      <w:r w:rsidR="00E56284">
        <w:t>straightforward to do this step.</w:t>
      </w:r>
    </w:p>
    <w:p w14:paraId="765AA9AC" w14:textId="01E5D1D4" w:rsidR="00E56284" w:rsidRDefault="001C3DDA" w:rsidP="006D4467">
      <w:r>
        <w:t xml:space="preserve">As with the other parts, insert </w:t>
      </w:r>
      <w:r w:rsidR="0003282F">
        <w:t xml:space="preserve">the 10 ohm </w:t>
      </w:r>
      <w:r w:rsidR="0014602F">
        <w:t>1W resistor</w:t>
      </w:r>
      <w:r w:rsidR="0003282F">
        <w:t xml:space="preserve"> into the ref-de</w:t>
      </w:r>
      <w:r w:rsidR="0014602F">
        <w:t>s R1 position</w:t>
      </w:r>
      <w:r>
        <w:t>, solder it, and then trim the leads.</w:t>
      </w:r>
    </w:p>
    <w:p w14:paraId="68AF7573" w14:textId="77777777" w:rsidR="001C1DED" w:rsidRDefault="001C1DED" w:rsidP="006D4467"/>
    <w:p w14:paraId="630AD601" w14:textId="02B021D7" w:rsidR="001C3DDA" w:rsidRDefault="00722E60" w:rsidP="0003282F">
      <w:pPr>
        <w:pStyle w:val="Heading1"/>
      </w:pPr>
      <w:r>
        <w:t xml:space="preserve">Step 4: </w:t>
      </w:r>
      <w:r w:rsidR="0003282F">
        <w:t>555 IC</w:t>
      </w:r>
    </w:p>
    <w:p w14:paraId="2F47678E" w14:textId="67206EC3" w:rsidR="0003282F" w:rsidRDefault="0003282F" w:rsidP="006D4467">
      <w:r>
        <w:t>This component</w:t>
      </w:r>
      <w:r w:rsidR="0014602F">
        <w:t xml:space="preserve"> can be damaged by static electricity.</w:t>
      </w:r>
    </w:p>
    <w:p w14:paraId="624614BE" w14:textId="7257BA01" w:rsidR="0014602F" w:rsidRDefault="0014602F" w:rsidP="006D4467">
      <w:r>
        <w:t>Pin 1 is indicated by a round circle and/or a divot on one end o</w:t>
      </w:r>
      <w:r w:rsidR="0016391C">
        <w:t>f the package.</w:t>
      </w:r>
      <w:r w:rsidR="00F37BD2">
        <w:t xml:space="preserve"> If there’s a divot on one end then with that on the left side pin 1 is the lower left pin.</w:t>
      </w:r>
      <w:r w:rsidR="001C1DED">
        <w:t xml:space="preserve"> On the PCB the ref-des </w:t>
      </w:r>
      <w:r w:rsidR="00F37BD2">
        <w:t xml:space="preserve">for the IC </w:t>
      </w:r>
      <w:r w:rsidR="001C1DED">
        <w:t>is U1.</w:t>
      </w:r>
    </w:p>
    <w:p w14:paraId="39DF582D" w14:textId="361E9DF0" w:rsidR="006A3018" w:rsidRDefault="006A3018" w:rsidP="006D4467"/>
    <w:p w14:paraId="5289FBFA" w14:textId="07FC24F0" w:rsidR="006A3018" w:rsidRDefault="006A3018" w:rsidP="006D4467">
      <w:r>
        <w:rPr>
          <w:noProof/>
        </w:rPr>
        <mc:AlternateContent>
          <mc:Choice Requires="wps">
            <w:drawing>
              <wp:anchor distT="45720" distB="45720" distL="114300" distR="114300" simplePos="0" relativeHeight="251659264" behindDoc="0" locked="0" layoutInCell="1" allowOverlap="1" wp14:anchorId="614D1917" wp14:editId="517750D2">
                <wp:simplePos x="0" y="0"/>
                <wp:positionH relativeFrom="column">
                  <wp:posOffset>76200</wp:posOffset>
                </wp:positionH>
                <wp:positionV relativeFrom="paragraph">
                  <wp:posOffset>0</wp:posOffset>
                </wp:positionV>
                <wp:extent cx="4038600" cy="16764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676400"/>
                        </a:xfrm>
                        <a:prstGeom prst="rect">
                          <a:avLst/>
                        </a:prstGeom>
                        <a:solidFill>
                          <a:srgbClr val="FFFFFF"/>
                        </a:solidFill>
                        <a:ln w="9525">
                          <a:solidFill>
                            <a:srgbClr val="000000"/>
                          </a:solidFill>
                          <a:miter lim="800000"/>
                          <a:headEnd/>
                          <a:tailEnd/>
                        </a:ln>
                      </wps:spPr>
                      <wps:txbx>
                        <w:txbxContent>
                          <w:p w14:paraId="52A924A0" w14:textId="65A738F4" w:rsidR="00A91089" w:rsidRDefault="00A91089">
                            <w:r>
                              <w:rPr>
                                <w:noProof/>
                              </w:rPr>
                              <w:drawing>
                                <wp:inline distT="0" distB="0" distL="0" distR="0" wp14:anchorId="5B40D8F5" wp14:editId="0616CA4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25">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D1917" id="_x0000_s1032" type="#_x0000_t202" style="position:absolute;margin-left:6pt;margin-top:0;width:318pt;height:13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vlKAIAAE4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">
                <v:textbox>
                  <w:txbxContent>
                    <w:p w14:paraId="52A924A0" w14:textId="65A738F4" w:rsidR="00A91089" w:rsidRDefault="00A91089">
                      <w:r>
                        <w:rPr>
                          <w:noProof/>
                        </w:rPr>
                        <w:drawing>
                          <wp:inline distT="0" distB="0" distL="0" distR="0" wp14:anchorId="5B40D8F5" wp14:editId="0616CA4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25">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v:textbox>
                <w10:wrap type="square"/>
              </v:shape>
            </w:pict>
          </mc:Fallback>
        </mc:AlternateContent>
      </w:r>
    </w:p>
    <w:p w14:paraId="65908C76" w14:textId="7FF0E9DF" w:rsidR="006A3018" w:rsidRDefault="006A3018" w:rsidP="006D4467"/>
    <w:p w14:paraId="39BAFAF6" w14:textId="438CAF19" w:rsidR="0016391C" w:rsidRDefault="00F37BD2" w:rsidP="006D4467">
      <w:r>
        <w:rPr>
          <w:noProof/>
        </w:rPr>
        <mc:AlternateContent>
          <mc:Choice Requires="wps">
            <w:drawing>
              <wp:anchor distT="0" distB="0" distL="114300" distR="114300" simplePos="0" relativeHeight="251661312" behindDoc="0" locked="0" layoutInCell="1" allowOverlap="1" wp14:anchorId="66A52AE2" wp14:editId="10A373C5">
                <wp:simplePos x="0" y="0"/>
                <wp:positionH relativeFrom="column">
                  <wp:posOffset>2438400</wp:posOffset>
                </wp:positionH>
                <wp:positionV relativeFrom="paragraph">
                  <wp:posOffset>123825</wp:posOffset>
                </wp:positionV>
                <wp:extent cx="1171575" cy="4572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6350">
                          <a:noFill/>
                        </a:ln>
                      </wps:spPr>
                      <wps:txbx>
                        <w:txbxContent>
                          <w:p w14:paraId="3E9A4028" w14:textId="0F4F81AF" w:rsidR="00A91089" w:rsidRDefault="00A91089">
                            <w:r>
                              <w:t>Pin 1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52AE2" id="Text Box 35" o:spid="_x0000_s1033" type="#_x0000_t202" style="position:absolute;margin-left:192pt;margin-top:9.75pt;width:92.2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" fillcolor="white [3201]" stroked="f" strokeweight=".5pt">
                <v:textbox>
                  <w:txbxContent>
                    <w:p w14:paraId="3E9A4028" w14:textId="0F4F81AF" w:rsidR="00A91089" w:rsidRDefault="00A91089">
                      <w:r>
                        <w:t>Pin 1 indicator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14AAB50" wp14:editId="08C5B4F2">
                <wp:simplePos x="0" y="0"/>
                <wp:positionH relativeFrom="column">
                  <wp:posOffset>980440</wp:posOffset>
                </wp:positionH>
                <wp:positionV relativeFrom="paragraph">
                  <wp:posOffset>66040</wp:posOffset>
                </wp:positionV>
                <wp:extent cx="1514475" cy="257175"/>
                <wp:effectExtent l="19050" t="5715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1514475" cy="257175"/>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811CB" id="Straight Arrow Connector 34" o:spid="_x0000_s1026" type="#_x0000_t32" style="position:absolute;margin-left:77.2pt;margin-top:5.2pt;width:119.25pt;height:20.2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" strokecolor="#ffc000 [3204]" strokeweight="1.75pt">
                <v:stroke endarrow="block"/>
              </v:shape>
            </w:pict>
          </mc:Fallback>
        </mc:AlternateContent>
      </w:r>
    </w:p>
    <w:p w14:paraId="6EF82673" w14:textId="494071B4" w:rsidR="0016391C" w:rsidRDefault="0016391C" w:rsidP="006D4467"/>
    <w:p w14:paraId="4856DD15" w14:textId="39F5C65E" w:rsidR="006A3018" w:rsidRDefault="006A3018" w:rsidP="006D4467"/>
    <w:p w14:paraId="24C7E58F" w14:textId="23BE5786" w:rsidR="006A3018" w:rsidRDefault="006A3018" w:rsidP="006D4467"/>
    <w:p w14:paraId="58306879" w14:textId="29446E61" w:rsidR="006A3018" w:rsidRDefault="00B434D8" w:rsidP="006D4467">
      <w:r>
        <w:t>It is critical to install the IC correctly as installing it backwards may release all of the special magical smoke inside of the parts.</w:t>
      </w:r>
    </w:p>
    <w:p w14:paraId="0F10C412" w14:textId="704BFCF7" w:rsidR="00B434D8" w:rsidRDefault="00CB5C7E" w:rsidP="006D4467">
      <w:r>
        <w:lastRenderedPageBreak/>
        <w:t xml:space="preserve">The PCB silk screen indicates where pin </w:t>
      </w:r>
      <w:r w:rsidR="00051FF5">
        <w:t xml:space="preserve">1 </w:t>
      </w:r>
      <w:r>
        <w:t xml:space="preserve"> goes with a </w:t>
      </w:r>
      <w:r w:rsidR="00E800C2">
        <w:t>dot. Assuming you hold the board in the same way as shown in the picture, pin 1 is the left lower corner.</w:t>
      </w:r>
    </w:p>
    <w:p w14:paraId="3C5A4200" w14:textId="007FB5EE" w:rsidR="00051FF5" w:rsidRDefault="00B677DB" w:rsidP="006D4467">
      <w:r>
        <w:rPr>
          <w:noProof/>
        </w:rPr>
        <mc:AlternateContent>
          <mc:Choice Requires="wps">
            <w:drawing>
              <wp:anchor distT="0" distB="0" distL="114300" distR="114300" simplePos="0" relativeHeight="251686912" behindDoc="0" locked="0" layoutInCell="1" allowOverlap="1" wp14:anchorId="0BEA73C6" wp14:editId="6931EBC8">
                <wp:simplePos x="0" y="0"/>
                <wp:positionH relativeFrom="column">
                  <wp:posOffset>1085850</wp:posOffset>
                </wp:positionH>
                <wp:positionV relativeFrom="paragraph">
                  <wp:posOffset>421640</wp:posOffset>
                </wp:positionV>
                <wp:extent cx="1333500" cy="69532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333500" cy="695325"/>
                        </a:xfrm>
                        <a:prstGeom prst="rect">
                          <a:avLst/>
                        </a:prstGeom>
                        <a:noFill/>
                        <a:ln w="6350">
                          <a:noFill/>
                        </a:ln>
                      </wps:spPr>
                      <wps:txbx>
                        <w:txbxContent>
                          <w:p w14:paraId="27EE0544" w14:textId="7BF8D6D8" w:rsidR="00A91089" w:rsidRPr="00B677DB" w:rsidRDefault="00A91089" w:rsidP="00B677DB">
                            <w:pPr>
                              <w:jc w:val="right"/>
                              <w:rPr>
                                <w:b/>
                                <w:color w:val="FFC000" w:themeColor="accent1"/>
                                <w:sz w:val="28"/>
                                <w:szCs w:val="28"/>
                              </w:rPr>
                            </w:pPr>
                            <w:r w:rsidRPr="00B677DB">
                              <w:rPr>
                                <w:b/>
                                <w:color w:val="FFC000" w:themeColor="accent1"/>
                                <w:sz w:val="28"/>
                                <w:szCs w:val="28"/>
                              </w:rPr>
                              <w:t>Notch and/or dot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A73C6" id="Text Box 62" o:spid="_x0000_s1034" type="#_x0000_t202" style="position:absolute;margin-left:85.5pt;margin-top:33.2pt;width:105pt;height:5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" filled="f" stroked="f" strokeweight=".5pt">
                <v:textbox>
                  <w:txbxContent>
                    <w:p w14:paraId="27EE0544" w14:textId="7BF8D6D8" w:rsidR="00A91089" w:rsidRPr="00B677DB" w:rsidRDefault="00A91089" w:rsidP="00B677DB">
                      <w:pPr>
                        <w:jc w:val="right"/>
                        <w:rPr>
                          <w:b/>
                          <w:color w:val="FFC000" w:themeColor="accent1"/>
                          <w:sz w:val="28"/>
                          <w:szCs w:val="28"/>
                        </w:rPr>
                      </w:pPr>
                      <w:r w:rsidRPr="00B677DB">
                        <w:rPr>
                          <w:b/>
                          <w:color w:val="FFC000" w:themeColor="accent1"/>
                          <w:sz w:val="28"/>
                          <w:szCs w:val="28"/>
                        </w:rPr>
                        <w:t>Notch and/or dot</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71D9BCC7" wp14:editId="457B3E1A">
                <wp:simplePos x="0" y="0"/>
                <wp:positionH relativeFrom="column">
                  <wp:posOffset>1295399</wp:posOffset>
                </wp:positionH>
                <wp:positionV relativeFrom="paragraph">
                  <wp:posOffset>821690</wp:posOffset>
                </wp:positionV>
                <wp:extent cx="314325" cy="295275"/>
                <wp:effectExtent l="38100" t="0" r="28575" b="47625"/>
                <wp:wrapNone/>
                <wp:docPr id="61" name="Straight Arrow Connector 61"/>
                <wp:cNvGraphicFramePr/>
                <a:graphic xmlns:a="http://schemas.openxmlformats.org/drawingml/2006/main">
                  <a:graphicData uri="http://schemas.microsoft.com/office/word/2010/wordprocessingShape">
                    <wps:wsp>
                      <wps:cNvCnPr/>
                      <wps:spPr>
                        <a:xfrm flipH="1">
                          <a:off x="0" y="0"/>
                          <a:ext cx="314325" cy="295275"/>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7408A" id="Straight Arrow Connector 61" o:spid="_x0000_s1026" type="#_x0000_t32" style="position:absolute;margin-left:102pt;margin-top:64.7pt;width:24.75pt;height:23.2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" strokecolor="#ffc000 [3204]" strokeweight="1.75pt">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51F81B5E" wp14:editId="3FF2CF5C">
                <wp:simplePos x="0" y="0"/>
                <wp:positionH relativeFrom="column">
                  <wp:posOffset>1456690</wp:posOffset>
                </wp:positionH>
                <wp:positionV relativeFrom="paragraph">
                  <wp:posOffset>926465</wp:posOffset>
                </wp:positionV>
                <wp:extent cx="476250" cy="247650"/>
                <wp:effectExtent l="38100" t="0" r="19050" b="57150"/>
                <wp:wrapNone/>
                <wp:docPr id="60" name="Straight Arrow Connector 60"/>
                <wp:cNvGraphicFramePr/>
                <a:graphic xmlns:a="http://schemas.openxmlformats.org/drawingml/2006/main">
                  <a:graphicData uri="http://schemas.microsoft.com/office/word/2010/wordprocessingShape">
                    <wps:wsp>
                      <wps:cNvCnPr/>
                      <wps:spPr>
                        <a:xfrm flipH="1">
                          <a:off x="0" y="0"/>
                          <a:ext cx="476250" cy="247650"/>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F4D86" id="Straight Arrow Connector 60" o:spid="_x0000_s1026" type="#_x0000_t32" style="position:absolute;margin-left:114.7pt;margin-top:72.95pt;width:37.5pt;height:1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" strokecolor="#ffc000 [3204]" strokeweight="1.75pt">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74A6C79E" wp14:editId="3C7A0922">
                <wp:simplePos x="0" y="0"/>
                <wp:positionH relativeFrom="column">
                  <wp:posOffset>847090</wp:posOffset>
                </wp:positionH>
                <wp:positionV relativeFrom="paragraph">
                  <wp:posOffset>1344930</wp:posOffset>
                </wp:positionV>
                <wp:extent cx="390525" cy="161925"/>
                <wp:effectExtent l="0" t="38100" r="47625" b="28575"/>
                <wp:wrapNone/>
                <wp:docPr id="58" name="Straight Arrow Connector 58"/>
                <wp:cNvGraphicFramePr/>
                <a:graphic xmlns:a="http://schemas.openxmlformats.org/drawingml/2006/main">
                  <a:graphicData uri="http://schemas.microsoft.com/office/word/2010/wordprocessingShape">
                    <wps:wsp>
                      <wps:cNvCnPr/>
                      <wps:spPr>
                        <a:xfrm flipV="1">
                          <a:off x="0" y="0"/>
                          <a:ext cx="390525" cy="161925"/>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9BE65" id="Straight Arrow Connector 58" o:spid="_x0000_s1026" type="#_x0000_t32" style="position:absolute;margin-left:66.7pt;margin-top:105.9pt;width:30.75pt;height:12.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" strokecolor="#ffc000 [3204]" strokeweight="1.75pt">
                <v:stroke endarrow="block"/>
              </v:shape>
            </w:pict>
          </mc:Fallback>
        </mc:AlternateContent>
      </w:r>
      <w:r w:rsidR="008660EF">
        <w:rPr>
          <w:noProof/>
        </w:rPr>
        <mc:AlternateContent>
          <mc:Choice Requires="wps">
            <w:drawing>
              <wp:anchor distT="0" distB="0" distL="114300" distR="114300" simplePos="0" relativeHeight="251680768" behindDoc="0" locked="0" layoutInCell="1" allowOverlap="1" wp14:anchorId="0C588C27" wp14:editId="00770E86">
                <wp:simplePos x="0" y="0"/>
                <wp:positionH relativeFrom="column">
                  <wp:posOffset>209550</wp:posOffset>
                </wp:positionH>
                <wp:positionV relativeFrom="paragraph">
                  <wp:posOffset>1174115</wp:posOffset>
                </wp:positionV>
                <wp:extent cx="876300" cy="4857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876300" cy="485775"/>
                        </a:xfrm>
                        <a:prstGeom prst="rect">
                          <a:avLst/>
                        </a:prstGeom>
                        <a:noFill/>
                        <a:ln w="6350">
                          <a:noFill/>
                        </a:ln>
                      </wps:spPr>
                      <wps:txbx>
                        <w:txbxContent>
                          <w:p w14:paraId="286A9EF7" w14:textId="7EB76DE9" w:rsidR="00A91089" w:rsidRPr="009473C2" w:rsidRDefault="00A91089" w:rsidP="008660EF">
                            <w:pPr>
                              <w:rPr>
                                <w:b/>
                                <w:color w:val="FFC000" w:themeColor="accent1"/>
                                <w:sz w:val="36"/>
                                <w:szCs w:val="36"/>
                              </w:rPr>
                            </w:pPr>
                            <w:r w:rsidRPr="008660EF">
                              <w:rPr>
                                <w:b/>
                                <w:color w:val="FFC000" w:themeColor="accent1"/>
                                <w:sz w:val="36"/>
                                <w:szCs w:val="36"/>
                              </w:rPr>
                              <w:t xml:space="preserve">Pin </w:t>
                            </w:r>
                            <w:r>
                              <w:rPr>
                                <w:b/>
                                <w:color w:val="FFC000" w:themeColor="accent1"/>
                                <w:sz w:val="48"/>
                                <w:szCs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88C27" id="Text Box 59" o:spid="_x0000_s1035" type="#_x0000_t202" style="position:absolute;margin-left:16.5pt;margin-top:92.45pt;width:69pt;height:3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" filled="f" stroked="f" strokeweight=".5pt">
                <v:textbox>
                  <w:txbxContent>
                    <w:p w14:paraId="286A9EF7" w14:textId="7EB76DE9" w:rsidR="00A91089" w:rsidRPr="009473C2" w:rsidRDefault="00A91089" w:rsidP="008660EF">
                      <w:pPr>
                        <w:rPr>
                          <w:b/>
                          <w:color w:val="FFC000" w:themeColor="accent1"/>
                          <w:sz w:val="36"/>
                          <w:szCs w:val="36"/>
                        </w:rPr>
                      </w:pPr>
                      <w:r w:rsidRPr="008660EF">
                        <w:rPr>
                          <w:b/>
                          <w:color w:val="FFC000" w:themeColor="accent1"/>
                          <w:sz w:val="36"/>
                          <w:szCs w:val="36"/>
                        </w:rPr>
                        <w:t xml:space="preserve">Pin </w:t>
                      </w:r>
                      <w:r>
                        <w:rPr>
                          <w:b/>
                          <w:color w:val="FFC000" w:themeColor="accent1"/>
                          <w:sz w:val="48"/>
                          <w:szCs w:val="48"/>
                        </w:rPr>
                        <w:t>1</w:t>
                      </w:r>
                    </w:p>
                  </w:txbxContent>
                </v:textbox>
              </v:shape>
            </w:pict>
          </mc:Fallback>
        </mc:AlternateContent>
      </w:r>
      <w:r w:rsidR="008660EF">
        <w:rPr>
          <w:noProof/>
        </w:rPr>
        <w:drawing>
          <wp:inline distT="0" distB="0" distL="0" distR="0" wp14:anchorId="31EDD0C6" wp14:editId="0B6F1D1D">
            <wp:extent cx="283845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8450" cy="2181225"/>
                    </a:xfrm>
                    <a:prstGeom prst="rect">
                      <a:avLst/>
                    </a:prstGeom>
                  </pic:spPr>
                </pic:pic>
              </a:graphicData>
            </a:graphic>
          </wp:inline>
        </w:drawing>
      </w:r>
    </w:p>
    <w:p w14:paraId="0B6DFEAF" w14:textId="7B4A05E8" w:rsidR="00E800C2" w:rsidRDefault="009C6687" w:rsidP="006D4467">
      <w:r>
        <w:t xml:space="preserve">When installing the </w:t>
      </w:r>
      <w:r w:rsidR="00F37BD2">
        <w:t xml:space="preserve">IC </w:t>
      </w:r>
      <w:r>
        <w:t xml:space="preserve"> you will need to squeeze the leads slightly to get the pins and holes to line up.</w:t>
      </w:r>
      <w:r w:rsidR="007C44AE">
        <w:t xml:space="preserve"> You can do this by putting in one side and then pushing against the body of the part to get the other side lined up.</w:t>
      </w:r>
    </w:p>
    <w:p w14:paraId="299F8B46" w14:textId="230333D4" w:rsidR="007C44AE" w:rsidRDefault="00666EB3" w:rsidP="006D4467">
      <w:r>
        <w:t>It won’t be possible to bend the leads to hold the part in the board, you will need to hold the part while getting the first bit of solder on one of the pins to hol</w:t>
      </w:r>
      <w:r w:rsidR="007F6FF7">
        <w:t>d</w:t>
      </w:r>
      <w:r>
        <w:t xml:space="preserve"> it in place. A 3</w:t>
      </w:r>
      <w:r w:rsidRPr="00666EB3">
        <w:rPr>
          <w:vertAlign w:val="superscript"/>
        </w:rPr>
        <w:t>rd</w:t>
      </w:r>
      <w:r>
        <w:t xml:space="preserve"> hand tool is very helpful for this step.</w:t>
      </w:r>
    </w:p>
    <w:p w14:paraId="667A1121" w14:textId="0ACEB537" w:rsidR="00666EB3" w:rsidRDefault="0082239F" w:rsidP="006D4467">
      <w:r>
        <w:t>While all of the parts are sensitive to the hea</w:t>
      </w:r>
      <w:r w:rsidR="00F03AC3">
        <w:t>t</w:t>
      </w:r>
      <w:r>
        <w:t xml:space="preserve"> from the soldering process the IC is particularly sensitive, so you should use the minimal amount of heating time to make a good connection.</w:t>
      </w:r>
    </w:p>
    <w:p w14:paraId="7119473B" w14:textId="08C86FB0" w:rsidR="0082239F" w:rsidRDefault="0082239F" w:rsidP="006D4467">
      <w:r>
        <w:t>It is not necessary to trim the leads after soldering.</w:t>
      </w:r>
    </w:p>
    <w:p w14:paraId="521A9652" w14:textId="1685F110" w:rsidR="00C262A2" w:rsidRDefault="00AB529C" w:rsidP="00722E60">
      <w:pPr>
        <w:pStyle w:val="Heading1"/>
      </w:pPr>
      <w:r>
        <w:t>Step</w:t>
      </w:r>
      <w:r w:rsidR="00722E60">
        <w:t xml:space="preserve"> 5: </w:t>
      </w:r>
      <w:r w:rsidR="00C262A2">
        <w:t>Ceramic caps</w:t>
      </w:r>
    </w:p>
    <w:p w14:paraId="3EE6E33A" w14:textId="613E0651" w:rsidR="00722E60" w:rsidRDefault="001C1DED" w:rsidP="00722E60">
      <w:r>
        <w:t>There are two of these parts to install, C2 and C5</w:t>
      </w:r>
      <w:r w:rsidR="004005A5">
        <w:t>, both with the same value.</w:t>
      </w:r>
      <w:r w:rsidR="00E66689">
        <w:t xml:space="preserve"> They may have kinked leads that hold the body of the part above the PCB by </w:t>
      </w:r>
      <w:r w:rsidR="00095FD8">
        <w:t>a tenth of an inch. Do not try and force them in further.</w:t>
      </w:r>
    </w:p>
    <w:p w14:paraId="1474A377" w14:textId="633FFC13" w:rsidR="001C1DED" w:rsidRDefault="00EE55E7" w:rsidP="00722E60">
      <w:r w:rsidRPr="00EE55E7">
        <w:rPr>
          <w:noProof/>
        </w:rPr>
        <w:drawing>
          <wp:inline distT="0" distB="0" distL="0" distR="0" wp14:anchorId="2FB517E0" wp14:editId="4B5F4555">
            <wp:extent cx="2762250" cy="1981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69580" cy="1987117"/>
                    </a:xfrm>
                    <a:prstGeom prst="rect">
                      <a:avLst/>
                    </a:prstGeom>
                    <a:noFill/>
                    <a:ln>
                      <a:noFill/>
                    </a:ln>
                  </pic:spPr>
                </pic:pic>
              </a:graphicData>
            </a:graphic>
          </wp:inline>
        </w:drawing>
      </w:r>
    </w:p>
    <w:p w14:paraId="28B64377" w14:textId="30456658" w:rsidR="00527BB6" w:rsidRDefault="00527BB6" w:rsidP="00527BB6">
      <w:pPr>
        <w:pStyle w:val="Caption"/>
      </w:pPr>
      <w:r>
        <w:lastRenderedPageBreak/>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9</w:t>
      </w:r>
      <w:r w:rsidR="009D0B89">
        <w:rPr>
          <w:noProof/>
        </w:rPr>
        <w:fldChar w:fldCharType="end"/>
      </w:r>
      <w:r>
        <w:t xml:space="preserve"> C2, C5 (0.1uF ceramic)</w:t>
      </w:r>
    </w:p>
    <w:p w14:paraId="20083898" w14:textId="3971DDF6" w:rsidR="004005A5" w:rsidRDefault="004005A5" w:rsidP="00722E60">
      <w:r>
        <w:t>Install them at the locations labeled C2 and C5</w:t>
      </w:r>
      <w:r w:rsidR="00E66689">
        <w:t>, solder and trim the leads.</w:t>
      </w:r>
    </w:p>
    <w:p w14:paraId="5A88801D" w14:textId="77777777" w:rsidR="001C1DED" w:rsidRPr="00722E60" w:rsidRDefault="001C1DED" w:rsidP="00722E60"/>
    <w:p w14:paraId="6105A35A" w14:textId="5C6B3CD1" w:rsidR="00C262A2" w:rsidRDefault="00AB529C" w:rsidP="00015AA3">
      <w:pPr>
        <w:pStyle w:val="Heading1"/>
        <w:keepNext/>
      </w:pPr>
      <w:r>
        <w:t>Step 6:</w:t>
      </w:r>
      <w:r w:rsidR="007F5551">
        <w:t xml:space="preserve"> </w:t>
      </w:r>
      <w:r w:rsidR="00C262A2">
        <w:t>LED</w:t>
      </w:r>
    </w:p>
    <w:p w14:paraId="1E153502" w14:textId="34BC5624" w:rsidR="0054737C" w:rsidRDefault="0054737C" w:rsidP="00095FD8">
      <w:r>
        <w:t>There is only one LED to install</w:t>
      </w:r>
      <w:r w:rsidR="007F5551">
        <w:t>;</w:t>
      </w:r>
      <w:r>
        <w:t xml:space="preserve"> in most kits it will be a green LED.  The LED must be installed in a particular orientation to work</w:t>
      </w:r>
      <w:r w:rsidR="00356C74">
        <w:t xml:space="preserve">. One side of the LED will have a small notch or flattened side to it. That side must be </w:t>
      </w:r>
      <w:r w:rsidR="00AA5BC7">
        <w:t>matched to the flat on the silkscreen marking for D3.</w:t>
      </w:r>
    </w:p>
    <w:p w14:paraId="7A172450" w14:textId="009458CB" w:rsidR="00AA5BC7" w:rsidRDefault="00002B2F" w:rsidP="00095FD8">
      <w:r>
        <w:rPr>
          <w:noProof/>
        </w:rPr>
        <mc:AlternateContent>
          <mc:Choice Requires="wps">
            <w:drawing>
              <wp:anchor distT="0" distB="0" distL="114300" distR="114300" simplePos="0" relativeHeight="251666432" behindDoc="0" locked="0" layoutInCell="1" allowOverlap="1" wp14:anchorId="5817A67B" wp14:editId="1FF733BE">
                <wp:simplePos x="0" y="0"/>
                <wp:positionH relativeFrom="column">
                  <wp:posOffset>0</wp:posOffset>
                </wp:positionH>
                <wp:positionV relativeFrom="paragraph">
                  <wp:posOffset>85725</wp:posOffset>
                </wp:positionV>
                <wp:extent cx="647700" cy="60007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47700" cy="600075"/>
                        </a:xfrm>
                        <a:prstGeom prst="rect">
                          <a:avLst/>
                        </a:prstGeom>
                        <a:noFill/>
                        <a:ln w="6350">
                          <a:noFill/>
                        </a:ln>
                      </wps:spPr>
                      <wps:txbx>
                        <w:txbxContent>
                          <w:p w14:paraId="2FC1346D" w14:textId="35DD3929" w:rsidR="00A91089" w:rsidRPr="009C2E8E" w:rsidRDefault="00A91089">
                            <w:pPr>
                              <w:rPr>
                                <w:b/>
                              </w:rPr>
                            </w:pPr>
                            <w:r w:rsidRPr="009C2E8E">
                              <w:rPr>
                                <w:b/>
                                <w:highlight w:val="yellow"/>
                              </w:rPr>
                              <w:t>Flat or notch</w:t>
                            </w:r>
                            <w:r>
                              <w:rPr>
                                <w:b/>
                                <w:highlight w:val="yellow"/>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A67B" id="Text Box 41" o:spid="_x0000_s1036" type="#_x0000_t202" style="position:absolute;margin-left:0;margin-top:6.75pt;width:51pt;height:4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" filled="f" stroked="f" strokeweight=".5pt">
                <v:textbox>
                  <w:txbxContent>
                    <w:p w14:paraId="2FC1346D" w14:textId="35DD3929" w:rsidR="00A91089" w:rsidRPr="009C2E8E" w:rsidRDefault="00A91089">
                      <w:pPr>
                        <w:rPr>
                          <w:b/>
                        </w:rPr>
                      </w:pPr>
                      <w:r w:rsidRPr="009C2E8E">
                        <w:rPr>
                          <w:b/>
                          <w:highlight w:val="yellow"/>
                        </w:rPr>
                        <w:t>Flat or notch</w:t>
                      </w:r>
                      <w:r>
                        <w:rPr>
                          <w:b/>
                          <w:highlight w:val="yellow"/>
                        </w:rPr>
                        <w:t xml:space="preserve"> </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A326AA4" wp14:editId="728D8E0F">
                <wp:simplePos x="0" y="0"/>
                <wp:positionH relativeFrom="column">
                  <wp:posOffset>504825</wp:posOffset>
                </wp:positionH>
                <wp:positionV relativeFrom="paragraph">
                  <wp:posOffset>419100</wp:posOffset>
                </wp:positionV>
                <wp:extent cx="371475" cy="209550"/>
                <wp:effectExtent l="19050" t="19050" r="66675" b="38100"/>
                <wp:wrapNone/>
                <wp:docPr id="40" name="Straight Arrow Connector 40"/>
                <wp:cNvGraphicFramePr/>
                <a:graphic xmlns:a="http://schemas.openxmlformats.org/drawingml/2006/main">
                  <a:graphicData uri="http://schemas.microsoft.com/office/word/2010/wordprocessingShape">
                    <wps:wsp>
                      <wps:cNvCnPr/>
                      <wps:spPr>
                        <a:xfrm>
                          <a:off x="0" y="0"/>
                          <a:ext cx="371475" cy="209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5D51ED" id="Straight Arrow Connector 40" o:spid="_x0000_s1026" type="#_x0000_t32" style="position:absolute;margin-left:39.75pt;margin-top:33pt;width:29.25pt;height:1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" strokecolor="#ffc000 [3204]" strokeweight="3pt">
                <v:stroke endarrow="block"/>
              </v:shape>
            </w:pict>
          </mc:Fallback>
        </mc:AlternateContent>
      </w:r>
      <w:r>
        <w:rPr>
          <w:noProof/>
        </w:rPr>
        <w:drawing>
          <wp:inline distT="0" distB="0" distL="0" distR="0" wp14:anchorId="25F188FE" wp14:editId="655633B5">
            <wp:extent cx="2686050" cy="12199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0482" cy="1226468"/>
                    </a:xfrm>
                    <a:prstGeom prst="rect">
                      <a:avLst/>
                    </a:prstGeom>
                  </pic:spPr>
                </pic:pic>
              </a:graphicData>
            </a:graphic>
          </wp:inline>
        </w:drawing>
      </w:r>
    </w:p>
    <w:p w14:paraId="561F18F2" w14:textId="2F4B5C15" w:rsidR="00527BB6" w:rsidRDefault="00F67F47" w:rsidP="00F67F47">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10</w:t>
      </w:r>
      <w:r w:rsidR="009D0B89">
        <w:rPr>
          <w:noProof/>
        </w:rPr>
        <w:fldChar w:fldCharType="end"/>
      </w:r>
      <w:r>
        <w:t xml:space="preserve"> LED orientation</w:t>
      </w:r>
    </w:p>
    <w:p w14:paraId="45CE5C94" w14:textId="53FCDBE5" w:rsidR="00356C74" w:rsidRDefault="006F1A4E" w:rsidP="00095FD8">
      <w:r>
        <w:t xml:space="preserve">You </w:t>
      </w:r>
      <w:r w:rsidR="0062404E">
        <w:t>may</w:t>
      </w:r>
      <w:r>
        <w:t xml:space="preserve"> also notice </w:t>
      </w:r>
      <w:r w:rsidR="0062404E">
        <w:t xml:space="preserve">(you might need a magnifying glass) </w:t>
      </w:r>
      <w:r>
        <w:t xml:space="preserve">a very small wire inside the part, it should be on the right side, as shown in the above </w:t>
      </w:r>
      <w:r w:rsidR="00EB621C">
        <w:t>picture.</w:t>
      </w:r>
    </w:p>
    <w:p w14:paraId="5AFD5734" w14:textId="59DDCEAD" w:rsidR="004A0F0D" w:rsidRDefault="004A0F0D" w:rsidP="00095FD8">
      <w:r>
        <w:t>Another way to determine the orientation is from the lengths of the wire leads</w:t>
      </w:r>
      <w:r w:rsidR="00E84566">
        <w:t>, as shown in the next illustration. The shorter lead corresponds to the same side as the notch. (</w:t>
      </w:r>
      <w:r w:rsidR="00830007">
        <w:t xml:space="preserve">the technical term for </w:t>
      </w:r>
      <w:r w:rsidR="003207EE">
        <w:t xml:space="preserve">this lead on a Light Emitting Diode is called the </w:t>
      </w:r>
      <w:r w:rsidR="003207EE" w:rsidRPr="003207EE">
        <w:rPr>
          <w:i/>
          <w:iCs/>
        </w:rPr>
        <w:t>cathode</w:t>
      </w:r>
      <w:r w:rsidR="003207EE">
        <w:t>).</w:t>
      </w:r>
    </w:p>
    <w:p w14:paraId="4DB7898A" w14:textId="3FBFB6A9" w:rsidR="00A40CF1" w:rsidRDefault="00A40CF1" w:rsidP="00095FD8"/>
    <w:p w14:paraId="793BACB4" w14:textId="483179EB" w:rsidR="00F94DEF" w:rsidRDefault="006E0312" w:rsidP="006E0312">
      <w:pPr>
        <w:pStyle w:val="Caption"/>
      </w:pPr>
      <w:r>
        <w:t xml:space="preserve">Figure </w:t>
      </w:r>
      <w:fldSimple w:instr=" SEQ Figure \* ARABIC ">
        <w:r w:rsidR="00D7336E">
          <w:rPr>
            <w:noProof/>
          </w:rPr>
          <w:t>11</w:t>
        </w:r>
      </w:fldSimple>
      <w:r>
        <w:t xml:space="preserve"> Identifying the cathode side by lead length</w:t>
      </w:r>
      <w:r w:rsidR="00E84566">
        <w:rPr>
          <w:noProof/>
        </w:rPr>
        <mc:AlternateContent>
          <mc:Choice Requires="wps">
            <w:drawing>
              <wp:anchor distT="0" distB="0" distL="114300" distR="114300" simplePos="0" relativeHeight="251697152" behindDoc="0" locked="0" layoutInCell="1" allowOverlap="1" wp14:anchorId="51EE67C9" wp14:editId="70E3130E">
                <wp:simplePos x="0" y="0"/>
                <wp:positionH relativeFrom="column">
                  <wp:posOffset>73025</wp:posOffset>
                </wp:positionH>
                <wp:positionV relativeFrom="paragraph">
                  <wp:posOffset>0</wp:posOffset>
                </wp:positionV>
                <wp:extent cx="2821305" cy="1894205"/>
                <wp:effectExtent l="0" t="0" r="0" b="0"/>
                <wp:wrapTopAndBottom/>
                <wp:docPr id="210" name="Rectangle 210"/>
                <wp:cNvGraphicFramePr/>
                <a:graphic xmlns:a="http://schemas.openxmlformats.org/drawingml/2006/main">
                  <a:graphicData uri="http://schemas.microsoft.com/office/word/2010/wordprocessingShape">
                    <wps:wsp>
                      <wps:cNvSpPr/>
                      <wps:spPr>
                        <a:xfrm>
                          <a:off x="0" y="0"/>
                          <a:ext cx="2821305" cy="18942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48CCE" id="Rectangle 210" o:spid="_x0000_s1026" style="position:absolute;margin-left:5.75pt;margin-top:0;width:222.15pt;height:149.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" filled="f" stroked="f" strokeweight="1pt">
                <w10:wrap type="topAndBottom"/>
              </v:rect>
            </w:pict>
          </mc:Fallback>
        </mc:AlternateContent>
      </w:r>
      <w:r w:rsidR="0094581A" w:rsidRPr="0094581A">
        <mc:AlternateContent>
          <mc:Choice Requires="wps">
            <w:drawing>
              <wp:anchor distT="0" distB="0" distL="114300" distR="114300" simplePos="0" relativeHeight="251699200" behindDoc="0" locked="0" layoutInCell="1" allowOverlap="1" wp14:anchorId="765C1080" wp14:editId="0FF5394D">
                <wp:simplePos x="0" y="0"/>
                <wp:positionH relativeFrom="column">
                  <wp:posOffset>1372362</wp:posOffset>
                </wp:positionH>
                <wp:positionV relativeFrom="paragraph">
                  <wp:posOffset>1328471</wp:posOffset>
                </wp:positionV>
                <wp:extent cx="646633" cy="45719"/>
                <wp:effectExtent l="19050" t="57150" r="1270" b="88265"/>
                <wp:wrapNone/>
                <wp:docPr id="211" name="Straight Arrow Connector 211"/>
                <wp:cNvGraphicFramePr/>
                <a:graphic xmlns:a="http://schemas.openxmlformats.org/drawingml/2006/main">
                  <a:graphicData uri="http://schemas.microsoft.com/office/word/2010/wordprocessingShape">
                    <wps:wsp>
                      <wps:cNvCnPr/>
                      <wps:spPr>
                        <a:xfrm>
                          <a:off x="0" y="0"/>
                          <a:ext cx="646633"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D90851" id="_x0000_t32" coordsize="21600,21600" o:spt="32" o:oned="t" path="m,l21600,21600e" filled="f">
                <v:path arrowok="t" fillok="f" o:connecttype="none"/>
                <o:lock v:ext="edit" shapetype="t"/>
              </v:shapetype>
              <v:shape id="Straight Arrow Connector 211" o:spid="_x0000_s1026" type="#_x0000_t32" style="position:absolute;margin-left:108.05pt;margin-top:104.6pt;width:50.9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" strokecolor="#ffc000 [3204]" strokeweight="3pt">
                <v:stroke endarrow="block"/>
              </v:shape>
            </w:pict>
          </mc:Fallback>
        </mc:AlternateContent>
      </w:r>
      <w:r w:rsidR="0094581A" w:rsidRPr="0094581A">
        <mc:AlternateContent>
          <mc:Choice Requires="wps">
            <w:drawing>
              <wp:anchor distT="0" distB="0" distL="114300" distR="114300" simplePos="0" relativeHeight="251700224" behindDoc="0" locked="0" layoutInCell="1" allowOverlap="1" wp14:anchorId="11D68757" wp14:editId="020D91CA">
                <wp:simplePos x="0" y="0"/>
                <wp:positionH relativeFrom="column">
                  <wp:posOffset>866013</wp:posOffset>
                </wp:positionH>
                <wp:positionV relativeFrom="paragraph">
                  <wp:posOffset>972896</wp:posOffset>
                </wp:positionV>
                <wp:extent cx="647700" cy="60007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47700" cy="600075"/>
                        </a:xfrm>
                        <a:prstGeom prst="rect">
                          <a:avLst/>
                        </a:prstGeom>
                        <a:noFill/>
                        <a:ln w="6350">
                          <a:noFill/>
                        </a:ln>
                      </wps:spPr>
                      <wps:txbx>
                        <w:txbxContent>
                          <w:p w14:paraId="59D3D5D7" w14:textId="0E7B8BA1" w:rsidR="0094581A" w:rsidRPr="009C2E8E" w:rsidRDefault="0094581A" w:rsidP="0094581A">
                            <w:pPr>
                              <w:rPr>
                                <w:b/>
                              </w:rPr>
                            </w:pPr>
                            <w:r>
                              <w:rPr>
                                <w:b/>
                                <w:highlight w:val="yellow"/>
                              </w:rPr>
                              <w:t>Shorterlead</w:t>
                            </w:r>
                            <w:r>
                              <w:rPr>
                                <w:b/>
                                <w:highlight w:val="yellow"/>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68757" id="Text Box 212" o:spid="_x0000_s1037" type="#_x0000_t202" style="position:absolute;margin-left:68.2pt;margin-top:76.6pt;width:51pt;height:47.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" filled="f" stroked="f" strokeweight=".5pt">
                <v:textbox>
                  <w:txbxContent>
                    <w:p w14:paraId="59D3D5D7" w14:textId="0E7B8BA1" w:rsidR="0094581A" w:rsidRPr="009C2E8E" w:rsidRDefault="0094581A" w:rsidP="0094581A">
                      <w:pPr>
                        <w:rPr>
                          <w:b/>
                        </w:rPr>
                      </w:pPr>
                      <w:r>
                        <w:rPr>
                          <w:b/>
                          <w:highlight w:val="yellow"/>
                        </w:rPr>
                        <w:t>Shorterlead</w:t>
                      </w:r>
                      <w:r>
                        <w:rPr>
                          <w:b/>
                          <w:highlight w:val="yellow"/>
                        </w:rPr>
                        <w:t xml:space="preserve"> </w:t>
                      </w:r>
                    </w:p>
                  </w:txbxContent>
                </v:textbox>
              </v:shape>
            </w:pict>
          </mc:Fallback>
        </mc:AlternateContent>
      </w:r>
      <w:r w:rsidR="0094581A" w:rsidRPr="006A55A4">
        <mc:AlternateContent>
          <mc:Choice Requires="wps">
            <w:drawing>
              <wp:anchor distT="0" distB="0" distL="114300" distR="114300" simplePos="0" relativeHeight="251695104" behindDoc="0" locked="0" layoutInCell="1" allowOverlap="1" wp14:anchorId="719B10EC" wp14:editId="3A6BEF9B">
                <wp:simplePos x="0" y="0"/>
                <wp:positionH relativeFrom="column">
                  <wp:posOffset>1521880</wp:posOffset>
                </wp:positionH>
                <wp:positionV relativeFrom="paragraph">
                  <wp:posOffset>453542</wp:posOffset>
                </wp:positionV>
                <wp:extent cx="441414" cy="126188"/>
                <wp:effectExtent l="19050" t="19050" r="53975" b="64770"/>
                <wp:wrapNone/>
                <wp:docPr id="208" name="Straight Arrow Connector 208"/>
                <wp:cNvGraphicFramePr/>
                <a:graphic xmlns:a="http://schemas.openxmlformats.org/drawingml/2006/main">
                  <a:graphicData uri="http://schemas.microsoft.com/office/word/2010/wordprocessingShape">
                    <wps:wsp>
                      <wps:cNvCnPr/>
                      <wps:spPr>
                        <a:xfrm>
                          <a:off x="0" y="0"/>
                          <a:ext cx="441414" cy="12618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B618F" id="Straight Arrow Connector 208" o:spid="_x0000_s1026" type="#_x0000_t32" style="position:absolute;margin-left:119.85pt;margin-top:35.7pt;width:34.75pt;height:9.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" strokecolor="#ffc000 [3204]" strokeweight="3pt">
                <v:stroke endarrow="block"/>
              </v:shape>
            </w:pict>
          </mc:Fallback>
        </mc:AlternateContent>
      </w:r>
      <w:r w:rsidR="0094581A">
        <w:rPr>
          <w:noProof/>
        </w:rPr>
        <mc:AlternateContent>
          <mc:Choice Requires="wps">
            <w:drawing>
              <wp:anchor distT="0" distB="0" distL="114300" distR="114300" simplePos="0" relativeHeight="251693056" behindDoc="0" locked="0" layoutInCell="1" allowOverlap="1" wp14:anchorId="5C7E61B0" wp14:editId="52F9E15D">
                <wp:simplePos x="0" y="0"/>
                <wp:positionH relativeFrom="column">
                  <wp:posOffset>1828990</wp:posOffset>
                </wp:positionH>
                <wp:positionV relativeFrom="paragraph">
                  <wp:posOffset>182880</wp:posOffset>
                </wp:positionV>
                <wp:extent cx="1148080" cy="1806575"/>
                <wp:effectExtent l="0" t="0" r="0" b="3175"/>
                <wp:wrapTopAndBottom/>
                <wp:docPr id="206" name="Text Box 206"/>
                <wp:cNvGraphicFramePr/>
                <a:graphic xmlns:a="http://schemas.openxmlformats.org/drawingml/2006/main">
                  <a:graphicData uri="http://schemas.microsoft.com/office/word/2010/wordprocessingShape">
                    <wps:wsp>
                      <wps:cNvSpPr txBox="1"/>
                      <wps:spPr>
                        <a:xfrm rot="10800000" flipV="1">
                          <a:off x="0" y="0"/>
                          <a:ext cx="1148080" cy="1806575"/>
                        </a:xfrm>
                        <a:prstGeom prst="rect">
                          <a:avLst/>
                        </a:prstGeom>
                        <a:solidFill>
                          <a:schemeClr val="lt1"/>
                        </a:solidFill>
                        <a:ln w="6350">
                          <a:noFill/>
                        </a:ln>
                      </wps:spPr>
                      <wps:txbx>
                        <w:txbxContent>
                          <w:p w14:paraId="4986E8B9" w14:textId="17B7B08B" w:rsidR="00A40CF1" w:rsidRDefault="00AE23BE">
                            <w:r>
                              <w:rPr>
                                <w:noProof/>
                              </w:rPr>
                              <w:drawing>
                                <wp:inline distT="0" distB="0" distL="0" distR="0" wp14:anchorId="7CFC8634" wp14:editId="790B1D53">
                                  <wp:extent cx="1372870" cy="571767"/>
                                  <wp:effectExtent l="635"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brightnessContrast bright="40000"/>
                                                    </a14:imgEffect>
                                                  </a14:imgLayer>
                                                </a14:imgProps>
                                              </a:ext>
                                            </a:extLst>
                                          </a:blip>
                                          <a:stretch>
                                            <a:fillRect/>
                                          </a:stretch>
                                        </pic:blipFill>
                                        <pic:spPr>
                                          <a:xfrm rot="16200000" flipV="1">
                                            <a:off x="0" y="0"/>
                                            <a:ext cx="1428277" cy="5948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E61B0" id="Text Box 206" o:spid="_x0000_s1038" type="#_x0000_t202" style="position:absolute;margin-left:2in;margin-top:14.4pt;width:90.4pt;height:142.25pt;rotation:18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" fillcolor="white [3201]" stroked="f" strokeweight=".5pt">
                <v:textbox>
                  <w:txbxContent>
                    <w:p w14:paraId="4986E8B9" w14:textId="17B7B08B" w:rsidR="00A40CF1" w:rsidRDefault="00AE23BE">
                      <w:r>
                        <w:rPr>
                          <w:noProof/>
                        </w:rPr>
                        <w:drawing>
                          <wp:inline distT="0" distB="0" distL="0" distR="0" wp14:anchorId="7CFC8634" wp14:editId="790B1D53">
                            <wp:extent cx="1372870" cy="571767"/>
                            <wp:effectExtent l="635"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brightnessContrast bright="40000"/>
                                              </a14:imgEffect>
                                            </a14:imgLayer>
                                          </a14:imgProps>
                                        </a:ext>
                                      </a:extLst>
                                    </a:blip>
                                    <a:stretch>
                                      <a:fillRect/>
                                    </a:stretch>
                                  </pic:blipFill>
                                  <pic:spPr>
                                    <a:xfrm rot="16200000" flipV="1">
                                      <a:off x="0" y="0"/>
                                      <a:ext cx="1428277" cy="594843"/>
                                    </a:xfrm>
                                    <a:prstGeom prst="rect">
                                      <a:avLst/>
                                    </a:prstGeom>
                                  </pic:spPr>
                                </pic:pic>
                              </a:graphicData>
                            </a:graphic>
                          </wp:inline>
                        </w:drawing>
                      </w:r>
                    </w:p>
                  </w:txbxContent>
                </v:textbox>
                <w10:wrap type="topAndBottom"/>
              </v:shape>
            </w:pict>
          </mc:Fallback>
        </mc:AlternateContent>
      </w:r>
      <w:r w:rsidR="006A55A4" w:rsidRPr="006A55A4">
        <mc:AlternateContent>
          <mc:Choice Requires="wps">
            <w:drawing>
              <wp:anchor distT="0" distB="0" distL="114300" distR="114300" simplePos="0" relativeHeight="251696128" behindDoc="0" locked="0" layoutInCell="1" allowOverlap="1" wp14:anchorId="4440430B" wp14:editId="30A87A52">
                <wp:simplePos x="0" y="0"/>
                <wp:positionH relativeFrom="column">
                  <wp:posOffset>943661</wp:posOffset>
                </wp:positionH>
                <wp:positionV relativeFrom="paragraph">
                  <wp:posOffset>234087</wp:posOffset>
                </wp:positionV>
                <wp:extent cx="647700" cy="60007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47700" cy="600075"/>
                        </a:xfrm>
                        <a:prstGeom prst="rect">
                          <a:avLst/>
                        </a:prstGeom>
                        <a:noFill/>
                        <a:ln w="6350">
                          <a:noFill/>
                        </a:ln>
                      </wps:spPr>
                      <wps:txbx>
                        <w:txbxContent>
                          <w:p w14:paraId="75EFB264" w14:textId="77777777" w:rsidR="006A55A4" w:rsidRPr="009C2E8E" w:rsidRDefault="006A55A4" w:rsidP="006A55A4">
                            <w:pPr>
                              <w:rPr>
                                <w:b/>
                              </w:rPr>
                            </w:pPr>
                            <w:r w:rsidRPr="009C2E8E">
                              <w:rPr>
                                <w:b/>
                                <w:highlight w:val="yellow"/>
                              </w:rPr>
                              <w:t>Flat or notch</w:t>
                            </w:r>
                            <w:r>
                              <w:rPr>
                                <w:b/>
                                <w:highlight w:val="yellow"/>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430B" id="Text Box 209" o:spid="_x0000_s1039" type="#_x0000_t202" style="position:absolute;margin-left:74.3pt;margin-top:18.45pt;width:51pt;height:4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" filled="f" stroked="f" strokeweight=".5pt">
                <v:textbox>
                  <w:txbxContent>
                    <w:p w14:paraId="75EFB264" w14:textId="77777777" w:rsidR="006A55A4" w:rsidRPr="009C2E8E" w:rsidRDefault="006A55A4" w:rsidP="006A55A4">
                      <w:pPr>
                        <w:rPr>
                          <w:b/>
                        </w:rPr>
                      </w:pPr>
                      <w:r w:rsidRPr="009C2E8E">
                        <w:rPr>
                          <w:b/>
                          <w:highlight w:val="yellow"/>
                        </w:rPr>
                        <w:t>Flat or notch</w:t>
                      </w:r>
                      <w:r>
                        <w:rPr>
                          <w:b/>
                          <w:highlight w:val="yellow"/>
                        </w:rPr>
                        <w:t xml:space="preserve"> </w:t>
                      </w:r>
                    </w:p>
                  </w:txbxContent>
                </v:textbox>
              </v:shape>
            </w:pict>
          </mc:Fallback>
        </mc:AlternateContent>
      </w:r>
    </w:p>
    <w:p w14:paraId="5AFC6F42" w14:textId="18E3B8E8" w:rsidR="00EB621C" w:rsidRDefault="00EB621C" w:rsidP="00095FD8">
      <w:r>
        <w:t xml:space="preserve">After double checking the LED’s orientation </w:t>
      </w:r>
      <w:r w:rsidR="00945AF9">
        <w:t>solder it in place. The part can be more easily damaged by excess heat than most of the other parts (the IC and diodes being the other sensitive parts).</w:t>
      </w:r>
    </w:p>
    <w:p w14:paraId="3E25011D" w14:textId="321A057E" w:rsidR="00945AF9" w:rsidRPr="00095FD8" w:rsidRDefault="00945AF9" w:rsidP="00095FD8"/>
    <w:p w14:paraId="30588C30" w14:textId="32B36290" w:rsidR="00C262A2" w:rsidRDefault="007F5551" w:rsidP="00722E60">
      <w:pPr>
        <w:pStyle w:val="Heading1"/>
      </w:pPr>
      <w:r>
        <w:lastRenderedPageBreak/>
        <w:t xml:space="preserve">Steo 7: </w:t>
      </w:r>
      <w:r w:rsidR="00C262A2">
        <w:t>Electrolytic caps</w:t>
      </w:r>
    </w:p>
    <w:p w14:paraId="3F50D013" w14:textId="2E63293D" w:rsidR="00F67F47" w:rsidRDefault="00F67F47" w:rsidP="00F67F47">
      <w:r>
        <w:t>There are two different values to install, three 22 uF (C1, C3, C4)</w:t>
      </w:r>
      <w:r w:rsidR="00BF5AB6">
        <w:t>, and one 2.2uF (C6).</w:t>
      </w:r>
    </w:p>
    <w:p w14:paraId="2D31D5E3" w14:textId="76EAEA83" w:rsidR="00BF5AB6" w:rsidRDefault="00BF5AB6" w:rsidP="00F67F47">
      <w:r>
        <w:t>The capacitors must be installed in their correct orientation or the system will not work.</w:t>
      </w:r>
    </w:p>
    <w:p w14:paraId="2D3394F5" w14:textId="49C1DF57" w:rsidR="00D42563" w:rsidRDefault="00D42563" w:rsidP="00F67F47">
      <w:r>
        <w:t xml:space="preserve">NOTE: In some kits the 2.2 uF (C6) capacitor </w:t>
      </w:r>
      <w:r w:rsidR="00D2319C">
        <w:t>may</w:t>
      </w:r>
      <w:r>
        <w:t xml:space="preserve"> actually </w:t>
      </w:r>
      <w:r w:rsidR="00D2319C">
        <w:t xml:space="preserve">be </w:t>
      </w:r>
      <w:r>
        <w:t>a special type that is NOT polarized, and therefor it will NOT have a stripe on one side, and it can be inserted in either orientation.</w:t>
      </w:r>
    </w:p>
    <w:p w14:paraId="2E5846C2" w14:textId="1D76F302" w:rsidR="00BF5AB6" w:rsidRDefault="004E28B1" w:rsidP="00F67F47">
      <w:r>
        <w:t>All of them are oriented the same way and the silkscreen pattern ha</w:t>
      </w:r>
      <w:r w:rsidR="007F5551">
        <w:t>s</w:t>
      </w:r>
      <w:r>
        <w:t xml:space="preserve"> a “+” on one side and a hatch pattern on the opposite side for the “-“ (negative) </w:t>
      </w:r>
      <w:r w:rsidR="00295E50">
        <w:t>side, which is indicated by a stripe on the capacitor.</w:t>
      </w:r>
    </w:p>
    <w:p w14:paraId="749C1BD6" w14:textId="26F4B15E" w:rsidR="00E704A5" w:rsidRDefault="00E704A5" w:rsidP="00F67F47">
      <w:r>
        <w:rPr>
          <w:noProof/>
        </w:rPr>
        <w:drawing>
          <wp:inline distT="0" distB="0" distL="0" distR="0" wp14:anchorId="59585435" wp14:editId="0BBC6D25">
            <wp:extent cx="4850793" cy="295873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0793" cy="2958730"/>
                    </a:xfrm>
                    <a:prstGeom prst="rect">
                      <a:avLst/>
                    </a:prstGeom>
                  </pic:spPr>
                </pic:pic>
              </a:graphicData>
            </a:graphic>
          </wp:inline>
        </w:drawing>
      </w:r>
    </w:p>
    <w:p w14:paraId="43087A1C" w14:textId="22D26237" w:rsidR="0004410D" w:rsidRDefault="0004410D" w:rsidP="0004410D">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12</w:t>
      </w:r>
      <w:r w:rsidR="009D0B89">
        <w:rPr>
          <w:noProof/>
        </w:rPr>
        <w:fldChar w:fldCharType="end"/>
      </w:r>
      <w:r>
        <w:t xml:space="preserve"> Showing negative side marking on C1, C3, C4, and C6</w:t>
      </w:r>
    </w:p>
    <w:p w14:paraId="614367C4" w14:textId="20DD2A72" w:rsidR="0004410D" w:rsidRDefault="0056273E" w:rsidP="0004410D">
      <w:r>
        <w:t>Note that the capacitors in your kit may have a different color than that shown in the photo.</w:t>
      </w:r>
    </w:p>
    <w:p w14:paraId="1EDBFB5D" w14:textId="353B36A6" w:rsidR="0056273E" w:rsidRDefault="0056273E" w:rsidP="0004410D">
      <w:r>
        <w:t xml:space="preserve">Install the 2.2 uF capacitor at C6 (right side of board). </w:t>
      </w:r>
      <w:r w:rsidR="00F0097C">
        <w:t>The negative side (stripe) is on the right. Then install the three 22 uF capacitors at C1, C3, and C4.</w:t>
      </w:r>
    </w:p>
    <w:p w14:paraId="5929B384" w14:textId="5DFC021E" w:rsidR="00945C76" w:rsidRPr="0004410D" w:rsidRDefault="00F0097C" w:rsidP="0004410D">
      <w:r>
        <w:t xml:space="preserve">After verifying the polarity and that the 2.2 uF </w:t>
      </w:r>
      <w:r w:rsidR="00945C76">
        <w:t xml:space="preserve">capacitor is </w:t>
      </w:r>
      <w:r w:rsidR="00540632">
        <w:t xml:space="preserve">installed </w:t>
      </w:r>
      <w:r w:rsidR="00945C76">
        <w:t>at C6</w:t>
      </w:r>
      <w:r w:rsidR="00540632">
        <w:t xml:space="preserve">, </w:t>
      </w:r>
      <w:r w:rsidR="00945C76">
        <w:t xml:space="preserve"> solder the parts and trim the leads.</w:t>
      </w:r>
    </w:p>
    <w:p w14:paraId="762DF4D7" w14:textId="4B455F8B" w:rsidR="00295E50" w:rsidRDefault="00542FB2" w:rsidP="00F67F47">
      <w:r>
        <w:t>Note: In some parts kits the capacitors may have bent leads that are spaced wider than the holes in the PCB. If your parts kit includes parts like that carefully straighten the leads with your needle nose pli</w:t>
      </w:r>
      <w:r w:rsidR="00654D26">
        <w:t>er</w:t>
      </w:r>
      <w:r>
        <w:t>s.</w:t>
      </w:r>
    </w:p>
    <w:p w14:paraId="3F6F2BCA" w14:textId="65191E75" w:rsidR="00661F74" w:rsidRDefault="00661F74" w:rsidP="00F67F47">
      <w:r>
        <w:rPr>
          <w:noProof/>
        </w:rPr>
        <w:lastRenderedPageBreak/>
        <w:drawing>
          <wp:inline distT="0" distB="0" distL="0" distR="0" wp14:anchorId="2AA4EE79" wp14:editId="31FCA190">
            <wp:extent cx="2757830" cy="1565408"/>
            <wp:effectExtent l="0" t="0" r="444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brightnessContrast bright="38000"/>
                              </a14:imgEffect>
                            </a14:imgLayer>
                          </a14:imgProps>
                        </a:ext>
                      </a:extLst>
                    </a:blip>
                    <a:stretch>
                      <a:fillRect/>
                    </a:stretch>
                  </pic:blipFill>
                  <pic:spPr>
                    <a:xfrm>
                      <a:off x="0" y="0"/>
                      <a:ext cx="2777112" cy="1576353"/>
                    </a:xfrm>
                    <a:prstGeom prst="rect">
                      <a:avLst/>
                    </a:prstGeom>
                  </pic:spPr>
                </pic:pic>
              </a:graphicData>
            </a:graphic>
          </wp:inline>
        </w:drawing>
      </w:r>
    </w:p>
    <w:p w14:paraId="1FCDAB65" w14:textId="382D6EC4" w:rsidR="00542FB2" w:rsidRDefault="006E0312" w:rsidP="006E0312">
      <w:pPr>
        <w:pStyle w:val="Caption"/>
      </w:pPr>
      <w:r>
        <w:t xml:space="preserve">Figure </w:t>
      </w:r>
      <w:fldSimple w:instr=" SEQ Figure \* ARABIC ">
        <w:r w:rsidR="00D7336E">
          <w:rPr>
            <w:noProof/>
          </w:rPr>
          <w:t>13</w:t>
        </w:r>
      </w:fldSimple>
      <w:r>
        <w:t xml:space="preserve"> </w:t>
      </w:r>
      <w:r w:rsidRPr="00156285">
        <w:t>Example of straight lead (top) and bent lead (bottom) that need to be straightened to fit.</w:t>
      </w:r>
    </w:p>
    <w:p w14:paraId="412CF170" w14:textId="77777777" w:rsidR="006E0312" w:rsidRPr="006E0312" w:rsidRDefault="006E0312" w:rsidP="006E0312"/>
    <w:p w14:paraId="5006D4C5" w14:textId="2EAA25F6" w:rsidR="00C262A2" w:rsidRDefault="00540632" w:rsidP="00722E60">
      <w:pPr>
        <w:pStyle w:val="Heading1"/>
      </w:pPr>
      <w:r>
        <w:t xml:space="preserve">Step 8: </w:t>
      </w:r>
      <w:r w:rsidR="00C262A2">
        <w:t>Switch</w:t>
      </w:r>
    </w:p>
    <w:p w14:paraId="21565988" w14:textId="1673B28E" w:rsidR="00D1685B" w:rsidRDefault="00D1685B" w:rsidP="00D1685B">
      <w:r>
        <w:t xml:space="preserve">Install the switch on the left side of the board. It does </w:t>
      </w:r>
      <w:r w:rsidR="00FC2938">
        <w:t>not need to be oriented any particular way. If you bend out one of the four outer legs a little that will help hold it in the board while you solder. It is not necessary to trim its leads.</w:t>
      </w:r>
    </w:p>
    <w:p w14:paraId="6F95B5FE" w14:textId="652BE5E3" w:rsidR="006D518C" w:rsidRDefault="006D518C" w:rsidP="00D1685B">
      <w:r>
        <w:t>The large mass of metal on the four outer corner pins may make soldering those difficult. As they are only for mechanical support it is not critical to fully solder them.</w:t>
      </w:r>
    </w:p>
    <w:p w14:paraId="340AA35D" w14:textId="77777777" w:rsidR="00FC2938" w:rsidRPr="00D1685B" w:rsidRDefault="00FC2938" w:rsidP="00D1685B"/>
    <w:p w14:paraId="311D6069" w14:textId="4326B10D" w:rsidR="00C262A2" w:rsidRDefault="00540632" w:rsidP="00722E60">
      <w:pPr>
        <w:pStyle w:val="Heading1"/>
      </w:pPr>
      <w:r>
        <w:t xml:space="preserve">Step 9: </w:t>
      </w:r>
      <w:r w:rsidR="00C262A2">
        <w:t>Pot</w:t>
      </w:r>
    </w:p>
    <w:p w14:paraId="4BB9944D" w14:textId="2999FB87" w:rsidR="00442255" w:rsidRDefault="00442255" w:rsidP="00442255">
      <w:r>
        <w:t>On Rev 1.0 boards the two upper tabs need to be bent slightly before inserting the part in the board.</w:t>
      </w:r>
    </w:p>
    <w:p w14:paraId="13533280" w14:textId="54F6B3A9" w:rsidR="00442255" w:rsidRDefault="00B2594A" w:rsidP="00442255">
      <w:r>
        <w:t xml:space="preserve">Make sure the part is pushed all of the way in and laying parallel to the board before soldering. It is not necessary to </w:t>
      </w:r>
      <w:r w:rsidR="006D518C">
        <w:t>fully solder the two large tabs, soldering one side of the them is sufficient. The large mass of metal attached makes soldering them more difficult than regular components.</w:t>
      </w:r>
      <w:r w:rsidR="009575D2">
        <w:t xml:space="preserve"> It is not necessary to trim its leads.</w:t>
      </w:r>
    </w:p>
    <w:p w14:paraId="175743AC" w14:textId="04825DAB" w:rsidR="002376DA" w:rsidRDefault="002376DA" w:rsidP="00442255">
      <w:r>
        <w:rPr>
          <w:noProof/>
        </w:rPr>
        <w:drawing>
          <wp:inline distT="0" distB="0" distL="0" distR="0" wp14:anchorId="48203E74" wp14:editId="74964423">
            <wp:extent cx="1691485" cy="1533525"/>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brightnessContrast bright="20000"/>
                              </a14:imgEffect>
                            </a14:imgLayer>
                          </a14:imgProps>
                        </a:ext>
                      </a:extLst>
                    </a:blip>
                    <a:stretch>
                      <a:fillRect/>
                    </a:stretch>
                  </pic:blipFill>
                  <pic:spPr>
                    <a:xfrm>
                      <a:off x="0" y="0"/>
                      <a:ext cx="1702665" cy="1543661"/>
                    </a:xfrm>
                    <a:prstGeom prst="rect">
                      <a:avLst/>
                    </a:prstGeom>
                  </pic:spPr>
                </pic:pic>
              </a:graphicData>
            </a:graphic>
          </wp:inline>
        </w:drawing>
      </w:r>
      <w:r w:rsidR="00677994">
        <w:t xml:space="preserve">                                  </w:t>
      </w:r>
      <w:r w:rsidR="00677994">
        <w:rPr>
          <w:noProof/>
        </w:rPr>
        <w:drawing>
          <wp:inline distT="0" distB="0" distL="0" distR="0" wp14:anchorId="5E1AF089" wp14:editId="5AF7C158">
            <wp:extent cx="1204008" cy="15329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brightnessContrast bright="20000"/>
                              </a14:imgEffect>
                            </a14:imgLayer>
                          </a14:imgProps>
                        </a:ext>
                      </a:extLst>
                    </a:blip>
                    <a:stretch>
                      <a:fillRect/>
                    </a:stretch>
                  </pic:blipFill>
                  <pic:spPr>
                    <a:xfrm>
                      <a:off x="0" y="0"/>
                      <a:ext cx="1234149" cy="1571367"/>
                    </a:xfrm>
                    <a:prstGeom prst="rect">
                      <a:avLst/>
                    </a:prstGeom>
                  </pic:spPr>
                </pic:pic>
              </a:graphicData>
            </a:graphic>
          </wp:inline>
        </w:drawing>
      </w:r>
    </w:p>
    <w:p w14:paraId="01F810CD" w14:textId="0044DEFE" w:rsidR="006D518C" w:rsidRDefault="00B22599" w:rsidP="00442255">
      <w:pPr>
        <w:rPr>
          <w:b/>
          <w:bCs/>
        </w:rPr>
      </w:pPr>
      <w:r>
        <w:t xml:space="preserve">  </w:t>
      </w:r>
      <w:r w:rsidRPr="00B22599">
        <w:rPr>
          <w:b/>
          <w:bCs/>
        </w:rPr>
        <w:t xml:space="preserve">  </w:t>
      </w:r>
      <w:r w:rsidR="00677994" w:rsidRPr="00B22599">
        <w:rPr>
          <w:b/>
          <w:bCs/>
        </w:rPr>
        <w:t>Incorrect pot installation.                                   Correct pot installation</w:t>
      </w:r>
      <w:r w:rsidRPr="00B22599">
        <w:rPr>
          <w:b/>
          <w:bCs/>
        </w:rPr>
        <w:t>.</w:t>
      </w:r>
    </w:p>
    <w:p w14:paraId="6D2B54C4" w14:textId="1CBAE42A" w:rsidR="001F1670" w:rsidRDefault="001F1670" w:rsidP="001F1670">
      <w:pPr>
        <w:pStyle w:val="Caption"/>
      </w:pPr>
      <w:r>
        <w:t xml:space="preserve">Figure </w:t>
      </w:r>
      <w:fldSimple w:instr=" SEQ Figure \* ARABIC ">
        <w:r w:rsidR="00D7336E">
          <w:rPr>
            <w:noProof/>
          </w:rPr>
          <w:t>14</w:t>
        </w:r>
      </w:fldSimple>
      <w:r>
        <w:t xml:space="preserve"> Ensure the pot is flush with the board.</w:t>
      </w:r>
    </w:p>
    <w:p w14:paraId="6A28C60E" w14:textId="77777777" w:rsidR="001F1670" w:rsidRPr="001F1670" w:rsidRDefault="001F1670" w:rsidP="001F1670"/>
    <w:p w14:paraId="2ECA2393" w14:textId="78484ED9" w:rsidR="0082239F" w:rsidRDefault="00AB7A72" w:rsidP="00722E60">
      <w:pPr>
        <w:pStyle w:val="Heading1"/>
      </w:pPr>
      <w:r>
        <w:lastRenderedPageBreak/>
        <w:t xml:space="preserve">Step 10: </w:t>
      </w:r>
      <w:r w:rsidR="00C262A2">
        <w:t>Wires (battery clip, speaker, output jack)</w:t>
      </w:r>
    </w:p>
    <w:p w14:paraId="07532599" w14:textId="53AF4417" w:rsidR="00451538" w:rsidRDefault="00451538" w:rsidP="00451538">
      <w:r>
        <w:t xml:space="preserve">Before attaching wires to the </w:t>
      </w:r>
      <w:r w:rsidR="008554CA">
        <w:t>board</w:t>
      </w:r>
      <w:r>
        <w:t xml:space="preserve"> they should be attached to the </w:t>
      </w:r>
      <w:r w:rsidR="00FE3ED7">
        <w:t>speaker and output jack. The supplied 9V battery clip already has wires attached.</w:t>
      </w:r>
    </w:p>
    <w:p w14:paraId="6F88F9D6" w14:textId="2D45D52A" w:rsidR="00FE3ED7" w:rsidRDefault="0028670C" w:rsidP="00451538">
      <w:r>
        <w:t xml:space="preserve">For the speaker and output jack the kit includes </w:t>
      </w:r>
      <w:r w:rsidR="00C02304">
        <w:t xml:space="preserve">16” </w:t>
      </w:r>
      <w:r w:rsidR="00CB11D2">
        <w:t xml:space="preserve">of red and black </w:t>
      </w:r>
      <w:r>
        <w:t xml:space="preserve">wire </w:t>
      </w:r>
      <w:r w:rsidR="00CB11D2">
        <w:t>to cut to make</w:t>
      </w:r>
      <w:r>
        <w:t xml:space="preserve"> a pair of 8” </w:t>
      </w:r>
      <w:r w:rsidR="00E33904">
        <w:t xml:space="preserve">(22cm) </w:t>
      </w:r>
      <w:r>
        <w:t>leads for each</w:t>
      </w:r>
      <w:r w:rsidR="009834C7">
        <w:t>. Some kits may have them precut. If not cut them to the desire</w:t>
      </w:r>
      <w:r w:rsidR="00B22599">
        <w:t>d</w:t>
      </w:r>
      <w:r w:rsidR="009834C7">
        <w:t xml:space="preserve"> length and strip about 1</w:t>
      </w:r>
      <w:r w:rsidR="008554CA">
        <w:t>/</w:t>
      </w:r>
      <w:r w:rsidR="009834C7">
        <w:t xml:space="preserve">8” </w:t>
      </w:r>
      <w:r w:rsidR="00E33904">
        <w:t>(</w:t>
      </w:r>
      <w:r w:rsidR="00E74191">
        <w:t xml:space="preserve">3 mm) </w:t>
      </w:r>
      <w:r w:rsidR="009834C7">
        <w:t xml:space="preserve">of insulation from each end, </w:t>
      </w:r>
      <w:r w:rsidR="005A656F">
        <w:t>being careful to not nick the wires.</w:t>
      </w:r>
      <w:r w:rsidR="00D572B9">
        <w:t xml:space="preserve"> Use red (positive) and black (negative) in pairs.</w:t>
      </w:r>
    </w:p>
    <w:p w14:paraId="0AC1009C" w14:textId="38710F49" w:rsidR="00D572B9" w:rsidRDefault="00D572B9" w:rsidP="00451538">
      <w:r>
        <w:t>To keep the setup neater</w:t>
      </w:r>
      <w:r w:rsidR="00121273">
        <w:t xml:space="preserve"> so they don’t get tangled</w:t>
      </w:r>
      <w:r>
        <w:t xml:space="preserve"> it is suggested to twist the </w:t>
      </w:r>
      <w:r w:rsidR="00121273">
        <w:t>wires a few times.</w:t>
      </w:r>
    </w:p>
    <w:p w14:paraId="64643112" w14:textId="600E4AF7" w:rsidR="00A24005" w:rsidRDefault="00A24005" w:rsidP="00451538">
      <w:r>
        <w:t xml:space="preserve">Once all of the wires are attached </w:t>
      </w:r>
      <w:r w:rsidR="008C6EA1">
        <w:t>it should look like this:</w:t>
      </w:r>
    </w:p>
    <w:p w14:paraId="1F5EC544" w14:textId="6F7D3032" w:rsidR="008C6EA1" w:rsidRDefault="008C6EA1" w:rsidP="00451538">
      <w:r>
        <w:rPr>
          <w:noProof/>
        </w:rPr>
        <w:drawing>
          <wp:inline distT="0" distB="0" distL="0" distR="0" wp14:anchorId="30AED8DD" wp14:editId="0B6C72E3">
            <wp:extent cx="5943600" cy="41903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ssembled_3_with_jack.jpg"/>
                    <pic:cNvPicPr/>
                  </pic:nvPicPr>
                  <pic:blipFill>
                    <a:blip r:embed="rId79" cstate="print">
                      <a:extLst>
                        <a:ext uri="{BEBA8EAE-BF5A-486C-A8C5-ECC9F3942E4B}">
                          <a14:imgProps xmlns:a14="http://schemas.microsoft.com/office/drawing/2010/main">
                            <a14:imgLayer r:embed="rId80">
                              <a14:imgEffect>
                                <a14:brightnessContrast bright="21000"/>
                              </a14:imgEffect>
                            </a14:imgLayer>
                          </a14:imgProps>
                        </a:ex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6EEA1C3C" w14:textId="77777777" w:rsidR="005A656F" w:rsidRPr="00451538" w:rsidRDefault="005A656F" w:rsidP="00451538"/>
    <w:p w14:paraId="0CAE96FA" w14:textId="17A6F33F" w:rsidR="009C6687" w:rsidRDefault="00AB7A72" w:rsidP="00015AA3">
      <w:pPr>
        <w:pStyle w:val="Heading2"/>
        <w:keepNext/>
      </w:pPr>
      <w:r>
        <w:t xml:space="preserve">Step 10A: </w:t>
      </w:r>
      <w:r w:rsidR="00451538">
        <w:t>Wires to the speaker</w:t>
      </w:r>
    </w:p>
    <w:p w14:paraId="7ACE6417" w14:textId="2CEE2C55" w:rsidR="003F0D70" w:rsidRPr="003F0D70" w:rsidRDefault="00543486" w:rsidP="003F0D70">
      <w:r>
        <w:t xml:space="preserve">Some speaker may have lugs with holes in them that the wire can be inserted through and </w:t>
      </w:r>
      <w:r w:rsidR="00624CC6">
        <w:t>wrapped around. Others may have lugs with no holes (right side picture below)</w:t>
      </w:r>
    </w:p>
    <w:p w14:paraId="5A0E2309" w14:textId="328C13EF" w:rsidR="00451538" w:rsidRDefault="00C930E8" w:rsidP="00451538">
      <w:r>
        <w:rPr>
          <w:noProof/>
        </w:rPr>
        <w:lastRenderedPageBreak/>
        <w:drawing>
          <wp:inline distT="0" distB="0" distL="0" distR="0" wp14:anchorId="5ABF0EAF" wp14:editId="4C77CE4D">
            <wp:extent cx="2038350" cy="1899193"/>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brightnessContrast bright="27000"/>
                              </a14:imgEffect>
                            </a14:imgLayer>
                          </a14:imgProps>
                        </a:ext>
                      </a:extLst>
                    </a:blip>
                    <a:stretch>
                      <a:fillRect/>
                    </a:stretch>
                  </pic:blipFill>
                  <pic:spPr>
                    <a:xfrm>
                      <a:off x="0" y="0"/>
                      <a:ext cx="2046208" cy="1906514"/>
                    </a:xfrm>
                    <a:prstGeom prst="rect">
                      <a:avLst/>
                    </a:prstGeom>
                  </pic:spPr>
                </pic:pic>
              </a:graphicData>
            </a:graphic>
          </wp:inline>
        </w:drawing>
      </w:r>
      <w:r w:rsidR="003F0D70">
        <w:t xml:space="preserve">       </w:t>
      </w:r>
      <w:r w:rsidR="003F0D70">
        <w:rPr>
          <w:noProof/>
        </w:rPr>
        <w:drawing>
          <wp:inline distT="0" distB="0" distL="0" distR="0" wp14:anchorId="42E57CE9" wp14:editId="25E685C7">
            <wp:extent cx="2066925" cy="1939815"/>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brightnessContrast bright="20000"/>
                              </a14:imgEffect>
                            </a14:imgLayer>
                          </a14:imgProps>
                        </a:ext>
                      </a:extLst>
                    </a:blip>
                    <a:stretch>
                      <a:fillRect/>
                    </a:stretch>
                  </pic:blipFill>
                  <pic:spPr>
                    <a:xfrm>
                      <a:off x="0" y="0"/>
                      <a:ext cx="2092049" cy="1963394"/>
                    </a:xfrm>
                    <a:prstGeom prst="rect">
                      <a:avLst/>
                    </a:prstGeom>
                  </pic:spPr>
                </pic:pic>
              </a:graphicData>
            </a:graphic>
          </wp:inline>
        </w:drawing>
      </w:r>
    </w:p>
    <w:p w14:paraId="5731BB45" w14:textId="721BD5AD" w:rsidR="00C930E8" w:rsidRDefault="00C930E8" w:rsidP="00C930E8">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15</w:t>
      </w:r>
      <w:r w:rsidR="009D0B89">
        <w:rPr>
          <w:noProof/>
        </w:rPr>
        <w:fldChar w:fldCharType="end"/>
      </w:r>
      <w:r>
        <w:t xml:space="preserve"> Back of speaker</w:t>
      </w:r>
    </w:p>
    <w:p w14:paraId="11BF61F3" w14:textId="482791AB" w:rsidR="00C930E8" w:rsidRDefault="00121273" w:rsidP="00C930E8">
      <w:r>
        <w:t>Insert the red wire in to the + terminal</w:t>
      </w:r>
      <w:r w:rsidR="002C3685">
        <w:t xml:space="preserve"> (lug) hole</w:t>
      </w:r>
      <w:r>
        <w:t xml:space="preserve">. Using the needle nose pliers bend the wire </w:t>
      </w:r>
      <w:r w:rsidR="002C3685">
        <w:t>over to make a small loop around the hole. Orient the wire in the same direction that it will come off of the speaker in your case (if mounting). Then carefully solder the joint, being careful not to touch the soldering iron to</w:t>
      </w:r>
      <w:r w:rsidR="004D20C1">
        <w:t xml:space="preserve"> other parts of the speaker. </w:t>
      </w:r>
    </w:p>
    <w:p w14:paraId="310C3054" w14:textId="370CE48A" w:rsidR="00624CC6" w:rsidRDefault="00624CC6" w:rsidP="00C930E8">
      <w:r>
        <w:t xml:space="preserve">If your speaker doesn’t have holes in the lugs then </w:t>
      </w:r>
      <w:r w:rsidR="00CF2E91">
        <w:t>carefully</w:t>
      </w:r>
      <w:r>
        <w:t xml:space="preserve"> </w:t>
      </w:r>
      <w:r w:rsidR="0035196F">
        <w:t>strip a total of about 1</w:t>
      </w:r>
      <w:r w:rsidR="00E31B05">
        <w:t>/</w:t>
      </w:r>
      <w:r w:rsidR="0035196F">
        <w:t>4” (</w:t>
      </w:r>
      <w:r w:rsidR="00E31B05">
        <w:t>6mm) of insulation off one end of a pair of black and red wires. Wrap that around the narrow part of th</w:t>
      </w:r>
      <w:r w:rsidR="000F645F">
        <w:t>e lugs (red to + marking)  and solder.</w:t>
      </w:r>
    </w:p>
    <w:p w14:paraId="2962F9EE" w14:textId="05027A58" w:rsidR="004D20C1" w:rsidRDefault="004D20C1" w:rsidP="00C930E8">
      <w:r>
        <w:t>Repeat this for the black wire in to the other terminal.</w:t>
      </w:r>
    </w:p>
    <w:p w14:paraId="4B1C3405" w14:textId="7281E4BF" w:rsidR="004D20C1" w:rsidRDefault="007F2A95" w:rsidP="00C930E8">
      <w:r>
        <w:rPr>
          <w:noProof/>
        </w:rPr>
        <w:drawing>
          <wp:inline distT="0" distB="0" distL="0" distR="0" wp14:anchorId="3D42352C" wp14:editId="7D5B6C00">
            <wp:extent cx="2019139" cy="181927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brightnessContrast bright="36000"/>
                              </a14:imgEffect>
                            </a14:imgLayer>
                          </a14:imgProps>
                        </a:ext>
                      </a:extLst>
                    </a:blip>
                    <a:stretch>
                      <a:fillRect/>
                    </a:stretch>
                  </pic:blipFill>
                  <pic:spPr>
                    <a:xfrm>
                      <a:off x="0" y="0"/>
                      <a:ext cx="2033285" cy="1832021"/>
                    </a:xfrm>
                    <a:prstGeom prst="rect">
                      <a:avLst/>
                    </a:prstGeom>
                  </pic:spPr>
                </pic:pic>
              </a:graphicData>
            </a:graphic>
          </wp:inline>
        </w:drawing>
      </w:r>
      <w:r w:rsidR="00FA37E0">
        <w:t xml:space="preserve">                             </w:t>
      </w:r>
      <w:r w:rsidR="00FA37E0">
        <w:rPr>
          <w:noProof/>
        </w:rPr>
        <w:drawing>
          <wp:inline distT="0" distB="0" distL="0" distR="0" wp14:anchorId="04D93A13" wp14:editId="6E69F581">
            <wp:extent cx="2288275" cy="181347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BEBA8EAE-BF5A-486C-A8C5-ECC9F3942E4B}">
                          <a14:imgProps xmlns:a14="http://schemas.microsoft.com/office/drawing/2010/main">
                            <a14:imgLayer r:embed="rId88">
                              <a14:imgEffect>
                                <a14:brightnessContrast bright="40000"/>
                              </a14:imgEffect>
                            </a14:imgLayer>
                          </a14:imgProps>
                        </a:ext>
                      </a:extLst>
                    </a:blip>
                    <a:srcRect l="10366" t="26225" r="8080"/>
                    <a:stretch/>
                  </pic:blipFill>
                  <pic:spPr bwMode="auto">
                    <a:xfrm>
                      <a:off x="0" y="0"/>
                      <a:ext cx="2328477" cy="1845333"/>
                    </a:xfrm>
                    <a:prstGeom prst="rect">
                      <a:avLst/>
                    </a:prstGeom>
                    <a:ln>
                      <a:noFill/>
                    </a:ln>
                    <a:extLst>
                      <a:ext uri="{53640926-AAD7-44D8-BBD7-CCE9431645EC}">
                        <a14:shadowObscured xmlns:a14="http://schemas.microsoft.com/office/drawing/2010/main"/>
                      </a:ext>
                    </a:extLst>
                  </pic:spPr>
                </pic:pic>
              </a:graphicData>
            </a:graphic>
          </wp:inline>
        </w:drawing>
      </w:r>
    </w:p>
    <w:p w14:paraId="71B4BC0E" w14:textId="01FA3CC6" w:rsidR="007F2A95" w:rsidRDefault="007F2A95" w:rsidP="007F2A95">
      <w:pPr>
        <w:pStyle w:val="Caption"/>
      </w:pPr>
      <w:r>
        <w:t xml:space="preserve">Figure </w:t>
      </w:r>
      <w:r w:rsidR="00246BAF">
        <w:rPr>
          <w:noProof/>
        </w:rPr>
        <w:fldChar w:fldCharType="begin"/>
      </w:r>
      <w:r w:rsidR="00246BAF">
        <w:rPr>
          <w:noProof/>
        </w:rPr>
        <w:instrText xml:space="preserve"> SEQ Figure \* ARABIC </w:instrText>
      </w:r>
      <w:r w:rsidR="00246BAF">
        <w:rPr>
          <w:noProof/>
        </w:rPr>
        <w:fldChar w:fldCharType="separate"/>
      </w:r>
      <w:r w:rsidR="00D7336E">
        <w:rPr>
          <w:noProof/>
        </w:rPr>
        <w:t>16</w:t>
      </w:r>
      <w:r w:rsidR="00246BAF">
        <w:rPr>
          <w:noProof/>
        </w:rPr>
        <w:fldChar w:fldCharType="end"/>
      </w:r>
      <w:r>
        <w:t xml:space="preserve"> Speaker after connecting the wires</w:t>
      </w:r>
    </w:p>
    <w:p w14:paraId="63BE37B8" w14:textId="7DDC7DF9" w:rsidR="007F2A95" w:rsidRPr="007F2A95" w:rsidRDefault="00174AD3" w:rsidP="007F2A95">
      <w:r>
        <w:t>Set the speaker aside</w:t>
      </w:r>
      <w:r w:rsidR="003A2CDF">
        <w:t xml:space="preserve"> as we’ll prepare the output jack next.</w:t>
      </w:r>
    </w:p>
    <w:p w14:paraId="74062F7A" w14:textId="3DFA3C89" w:rsidR="00451538" w:rsidRDefault="00AB7A72" w:rsidP="00451538">
      <w:pPr>
        <w:pStyle w:val="Heading2"/>
      </w:pPr>
      <w:r>
        <w:t xml:space="preserve">Step 10B: </w:t>
      </w:r>
      <w:r w:rsidR="00451538">
        <w:t>Wires to the output jack</w:t>
      </w:r>
    </w:p>
    <w:p w14:paraId="634C296A" w14:textId="6CFA9CB2" w:rsidR="00E15B91" w:rsidRDefault="00676591" w:rsidP="00451538">
      <w:r>
        <w:t>To avoid short</w:t>
      </w:r>
      <w:r w:rsidR="0021650F">
        <w:t>i</w:t>
      </w:r>
      <w:r>
        <w:t xml:space="preserve">ng the output when a mono (single channel) </w:t>
      </w:r>
      <w:r w:rsidR="00F279E5">
        <w:t>plug</w:t>
      </w:r>
      <w:r>
        <w:t xml:space="preserve"> is used only the </w:t>
      </w:r>
      <w:r w:rsidR="00D572B9">
        <w:t>tip is wired.</w:t>
      </w:r>
      <w:r w:rsidR="00125447" w:rsidRPr="00125447">
        <w:rPr>
          <w:noProof/>
        </w:rPr>
        <w:t xml:space="preserve"> </w:t>
      </w:r>
      <w:r w:rsidR="003A2CDF">
        <w:rPr>
          <w:noProof/>
        </w:rPr>
        <w:t xml:space="preserve">Take another pair of red and black wires (not </w:t>
      </w:r>
      <w:r w:rsidR="003743D1">
        <w:rPr>
          <w:noProof/>
        </w:rPr>
        <w:t xml:space="preserve">ones attached to anything!) and </w:t>
      </w:r>
      <w:r w:rsidR="00294B03">
        <w:rPr>
          <w:noProof/>
        </w:rPr>
        <w:t xml:space="preserve">attach them to the jack </w:t>
      </w:r>
      <w:r w:rsidR="009C49B6">
        <w:rPr>
          <w:noProof/>
        </w:rPr>
        <w:t>as shown below</w:t>
      </w:r>
      <w:r w:rsidR="00294B03">
        <w:rPr>
          <w:noProof/>
        </w:rPr>
        <w:t>.</w:t>
      </w:r>
      <w:r w:rsidR="00824593">
        <w:rPr>
          <w:noProof/>
        </w:rPr>
        <w:t xml:space="preserve"> </w:t>
      </w:r>
      <w:r w:rsidR="00824593">
        <w:t>The jack may be different in your kit; please modify these instructions if needed to match the hardware you have.</w:t>
      </w:r>
      <w:r w:rsidR="00824593">
        <w:t xml:space="preserve"> Two different jacks are illustrated in this section.</w:t>
      </w:r>
    </w:p>
    <w:p w14:paraId="655A48FB" w14:textId="5702E93E" w:rsidR="00751E78" w:rsidRDefault="00751E78" w:rsidP="00451538">
      <w:pPr>
        <w:rPr>
          <w:noProof/>
        </w:rPr>
      </w:pPr>
      <w:r>
        <w:lastRenderedPageBreak/>
        <w:t xml:space="preserve">Black </w:t>
      </w:r>
      <w:r w:rsidR="002228FB">
        <w:t xml:space="preserve">wire is traditionally used to indicate the </w:t>
      </w:r>
      <w:r w:rsidR="002228FB" w:rsidRPr="002228FB">
        <w:rPr>
          <w:i/>
          <w:iCs/>
        </w:rPr>
        <w:t>ground</w:t>
      </w:r>
      <w:r w:rsidR="002228FB">
        <w:t xml:space="preserve"> side of the connection.</w:t>
      </w:r>
    </w:p>
    <w:p w14:paraId="396737C2" w14:textId="33B2397F" w:rsidR="00E15B91" w:rsidRDefault="00E15B91" w:rsidP="00824593">
      <w:pPr>
        <w:pStyle w:val="Heading4"/>
        <w:rPr>
          <w:noProof/>
        </w:rPr>
      </w:pPr>
      <w:r>
        <w:rPr>
          <w:noProof/>
        </w:rPr>
        <w:t xml:space="preserve">Plastic </w:t>
      </w:r>
      <w:r w:rsidR="00A91089">
        <w:rPr>
          <w:noProof/>
        </w:rPr>
        <w:t>cased jack</w:t>
      </w:r>
    </w:p>
    <w:p w14:paraId="42620F0F" w14:textId="7BDDB127" w:rsidR="006230B9" w:rsidRDefault="009C49B6" w:rsidP="00451538">
      <w:pPr>
        <w:rPr>
          <w:noProof/>
        </w:rPr>
      </w:pPr>
      <w:r>
        <w:rPr>
          <w:noProof/>
        </w:rPr>
        <w:t>You can wrap the wire around the pin</w:t>
      </w:r>
      <w:r w:rsidR="004312CF">
        <w:rPr>
          <w:noProof/>
        </w:rPr>
        <w:t>. Some of the jacks require considerable heat to form a good solder joint</w:t>
      </w:r>
      <w:r w:rsidR="004D6F2A">
        <w:rPr>
          <w:noProof/>
        </w:rPr>
        <w:t xml:space="preserve">, you can aid that process by ensuring your tip is clean and flowing some solder </w:t>
      </w:r>
      <w:r w:rsidR="00082050">
        <w:rPr>
          <w:noProof/>
        </w:rPr>
        <w:t>on to the tip to maximize the contact area.</w:t>
      </w:r>
    </w:p>
    <w:p w14:paraId="50B2B831" w14:textId="6D6C98D5" w:rsidR="00451538" w:rsidRDefault="00125447" w:rsidP="00451538">
      <w:r>
        <w:rPr>
          <w:noProof/>
        </w:rPr>
        <w:drawing>
          <wp:inline distT="0" distB="0" distL="0" distR="0" wp14:anchorId="2F276FFB" wp14:editId="246E7D1B">
            <wp:extent cx="1628775" cy="189116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brightnessContrast bright="48000"/>
                              </a14:imgEffect>
                            </a14:imgLayer>
                          </a14:imgProps>
                        </a:ext>
                      </a:extLst>
                    </a:blip>
                    <a:stretch>
                      <a:fillRect/>
                    </a:stretch>
                  </pic:blipFill>
                  <pic:spPr>
                    <a:xfrm>
                      <a:off x="0" y="0"/>
                      <a:ext cx="1635731" cy="1899238"/>
                    </a:xfrm>
                    <a:prstGeom prst="rect">
                      <a:avLst/>
                    </a:prstGeom>
                  </pic:spPr>
                </pic:pic>
              </a:graphicData>
            </a:graphic>
          </wp:inline>
        </w:drawing>
      </w:r>
    </w:p>
    <w:p w14:paraId="7A302168" w14:textId="4EDBC59C" w:rsidR="00EB3CCD" w:rsidRDefault="00EB3CCD" w:rsidP="00EB3CCD">
      <w:pPr>
        <w:pStyle w:val="Caption"/>
      </w:pPr>
      <w:r>
        <w:t xml:space="preserve">Figure </w:t>
      </w:r>
      <w:r w:rsidR="00966D26">
        <w:rPr>
          <w:noProof/>
        </w:rPr>
        <w:fldChar w:fldCharType="begin"/>
      </w:r>
      <w:r w:rsidR="00966D26">
        <w:rPr>
          <w:noProof/>
        </w:rPr>
        <w:instrText xml:space="preserve"> SEQ Figure \* ARABIC </w:instrText>
      </w:r>
      <w:r w:rsidR="00966D26">
        <w:rPr>
          <w:noProof/>
        </w:rPr>
        <w:fldChar w:fldCharType="separate"/>
      </w:r>
      <w:r w:rsidR="00D7336E">
        <w:rPr>
          <w:noProof/>
        </w:rPr>
        <w:t>17</w:t>
      </w:r>
      <w:r w:rsidR="00966D26">
        <w:rPr>
          <w:noProof/>
        </w:rPr>
        <w:fldChar w:fldCharType="end"/>
      </w:r>
      <w:r>
        <w:t xml:space="preserve"> 1/4" jack wiring</w:t>
      </w:r>
      <w:r w:rsidR="00B3701B">
        <w:t xml:space="preserve"> (black on left, red on right)</w:t>
      </w:r>
    </w:p>
    <w:p w14:paraId="180F1EA0" w14:textId="2B20CEB7" w:rsidR="00125447" w:rsidRDefault="00EB3CCD" w:rsidP="00451538">
      <w:r>
        <w:t xml:space="preserve">The jack shown in the picture </w:t>
      </w:r>
      <w:r w:rsidR="003028BF">
        <w:t>has its terminal</w:t>
      </w:r>
      <w:r w:rsidR="00CA234B">
        <w:t>s</w:t>
      </w:r>
      <w:r w:rsidR="003028BF">
        <w:t xml:space="preserve"> in STR </w:t>
      </w:r>
      <w:r w:rsidR="00C67B9B">
        <w:t xml:space="preserve">(Sleeve Tip Ring) </w:t>
      </w:r>
      <w:r w:rsidR="003028BF">
        <w:t>order</w:t>
      </w:r>
      <w:r w:rsidR="00850C70">
        <w:t xml:space="preserve">. </w:t>
      </w:r>
      <w:r w:rsidR="003028BF">
        <w:t xml:space="preserve"> </w:t>
      </w:r>
      <w:r>
        <w:t xml:space="preserve"> </w:t>
      </w:r>
      <w:r w:rsidR="00125447">
        <w:t>Solder a b</w:t>
      </w:r>
      <w:r w:rsidR="00547CE8">
        <w:t>lack wire on to the shell</w:t>
      </w:r>
      <w:r w:rsidR="00850C70">
        <w:t xml:space="preserve">/shield pin. On the jack pictured this is the pin with the </w:t>
      </w:r>
      <w:r w:rsidR="00E23DA9">
        <w:t>angled corner in the plastic. The holes for the wires are a little narrow, you may need to spread the wire a bit to fit it through.</w:t>
      </w:r>
    </w:p>
    <w:p w14:paraId="00B3B74A" w14:textId="097929E9" w:rsidR="00800277" w:rsidRDefault="00800277" w:rsidP="00451538">
      <w:r>
        <w:t>The middle terminal pin is the tip, insert and then solder the red wire to that.</w:t>
      </w:r>
      <w:r w:rsidR="00294B03">
        <w:t xml:space="preserve"> </w:t>
      </w:r>
      <w:r w:rsidR="0054502F">
        <w:t xml:space="preserve">The jack includes a nut so that it can be panel </w:t>
      </w:r>
      <w:r w:rsidR="00502246">
        <w:t>mounted</w:t>
      </w:r>
      <w:r w:rsidR="0054502F">
        <w:t>.</w:t>
      </w:r>
    </w:p>
    <w:p w14:paraId="0DABB433" w14:textId="3B9E14EE" w:rsidR="004354C4" w:rsidRDefault="00F92775" w:rsidP="00451538">
      <w:r>
        <w:t>Here’s a different view of the wired jack:</w:t>
      </w:r>
    </w:p>
    <w:p w14:paraId="71527C94" w14:textId="64AEB229" w:rsidR="00F92775" w:rsidRDefault="00F92775" w:rsidP="00451538">
      <w:r>
        <w:rPr>
          <w:noProof/>
        </w:rPr>
        <w:drawing>
          <wp:inline distT="0" distB="0" distL="0" distR="0" wp14:anchorId="5218F49B" wp14:editId="3D227D08">
            <wp:extent cx="1190625" cy="18926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brightnessContrast bright="30000"/>
                              </a14:imgEffect>
                            </a14:imgLayer>
                          </a14:imgProps>
                        </a:ext>
                      </a:extLst>
                    </a:blip>
                    <a:stretch>
                      <a:fillRect/>
                    </a:stretch>
                  </pic:blipFill>
                  <pic:spPr>
                    <a:xfrm>
                      <a:off x="0" y="0"/>
                      <a:ext cx="1199373" cy="1906550"/>
                    </a:xfrm>
                    <a:prstGeom prst="rect">
                      <a:avLst/>
                    </a:prstGeom>
                  </pic:spPr>
                </pic:pic>
              </a:graphicData>
            </a:graphic>
          </wp:inline>
        </w:drawing>
      </w:r>
    </w:p>
    <w:p w14:paraId="1CF5BFE4" w14:textId="5B726322" w:rsidR="0054502F" w:rsidRDefault="0054502F" w:rsidP="0054502F">
      <w:pPr>
        <w:pStyle w:val="Caption"/>
      </w:pPr>
      <w:r>
        <w:t xml:space="preserve">Figure </w:t>
      </w:r>
      <w:r w:rsidR="00966D26">
        <w:rPr>
          <w:noProof/>
        </w:rPr>
        <w:fldChar w:fldCharType="begin"/>
      </w:r>
      <w:r w:rsidR="00966D26">
        <w:rPr>
          <w:noProof/>
        </w:rPr>
        <w:instrText xml:space="preserve"> SEQ Figure \* ARABIC </w:instrText>
      </w:r>
      <w:r w:rsidR="00966D26">
        <w:rPr>
          <w:noProof/>
        </w:rPr>
        <w:fldChar w:fldCharType="separate"/>
      </w:r>
      <w:r w:rsidR="00D7336E">
        <w:rPr>
          <w:noProof/>
        </w:rPr>
        <w:t>18</w:t>
      </w:r>
      <w:r w:rsidR="00966D26">
        <w:rPr>
          <w:noProof/>
        </w:rPr>
        <w:fldChar w:fldCharType="end"/>
      </w:r>
      <w:r>
        <w:t xml:space="preserve"> 1/4" assembled jack</w:t>
      </w:r>
      <w:r w:rsidR="00B3701B">
        <w:t xml:space="preserve"> </w:t>
      </w:r>
      <w:r w:rsidR="00B3701B">
        <w:t xml:space="preserve"> (black on left, red on right)</w:t>
      </w:r>
    </w:p>
    <w:p w14:paraId="7CCDCFFD" w14:textId="5A80247D" w:rsidR="00B93491" w:rsidRDefault="00B93491" w:rsidP="00B93491">
      <w:pPr>
        <w:pStyle w:val="Heading4"/>
      </w:pPr>
      <w:r>
        <w:t>Exposed jack</w:t>
      </w:r>
    </w:p>
    <w:p w14:paraId="0104A7D4" w14:textId="67810056" w:rsidR="00B3701B" w:rsidRDefault="00F817FD" w:rsidP="00B3701B">
      <w:r>
        <w:t>If your kit includes this jack here’s how to wire it.</w:t>
      </w:r>
      <w:r w:rsidR="006D5294">
        <w:t xml:space="preserve"> Place the jack with the lugs facing you and the entry facing away, as shown in the next picture.</w:t>
      </w:r>
    </w:p>
    <w:p w14:paraId="41C17390" w14:textId="7A43E461" w:rsidR="006F43C9" w:rsidRDefault="006F43C9" w:rsidP="00B3701B">
      <w:r>
        <w:rPr>
          <w:noProof/>
        </w:rPr>
        <w:lastRenderedPageBreak/>
        <w:drawing>
          <wp:inline distT="0" distB="0" distL="0" distR="0" wp14:anchorId="50AD821E" wp14:editId="4A92BC05">
            <wp:extent cx="1905000" cy="26763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bright="37000" contrast="13000"/>
                              </a14:imgEffect>
                            </a14:imgLayer>
                          </a14:imgProps>
                        </a:ext>
                      </a:extLst>
                    </a:blip>
                    <a:stretch>
                      <a:fillRect/>
                    </a:stretch>
                  </pic:blipFill>
                  <pic:spPr>
                    <a:xfrm rot="10800000">
                      <a:off x="0" y="0"/>
                      <a:ext cx="1948301" cy="2737224"/>
                    </a:xfrm>
                    <a:prstGeom prst="rect">
                      <a:avLst/>
                    </a:prstGeom>
                  </pic:spPr>
                </pic:pic>
              </a:graphicData>
            </a:graphic>
          </wp:inline>
        </w:drawing>
      </w:r>
    </w:p>
    <w:p w14:paraId="199D51E8" w14:textId="33241738" w:rsidR="006F43C9" w:rsidRDefault="006F43C9" w:rsidP="006F43C9">
      <w:pPr>
        <w:pStyle w:val="Caption"/>
      </w:pPr>
      <w:r>
        <w:t xml:space="preserve">Figure </w:t>
      </w:r>
      <w:fldSimple w:instr=" SEQ Figure \* ARABIC ">
        <w:r w:rsidR="00D7336E">
          <w:rPr>
            <w:noProof/>
          </w:rPr>
          <w:t>19</w:t>
        </w:r>
      </w:fldSimple>
      <w:r>
        <w:t xml:space="preserve"> Jack. From left to right the three solder lugs are: Tip Sleeve Ring</w:t>
      </w:r>
    </w:p>
    <w:p w14:paraId="72A4F819" w14:textId="33BD16A2" w:rsidR="00751E78" w:rsidRPr="00751E78" w:rsidRDefault="00751E78" w:rsidP="00751E78">
      <w:r>
        <w:t>Wrap the stripped end of the red wire around the left (</w:t>
      </w:r>
      <w:r w:rsidR="00D7336E">
        <w:t>tip) lug and the black wire around the center (sleeve) lug, and solder.</w:t>
      </w:r>
    </w:p>
    <w:p w14:paraId="6AF7D433" w14:textId="781A0EF4" w:rsidR="00B3701B" w:rsidRDefault="00B3701B" w:rsidP="00B3701B">
      <w:r>
        <w:rPr>
          <w:noProof/>
        </w:rPr>
        <w:drawing>
          <wp:inline distT="0" distB="0" distL="0" distR="0" wp14:anchorId="03ED0AC6" wp14:editId="7F7E16B2">
            <wp:extent cx="2454337" cy="3105150"/>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brightnessContrast bright="40000"/>
                              </a14:imgEffect>
                            </a14:imgLayer>
                          </a14:imgProps>
                        </a:ext>
                      </a:extLst>
                    </a:blip>
                    <a:stretch>
                      <a:fillRect/>
                    </a:stretch>
                  </pic:blipFill>
                  <pic:spPr>
                    <a:xfrm>
                      <a:off x="0" y="0"/>
                      <a:ext cx="2476527" cy="3133224"/>
                    </a:xfrm>
                    <a:prstGeom prst="rect">
                      <a:avLst/>
                    </a:prstGeom>
                  </pic:spPr>
                </pic:pic>
              </a:graphicData>
            </a:graphic>
          </wp:inline>
        </w:drawing>
      </w:r>
    </w:p>
    <w:p w14:paraId="1ABC9922" w14:textId="0AFEFA5A" w:rsidR="00D7336E" w:rsidRPr="00B3701B" w:rsidRDefault="00D7336E" w:rsidP="00D7336E">
      <w:pPr>
        <w:pStyle w:val="Caption"/>
      </w:pPr>
      <w:r>
        <w:t xml:space="preserve">Figure </w:t>
      </w:r>
      <w:fldSimple w:instr=" SEQ Figure \* ARABIC ">
        <w:r>
          <w:rPr>
            <w:noProof/>
          </w:rPr>
          <w:t>20</w:t>
        </w:r>
      </w:fldSimple>
      <w:r>
        <w:t xml:space="preserve"> Wired jack. Red (tip) on left, black (sleeve) on center.</w:t>
      </w:r>
    </w:p>
    <w:p w14:paraId="5756EA74" w14:textId="77777777" w:rsidR="00B93491" w:rsidRPr="00B93491" w:rsidRDefault="00B93491" w:rsidP="00B93491"/>
    <w:p w14:paraId="63F391C2" w14:textId="77777777" w:rsidR="00B93491" w:rsidRPr="00B93491" w:rsidRDefault="00B93491" w:rsidP="00B93491"/>
    <w:p w14:paraId="55F13269" w14:textId="56E8237C" w:rsidR="00451538" w:rsidRDefault="00AB7A72" w:rsidP="00AB7A72">
      <w:pPr>
        <w:pStyle w:val="Heading1"/>
      </w:pPr>
      <w:r>
        <w:t xml:space="preserve">Step </w:t>
      </w:r>
      <w:r w:rsidR="00C729F8">
        <w:t>11</w:t>
      </w:r>
      <w:r>
        <w:t xml:space="preserve"> :</w:t>
      </w:r>
      <w:r w:rsidR="00451538">
        <w:t>Wire to the board</w:t>
      </w:r>
    </w:p>
    <w:p w14:paraId="29D06067" w14:textId="7CC571DD" w:rsidR="00082050" w:rsidRDefault="00082050" w:rsidP="006D4467">
      <w:r>
        <w:lastRenderedPageBreak/>
        <w:t>At this point you should have the speaker with the wires attached and the jack with the wires attached.</w:t>
      </w:r>
    </w:p>
    <w:p w14:paraId="6B9448CB" w14:textId="40AC3740" w:rsidR="00E800C2" w:rsidRDefault="009575D2" w:rsidP="006D4467">
      <w:r>
        <w:t xml:space="preserve">If the board is going to be mounted in a box then the leads can just </w:t>
      </w:r>
      <w:r w:rsidR="000705BB">
        <w:t>be attached without strain relief. If the kit will be used loose on a table</w:t>
      </w:r>
      <w:r w:rsidR="00BD6BC6">
        <w:t xml:space="preserve"> then some sort of strain relief is needed for the wires as they will break off from the repeated bending.</w:t>
      </w:r>
    </w:p>
    <w:p w14:paraId="6348B425" w14:textId="5077EE00" w:rsidR="009B74A8" w:rsidRDefault="008F52F7" w:rsidP="006D4467">
      <w:r>
        <w:t>One</w:t>
      </w:r>
      <w:r w:rsidR="009B74A8">
        <w:t xml:space="preserve"> option is to loop the wires through the mounting holes</w:t>
      </w:r>
      <w:r w:rsidR="00305D0C">
        <w:t>, as illustrated below:</w:t>
      </w:r>
    </w:p>
    <w:p w14:paraId="3E31153C" w14:textId="4A005E1E" w:rsidR="00305D0C" w:rsidRDefault="00305D0C" w:rsidP="006D4467">
      <w:r>
        <w:rPr>
          <w:noProof/>
        </w:rPr>
        <w:drawing>
          <wp:inline distT="0" distB="0" distL="0" distR="0" wp14:anchorId="35AA7FCB" wp14:editId="4A6F95A2">
            <wp:extent cx="3448050" cy="1476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brightnessContrast bright="33000"/>
                              </a14:imgEffect>
                            </a14:imgLayer>
                          </a14:imgProps>
                        </a:ext>
                      </a:extLst>
                    </a:blip>
                    <a:stretch>
                      <a:fillRect/>
                    </a:stretch>
                  </pic:blipFill>
                  <pic:spPr>
                    <a:xfrm>
                      <a:off x="0" y="0"/>
                      <a:ext cx="3448050" cy="1476375"/>
                    </a:xfrm>
                    <a:prstGeom prst="rect">
                      <a:avLst/>
                    </a:prstGeom>
                  </pic:spPr>
                </pic:pic>
              </a:graphicData>
            </a:graphic>
          </wp:inline>
        </w:drawing>
      </w:r>
    </w:p>
    <w:p w14:paraId="0B278E8D" w14:textId="70FE071F" w:rsidR="00106412" w:rsidRDefault="00106412" w:rsidP="00106412">
      <w:pPr>
        <w:pStyle w:val="Caption"/>
      </w:pPr>
      <w:r>
        <w:t xml:space="preserve">Figure </w:t>
      </w:r>
      <w:r w:rsidR="009D0B89">
        <w:rPr>
          <w:noProof/>
        </w:rPr>
        <w:fldChar w:fldCharType="begin"/>
      </w:r>
      <w:r w:rsidR="009D0B89">
        <w:rPr>
          <w:noProof/>
        </w:rPr>
        <w:instrText xml:space="preserve"> SEQ Figure \* ARABIC </w:instrText>
      </w:r>
      <w:r w:rsidR="009D0B89">
        <w:rPr>
          <w:noProof/>
        </w:rPr>
        <w:fldChar w:fldCharType="separate"/>
      </w:r>
      <w:r w:rsidR="00D7336E">
        <w:rPr>
          <w:noProof/>
        </w:rPr>
        <w:t>21</w:t>
      </w:r>
      <w:r w:rsidR="009D0B89">
        <w:rPr>
          <w:noProof/>
        </w:rPr>
        <w:fldChar w:fldCharType="end"/>
      </w:r>
      <w:r>
        <w:t xml:space="preserve"> Looping wires through mounting holes</w:t>
      </w:r>
      <w:r w:rsidR="000355DD">
        <w:t xml:space="preserve"> for strain relief</w:t>
      </w:r>
    </w:p>
    <w:p w14:paraId="60E18012" w14:textId="31E5FCFB" w:rsidR="00106412" w:rsidRDefault="00106412" w:rsidP="00106412">
      <w:r>
        <w:t xml:space="preserve">Another option is to place some hot melt on the top of the wires </w:t>
      </w:r>
      <w:r w:rsidR="00E474D5">
        <w:t>at the connection point to take the strain off the solder connection. The battery wires are smaller than the other wires and therefor the most likely to break.</w:t>
      </w:r>
    </w:p>
    <w:p w14:paraId="5F2704AB" w14:textId="2F4BFE56" w:rsidR="00C729F8" w:rsidRDefault="008C2804" w:rsidP="00106412">
      <w:r>
        <w:rPr>
          <w:noProof/>
        </w:rPr>
        <w:drawing>
          <wp:inline distT="0" distB="0" distL="0" distR="0" wp14:anchorId="16E5567E" wp14:editId="46CF5665">
            <wp:extent cx="2857500" cy="1247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brightnessContrast bright="27000"/>
                              </a14:imgEffect>
                            </a14:imgLayer>
                          </a14:imgProps>
                        </a:ext>
                      </a:extLst>
                    </a:blip>
                    <a:stretch>
                      <a:fillRect/>
                    </a:stretch>
                  </pic:blipFill>
                  <pic:spPr>
                    <a:xfrm>
                      <a:off x="0" y="0"/>
                      <a:ext cx="2857500" cy="1247775"/>
                    </a:xfrm>
                    <a:prstGeom prst="rect">
                      <a:avLst/>
                    </a:prstGeom>
                  </pic:spPr>
                </pic:pic>
              </a:graphicData>
            </a:graphic>
          </wp:inline>
        </w:drawing>
      </w:r>
    </w:p>
    <w:p w14:paraId="1168F778" w14:textId="7A53F294" w:rsidR="00095204" w:rsidRDefault="00095204" w:rsidP="00095204">
      <w:pPr>
        <w:pStyle w:val="Caption"/>
      </w:pPr>
      <w:r>
        <w:t xml:space="preserve">Figure </w:t>
      </w:r>
      <w:r w:rsidR="00A844AC">
        <w:rPr>
          <w:noProof/>
        </w:rPr>
        <w:fldChar w:fldCharType="begin"/>
      </w:r>
      <w:r w:rsidR="00A844AC">
        <w:rPr>
          <w:noProof/>
        </w:rPr>
        <w:instrText xml:space="preserve"> SEQ Figure \* ARABIC </w:instrText>
      </w:r>
      <w:r w:rsidR="00A844AC">
        <w:rPr>
          <w:noProof/>
        </w:rPr>
        <w:fldChar w:fldCharType="separate"/>
      </w:r>
      <w:r w:rsidR="00D7336E">
        <w:rPr>
          <w:noProof/>
        </w:rPr>
        <w:t>22</w:t>
      </w:r>
      <w:r w:rsidR="00A844AC">
        <w:rPr>
          <w:noProof/>
        </w:rPr>
        <w:fldChar w:fldCharType="end"/>
      </w:r>
      <w:r>
        <w:t xml:space="preserve"> Using hot melt instead of looping wires through the holes</w:t>
      </w:r>
    </w:p>
    <w:p w14:paraId="06B4E2C1" w14:textId="22E5E8E7" w:rsidR="00095204" w:rsidRDefault="00095204" w:rsidP="00BB501D">
      <w:pPr>
        <w:pStyle w:val="Heading2"/>
      </w:pPr>
      <w:r>
        <w:t>Step 11A</w:t>
      </w:r>
      <w:r w:rsidR="00866B1E">
        <w:t>: Battery wires</w:t>
      </w:r>
    </w:p>
    <w:p w14:paraId="681417B2" w14:textId="61F076FA" w:rsidR="00E474D5" w:rsidRDefault="0021650F" w:rsidP="00106412">
      <w:r>
        <w:t>St</w:t>
      </w:r>
      <w:r w:rsidR="00A90790">
        <w:t xml:space="preserve">art by inserting the battery wires </w:t>
      </w:r>
      <w:r w:rsidR="00AD1C4C">
        <w:t>in</w:t>
      </w:r>
      <w:r w:rsidR="00A90790">
        <w:t xml:space="preserve">to the two holes on the left side of the board </w:t>
      </w:r>
      <w:r w:rsidR="00866B1E">
        <w:t xml:space="preserve">labeled 6-9 V DC. </w:t>
      </w:r>
      <w:r w:rsidR="00A90790">
        <w:t>(looping</w:t>
      </w:r>
      <w:r w:rsidR="00866B1E">
        <w:t xml:space="preserve"> them</w:t>
      </w:r>
      <w:r w:rsidR="00A90790">
        <w:t xml:space="preserve"> though the mounting hole </w:t>
      </w:r>
      <w:r w:rsidR="00162512">
        <w:t>if needed</w:t>
      </w:r>
      <w:r w:rsidR="004B4EA7">
        <w:t xml:space="preserve"> for strain relief</w:t>
      </w:r>
      <w:r w:rsidR="00162512">
        <w:t>). Black (negative) and Red (positive) must be wired to the correct holes as indicated in the silkscreen.</w:t>
      </w:r>
    </w:p>
    <w:p w14:paraId="0C5AF231" w14:textId="4F375609" w:rsidR="000355DD" w:rsidRDefault="00462202" w:rsidP="00106412">
      <w:r>
        <w:t>As with the other components bend the wires over on the back to hold them in place</w:t>
      </w:r>
      <w:r w:rsidR="00605647">
        <w:t xml:space="preserve"> and then solder them. Trim the excess wire after soldering.</w:t>
      </w:r>
    </w:p>
    <w:p w14:paraId="18EC868A" w14:textId="42CFF6D2" w:rsidR="00CB3988" w:rsidRDefault="002941D3" w:rsidP="00106412">
      <w:r>
        <w:rPr>
          <w:noProof/>
        </w:rPr>
        <w:lastRenderedPageBreak/>
        <w:drawing>
          <wp:inline distT="0" distB="0" distL="0" distR="0" wp14:anchorId="458E2E05" wp14:editId="3DC39195">
            <wp:extent cx="1323975" cy="1504261"/>
            <wp:effectExtent l="5398"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brightnessContrast bright="29000"/>
                              </a14:imgEffect>
                            </a14:imgLayer>
                          </a14:imgProps>
                        </a:ext>
                      </a:extLst>
                    </a:blip>
                    <a:stretch>
                      <a:fillRect/>
                    </a:stretch>
                  </pic:blipFill>
                  <pic:spPr>
                    <a:xfrm rot="5400000">
                      <a:off x="0" y="0"/>
                      <a:ext cx="1331586" cy="1512908"/>
                    </a:xfrm>
                    <a:prstGeom prst="rect">
                      <a:avLst/>
                    </a:prstGeom>
                  </pic:spPr>
                </pic:pic>
              </a:graphicData>
            </a:graphic>
          </wp:inline>
        </w:drawing>
      </w:r>
    </w:p>
    <w:p w14:paraId="3F3CA6FD" w14:textId="6EC080CA" w:rsidR="002941D3" w:rsidRDefault="002941D3" w:rsidP="002941D3">
      <w:pPr>
        <w:pStyle w:val="Caption"/>
      </w:pPr>
      <w:r>
        <w:t xml:space="preserve">Figure </w:t>
      </w:r>
      <w:r w:rsidR="00246BAF">
        <w:rPr>
          <w:noProof/>
        </w:rPr>
        <w:fldChar w:fldCharType="begin"/>
      </w:r>
      <w:r w:rsidR="00246BAF">
        <w:rPr>
          <w:noProof/>
        </w:rPr>
        <w:instrText xml:space="preserve"> SEQ Figure \* ARABIC </w:instrText>
      </w:r>
      <w:r w:rsidR="00246BAF">
        <w:rPr>
          <w:noProof/>
        </w:rPr>
        <w:fldChar w:fldCharType="separate"/>
      </w:r>
      <w:r w:rsidR="00D7336E">
        <w:rPr>
          <w:noProof/>
        </w:rPr>
        <w:t>23</w:t>
      </w:r>
      <w:r w:rsidR="00246BAF">
        <w:rPr>
          <w:noProof/>
        </w:rPr>
        <w:fldChar w:fldCharType="end"/>
      </w:r>
      <w:r>
        <w:t xml:space="preserve"> Back of board where speaker wires attach</w:t>
      </w:r>
    </w:p>
    <w:p w14:paraId="129EB3F6" w14:textId="5AC07D92" w:rsidR="00BB501D" w:rsidRDefault="00BB501D" w:rsidP="00BB501D">
      <w:pPr>
        <w:pStyle w:val="Heading2"/>
      </w:pPr>
      <w:r>
        <w:t>Step 11B: Speaker wires</w:t>
      </w:r>
    </w:p>
    <w:p w14:paraId="442A929F" w14:textId="51C13887" w:rsidR="00C83D59" w:rsidRDefault="00E043CE" w:rsidP="00106412">
      <w:r>
        <w:t>Follow the same procedure for</w:t>
      </w:r>
      <w:r w:rsidR="0097660D">
        <w:t xml:space="preserve"> connecting</w:t>
      </w:r>
      <w:r>
        <w:t xml:space="preserve"> the speaker</w:t>
      </w:r>
      <w:r w:rsidR="000E7795">
        <w:t xml:space="preserve"> </w:t>
      </w:r>
      <w:r w:rsidR="00C83D59">
        <w:t>wires.</w:t>
      </w:r>
      <w:r w:rsidR="000E7795">
        <w:t xml:space="preserve"> + is red, - is black.</w:t>
      </w:r>
    </w:p>
    <w:p w14:paraId="77646294" w14:textId="7E4C0431" w:rsidR="00F51F34" w:rsidRDefault="0097660D" w:rsidP="00106412">
      <w:r>
        <w:rPr>
          <w:noProof/>
        </w:rPr>
        <w:drawing>
          <wp:inline distT="0" distB="0" distL="0" distR="0" wp14:anchorId="272DB03D" wp14:editId="21FCDA67">
            <wp:extent cx="1628775" cy="10858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brightnessContrast bright="20000"/>
                              </a14:imgEffect>
                            </a14:imgLayer>
                          </a14:imgProps>
                        </a:ext>
                      </a:extLst>
                    </a:blip>
                    <a:stretch>
                      <a:fillRect/>
                    </a:stretch>
                  </pic:blipFill>
                  <pic:spPr>
                    <a:xfrm>
                      <a:off x="0" y="0"/>
                      <a:ext cx="1628775" cy="1085850"/>
                    </a:xfrm>
                    <a:prstGeom prst="rect">
                      <a:avLst/>
                    </a:prstGeom>
                  </pic:spPr>
                </pic:pic>
              </a:graphicData>
            </a:graphic>
          </wp:inline>
        </w:drawing>
      </w:r>
    </w:p>
    <w:p w14:paraId="4549D60B" w14:textId="17A7C666" w:rsidR="0097660D" w:rsidRDefault="0097660D" w:rsidP="0097660D">
      <w:pPr>
        <w:pStyle w:val="Caption"/>
      </w:pPr>
      <w:r>
        <w:t xml:space="preserve">Figure </w:t>
      </w:r>
      <w:r w:rsidR="00966D26">
        <w:rPr>
          <w:noProof/>
        </w:rPr>
        <w:fldChar w:fldCharType="begin"/>
      </w:r>
      <w:r w:rsidR="00966D26">
        <w:rPr>
          <w:noProof/>
        </w:rPr>
        <w:instrText xml:space="preserve"> SEQ Figure \* ARABIC </w:instrText>
      </w:r>
      <w:r w:rsidR="00966D26">
        <w:rPr>
          <w:noProof/>
        </w:rPr>
        <w:fldChar w:fldCharType="separate"/>
      </w:r>
      <w:r w:rsidR="00D7336E">
        <w:rPr>
          <w:noProof/>
        </w:rPr>
        <w:t>24</w:t>
      </w:r>
      <w:r w:rsidR="00966D26">
        <w:rPr>
          <w:noProof/>
        </w:rPr>
        <w:fldChar w:fldCharType="end"/>
      </w:r>
      <w:r>
        <w:t xml:space="preserve"> Speaker output connection location</w:t>
      </w:r>
    </w:p>
    <w:p w14:paraId="49DA0670" w14:textId="26E6D34D" w:rsidR="00C83D59" w:rsidRDefault="00C83D59" w:rsidP="00C83D59">
      <w:pPr>
        <w:pStyle w:val="Heading2"/>
      </w:pPr>
      <w:r>
        <w:t>Step 11C: Output jack wires</w:t>
      </w:r>
    </w:p>
    <w:p w14:paraId="5B6F61E7" w14:textId="1034EB73" w:rsidR="00605647" w:rsidRDefault="00F51F34" w:rsidP="00106412">
      <w:r>
        <w:t xml:space="preserve">As with the other two </w:t>
      </w:r>
      <w:r w:rsidR="004A54B8">
        <w:t xml:space="preserve">wired </w:t>
      </w:r>
      <w:r>
        <w:t xml:space="preserve">connections, </w:t>
      </w:r>
      <w:r w:rsidR="00635EAE">
        <w:t xml:space="preserve">connect </w:t>
      </w:r>
      <w:r>
        <w:t>the output jack</w:t>
      </w:r>
      <w:r w:rsidR="00635EAE">
        <w:t xml:space="preserve"> wires </w:t>
      </w:r>
      <w:r w:rsidR="00873983">
        <w:t>to the PCB in the marked holes</w:t>
      </w:r>
      <w:r>
        <w:t>. The</w:t>
      </w:r>
      <w:r w:rsidR="00E043CE">
        <w:t xml:space="preserve"> output jack</w:t>
      </w:r>
      <w:r>
        <w:t xml:space="preserve"> signal (tip)</w:t>
      </w:r>
      <w:r w:rsidR="009F6AFD">
        <w:t xml:space="preserve"> is red, </w:t>
      </w:r>
      <w:r>
        <w:t xml:space="preserve">and the sleeve is </w:t>
      </w:r>
      <w:r w:rsidR="00E416A3">
        <w:t xml:space="preserve">GND is </w:t>
      </w:r>
      <w:r>
        <w:t>(</w:t>
      </w:r>
      <w:r w:rsidR="00E416A3">
        <w:t>black</w:t>
      </w:r>
      <w:r w:rsidR="00E043CE">
        <w:t xml:space="preserve"> wire</w:t>
      </w:r>
      <w:r>
        <w:t>)</w:t>
      </w:r>
      <w:r w:rsidR="00E043CE">
        <w:t>.</w:t>
      </w:r>
    </w:p>
    <w:p w14:paraId="5939669B" w14:textId="12D4ECDD" w:rsidR="00D56294" w:rsidRDefault="00D56294" w:rsidP="00106412">
      <w:r>
        <w:rPr>
          <w:noProof/>
        </w:rPr>
        <w:drawing>
          <wp:inline distT="0" distB="0" distL="0" distR="0" wp14:anchorId="54EAF97D" wp14:editId="0EE7757C">
            <wp:extent cx="1221740" cy="14097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brightnessContrast bright="39000"/>
                              </a14:imgEffect>
                            </a14:imgLayer>
                          </a14:imgProps>
                        </a:ext>
                      </a:extLst>
                    </a:blip>
                    <a:stretch>
                      <a:fillRect/>
                    </a:stretch>
                  </pic:blipFill>
                  <pic:spPr>
                    <a:xfrm>
                      <a:off x="0" y="0"/>
                      <a:ext cx="1223214" cy="1411401"/>
                    </a:xfrm>
                    <a:prstGeom prst="rect">
                      <a:avLst/>
                    </a:prstGeom>
                  </pic:spPr>
                </pic:pic>
              </a:graphicData>
            </a:graphic>
          </wp:inline>
        </w:drawing>
      </w:r>
    </w:p>
    <w:p w14:paraId="0D8FA4C4" w14:textId="51737F51" w:rsidR="00D56294" w:rsidRDefault="00D56294" w:rsidP="00D56294">
      <w:pPr>
        <w:pStyle w:val="Caption"/>
      </w:pPr>
      <w:r>
        <w:t xml:space="preserve">Figure </w:t>
      </w:r>
      <w:r w:rsidR="00966D26">
        <w:rPr>
          <w:noProof/>
        </w:rPr>
        <w:fldChar w:fldCharType="begin"/>
      </w:r>
      <w:r w:rsidR="00966D26">
        <w:rPr>
          <w:noProof/>
        </w:rPr>
        <w:instrText xml:space="preserve"> SEQ Figure \* ARABIC </w:instrText>
      </w:r>
      <w:r w:rsidR="00966D26">
        <w:rPr>
          <w:noProof/>
        </w:rPr>
        <w:fldChar w:fldCharType="separate"/>
      </w:r>
      <w:r w:rsidR="00D7336E">
        <w:rPr>
          <w:noProof/>
        </w:rPr>
        <w:t>25</w:t>
      </w:r>
      <w:r w:rsidR="00966D26">
        <w:rPr>
          <w:noProof/>
        </w:rPr>
        <w:fldChar w:fldCharType="end"/>
      </w:r>
      <w:r>
        <w:t xml:space="preserve"> Line out connection location</w:t>
      </w:r>
    </w:p>
    <w:p w14:paraId="743A5DB5" w14:textId="76D6433E" w:rsidR="009F6AFD" w:rsidRDefault="009F6AFD" w:rsidP="00106412">
      <w:r>
        <w:t xml:space="preserve">If using hot melt </w:t>
      </w:r>
      <w:r w:rsidR="00B43C2F">
        <w:t xml:space="preserve">for strain relief </w:t>
      </w:r>
      <w:r>
        <w:t xml:space="preserve">instead of looping the wires you can do it </w:t>
      </w:r>
      <w:r w:rsidR="00E416A3">
        <w:t>now or after you test the board.</w:t>
      </w:r>
    </w:p>
    <w:p w14:paraId="5D6A7B16" w14:textId="77777777" w:rsidR="002941D3" w:rsidRDefault="002941D3" w:rsidP="00106412"/>
    <w:p w14:paraId="32C7A35E" w14:textId="4D176981" w:rsidR="007A0C42" w:rsidRDefault="00A61118" w:rsidP="007A0C42">
      <w:pPr>
        <w:pStyle w:val="Heading1"/>
      </w:pPr>
      <w:r>
        <w:t xml:space="preserve">Step 12: </w:t>
      </w:r>
      <w:r w:rsidR="007A0C42">
        <w:t>Before you connect the battery</w:t>
      </w:r>
    </w:p>
    <w:p w14:paraId="08293859" w14:textId="39FE8A25" w:rsidR="007A0C42" w:rsidRDefault="007A0C42" w:rsidP="00106412">
      <w:r>
        <w:t>At this point all components should be installed. If not figure out what you missed and correct.</w:t>
      </w:r>
    </w:p>
    <w:p w14:paraId="75068418" w14:textId="1B874D7C" w:rsidR="007A0C42" w:rsidRDefault="00CF28BB" w:rsidP="00106412">
      <w:r>
        <w:lastRenderedPageBreak/>
        <w:t>Carefully inspect the back of the board</w:t>
      </w:r>
      <w:r w:rsidR="00446861">
        <w:t xml:space="preserve"> for solder shorts between pins, cold solder joints, or partially soldered joints. An illuminated magnifying </w:t>
      </w:r>
      <w:r w:rsidR="00206A98">
        <w:t>glass</w:t>
      </w:r>
      <w:r w:rsidR="00446861">
        <w:t xml:space="preserve"> makes this step much easier.</w:t>
      </w:r>
      <w:r w:rsidR="0012094F">
        <w:t xml:space="preserve"> Correct any problems found.</w:t>
      </w:r>
    </w:p>
    <w:p w14:paraId="27FF2F1A" w14:textId="22A2529B" w:rsidR="0012094F" w:rsidRDefault="0012094F" w:rsidP="00106412">
      <w:r>
        <w:t>Recheck all of the polarized components for correct part orientation:</w:t>
      </w:r>
    </w:p>
    <w:p w14:paraId="3D365B93" w14:textId="053D67BB" w:rsidR="0012094F" w:rsidRDefault="0012094F" w:rsidP="003D69D4">
      <w:pPr>
        <w:pStyle w:val="ListParagraph"/>
        <w:numPr>
          <w:ilvl w:val="0"/>
          <w:numId w:val="23"/>
        </w:numPr>
      </w:pPr>
      <w:r>
        <w:t>C1, C3, C4, C6</w:t>
      </w:r>
    </w:p>
    <w:p w14:paraId="1FC133EC" w14:textId="425C8C51" w:rsidR="0012094F" w:rsidRDefault="0012094F" w:rsidP="003D69D4">
      <w:pPr>
        <w:pStyle w:val="ListParagraph"/>
        <w:numPr>
          <w:ilvl w:val="0"/>
          <w:numId w:val="23"/>
        </w:numPr>
      </w:pPr>
      <w:r>
        <w:t>D1, D2, D3 (LED)</w:t>
      </w:r>
    </w:p>
    <w:p w14:paraId="737FD30B" w14:textId="19F401DB" w:rsidR="003D69D4" w:rsidRDefault="003D69D4" w:rsidP="003D69D4">
      <w:pPr>
        <w:pStyle w:val="ListParagraph"/>
        <w:numPr>
          <w:ilvl w:val="0"/>
          <w:numId w:val="23"/>
        </w:numPr>
      </w:pPr>
      <w:r>
        <w:t>IC installed with pin 1 in correct location</w:t>
      </w:r>
    </w:p>
    <w:p w14:paraId="40F7EB8D" w14:textId="2D948E6D" w:rsidR="003D69D4" w:rsidRDefault="003D69D4" w:rsidP="00106412"/>
    <w:p w14:paraId="3728C9DC" w14:textId="77777777" w:rsidR="00B85020" w:rsidRPr="00106412" w:rsidRDefault="00B85020" w:rsidP="00106412"/>
    <w:p w14:paraId="25664D85" w14:textId="3558AC79" w:rsidR="006A3018" w:rsidRDefault="008B122F" w:rsidP="008B122F">
      <w:pPr>
        <w:pStyle w:val="Heading1"/>
      </w:pPr>
      <w:r>
        <w:t>Testing</w:t>
      </w:r>
    </w:p>
    <w:p w14:paraId="45797476" w14:textId="3E76370E" w:rsidR="00DE7DE7" w:rsidRDefault="00DE7DE7" w:rsidP="006D4467">
      <w:r>
        <w:t>Put the switch in the middle (off) position.</w:t>
      </w:r>
    </w:p>
    <w:p w14:paraId="33E5BA7A" w14:textId="4DFB8711" w:rsidR="008B122F" w:rsidRDefault="008B122F" w:rsidP="006D4467">
      <w:r>
        <w:t>Connect the battery</w:t>
      </w:r>
      <w:r w:rsidR="00C82A60">
        <w:t xml:space="preserve"> and put the power switch in the “up” position (Flash). </w:t>
      </w:r>
    </w:p>
    <w:p w14:paraId="1024471F" w14:textId="187495FF" w:rsidR="00C82A60" w:rsidRDefault="00C82A60" w:rsidP="006D4467">
      <w:r>
        <w:t xml:space="preserve">The LED (D3) should start to flash – turn the TEMPO knob to see it </w:t>
      </w:r>
      <w:r w:rsidR="00B83FEA">
        <w:t>slow down or speed up.</w:t>
      </w:r>
    </w:p>
    <w:p w14:paraId="4BAB135B" w14:textId="41191012" w:rsidR="00B83FEA" w:rsidRDefault="00DE7DE7" w:rsidP="006D4467">
      <w:r>
        <w:t>Now place the switch in the down position</w:t>
      </w:r>
      <w:r w:rsidR="00C64304">
        <w:t xml:space="preserve"> and you should hear a click synchronized with the  LED flash.</w:t>
      </w:r>
    </w:p>
    <w:p w14:paraId="798A6691" w14:textId="1B23270F" w:rsidR="00C64304" w:rsidRDefault="00C64304" w:rsidP="006D4467">
      <w:r>
        <w:t>You can also check that the line out is operational – it is active in both switch positions.</w:t>
      </w:r>
    </w:p>
    <w:p w14:paraId="002E8C45" w14:textId="0A08E553" w:rsidR="00C64304" w:rsidRDefault="00CA0DD1" w:rsidP="006D4467">
      <w:r>
        <w:t>If everything works then you are done! Congratulations on building the metronome kit.</w:t>
      </w:r>
    </w:p>
    <w:p w14:paraId="31CF07FB" w14:textId="77777777" w:rsidR="005E4212" w:rsidRDefault="005E4212" w:rsidP="005E4212">
      <w:pPr>
        <w:pStyle w:val="Heading1"/>
      </w:pPr>
      <w:r>
        <w:t>In (a) case</w:t>
      </w:r>
    </w:p>
    <w:p w14:paraId="12524559" w14:textId="2A5E6210" w:rsidR="00246BAF" w:rsidRDefault="00391273" w:rsidP="005E4212">
      <w:r>
        <w:t xml:space="preserve"> </w:t>
      </w:r>
      <w:r w:rsidR="00622CA2">
        <w:br/>
        <w:t>This picture shows one possible way to mount the board and speaker in a case</w:t>
      </w:r>
      <w:r w:rsidR="009E2065">
        <w:t xml:space="preserve"> along with the battery</w:t>
      </w:r>
      <w:r w:rsidR="005B34C7">
        <w:t>, It’s</w:t>
      </w:r>
      <w:r w:rsidR="00841FBE">
        <w:t xml:space="preserve"> shown here with a cheap plastic hinged case from a local art supply</w:t>
      </w:r>
      <w:r w:rsidR="005B34C7">
        <w:t xml:space="preserve"> store.</w:t>
      </w:r>
      <w:r w:rsidR="00622CA2">
        <w:t xml:space="preserve"> The pot, LED, and power switch were soldered to the back of the board to achieve this, which is a more complex undertaking than the procedures described so far.</w:t>
      </w:r>
      <w:r w:rsidR="00E536C7">
        <w:rPr>
          <w:noProof/>
        </w:rPr>
        <w:drawing>
          <wp:anchor distT="0" distB="0" distL="114300" distR="114300" simplePos="0" relativeHeight="251691008" behindDoc="1" locked="0" layoutInCell="1" allowOverlap="1" wp14:anchorId="3D89A695" wp14:editId="6EC7EE10">
            <wp:simplePos x="0" y="0"/>
            <wp:positionH relativeFrom="column">
              <wp:posOffset>447675</wp:posOffset>
            </wp:positionH>
            <wp:positionV relativeFrom="paragraph">
              <wp:posOffset>-346075</wp:posOffset>
            </wp:positionV>
            <wp:extent cx="1590675" cy="2433320"/>
            <wp:effectExtent l="0" t="2222" r="7302" b="7303"/>
            <wp:wrapTight wrapText="bothSides">
              <wp:wrapPolygon edited="0">
                <wp:start x="-30" y="21580"/>
                <wp:lineTo x="21440" y="21580"/>
                <wp:lineTo x="21440" y="104"/>
                <wp:lineTo x="-30" y="104"/>
                <wp:lineTo x="-30" y="2158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brightnessContrast bright="36000"/>
                              </a14:imgEffect>
                            </a14:imgLayer>
                          </a14:imgProps>
                        </a:ext>
                        <a:ext uri="{28A0092B-C50C-407E-A947-70E740481C1C}">
                          <a14:useLocalDpi xmlns:a14="http://schemas.microsoft.com/office/drawing/2010/main" val="0"/>
                        </a:ext>
                      </a:extLst>
                    </a:blip>
                    <a:stretch>
                      <a:fillRect/>
                    </a:stretch>
                  </pic:blipFill>
                  <pic:spPr>
                    <a:xfrm rot="5400000">
                      <a:off x="0" y="0"/>
                      <a:ext cx="1590675" cy="2433320"/>
                    </a:xfrm>
                    <a:prstGeom prst="rect">
                      <a:avLst/>
                    </a:prstGeom>
                  </pic:spPr>
                </pic:pic>
              </a:graphicData>
            </a:graphic>
          </wp:anchor>
        </w:drawing>
      </w:r>
      <w:r w:rsidR="00685D6C">
        <w:t xml:space="preserve"> </w:t>
      </w:r>
      <w:r w:rsidR="00246BAF">
        <w:br w:type="page"/>
      </w:r>
    </w:p>
    <w:p w14:paraId="1EA6F584" w14:textId="77777777" w:rsidR="00CA0DD1" w:rsidRDefault="00CA0DD1" w:rsidP="006D4467"/>
    <w:p w14:paraId="513BA912" w14:textId="793B108A" w:rsidR="00CA0DD1" w:rsidRDefault="00CA0DD1" w:rsidP="00CA0DD1">
      <w:pPr>
        <w:pStyle w:val="Heading1"/>
      </w:pPr>
      <w:r>
        <w:t>Trouble shooting</w:t>
      </w:r>
    </w:p>
    <w:p w14:paraId="69F67A96" w14:textId="0DD9D9F1" w:rsidR="00CA0DD1" w:rsidRDefault="00CA0DD1" w:rsidP="00CA0DD1">
      <w:r>
        <w:t xml:space="preserve">If the LED fails to light with the switch in </w:t>
      </w:r>
      <w:r w:rsidR="00E56A6C">
        <w:t xml:space="preserve">the up position </w:t>
      </w:r>
      <w:r w:rsidR="003732C0">
        <w:t xml:space="preserve">and the TEMPO knob in its full clockwise (fastest) </w:t>
      </w:r>
      <w:r w:rsidR="003C007D">
        <w:t>position,</w:t>
      </w:r>
      <w:r w:rsidR="003732C0">
        <w:t xml:space="preserve"> then return the switch to the off position</w:t>
      </w:r>
      <w:r w:rsidR="003C007D">
        <w:t xml:space="preserve"> and disconnect the battery.</w:t>
      </w:r>
    </w:p>
    <w:p w14:paraId="798AA13A" w14:textId="61D12582" w:rsidR="003C007D" w:rsidRDefault="003C007D" w:rsidP="00CA0DD1">
      <w:r>
        <w:t xml:space="preserve">Reinspect the board for shorts, bad solder joints, or places where </w:t>
      </w:r>
      <w:r w:rsidR="005C5B92">
        <w:t>a soldered connection was missed.</w:t>
      </w:r>
    </w:p>
    <w:p w14:paraId="2F98C9AA" w14:textId="3C8DB8D5" w:rsidR="005C5B92" w:rsidRDefault="005C5B92" w:rsidP="00CA0DD1">
      <w:r>
        <w:t>Apply gentle pressure on each component; it should not shift position. If it does then it has a bad solder connection.</w:t>
      </w:r>
    </w:p>
    <w:p w14:paraId="23F89C8C" w14:textId="3694AE4F" w:rsidR="005C5B92" w:rsidRDefault="005C5B92" w:rsidP="00CA0DD1">
      <w:r>
        <w:t>Bad solder connect</w:t>
      </w:r>
      <w:r w:rsidR="00957771">
        <w:t>ions can usually be fixed by just reheating the joint, sometimes a small amount of additional solder may be needed.</w:t>
      </w:r>
    </w:p>
    <w:p w14:paraId="5337DE9D" w14:textId="77777777" w:rsidR="008C760B" w:rsidRDefault="00096214" w:rsidP="00CA0DD1">
      <w:r>
        <w:t xml:space="preserve">If you do not see any bad solder connections </w:t>
      </w:r>
      <w:r w:rsidR="008C760B">
        <w:t xml:space="preserve">then </w:t>
      </w:r>
      <w:r>
        <w:t xml:space="preserve">verify </w:t>
      </w:r>
      <w:r w:rsidR="008C760B">
        <w:t>the following:</w:t>
      </w:r>
    </w:p>
    <w:p w14:paraId="00EFCF64" w14:textId="199438BE" w:rsidR="00957771" w:rsidRDefault="00096214" w:rsidP="00530DC8">
      <w:pPr>
        <w:pStyle w:val="ListParagraph"/>
        <w:numPr>
          <w:ilvl w:val="0"/>
          <w:numId w:val="24"/>
        </w:numPr>
      </w:pPr>
      <w:r>
        <w:t>D1 is installed correctl</w:t>
      </w:r>
      <w:r w:rsidR="008C760B">
        <w:t xml:space="preserve">y (band </w:t>
      </w:r>
      <w:r w:rsidR="000D435A">
        <w:t>on the right side)</w:t>
      </w:r>
    </w:p>
    <w:p w14:paraId="56D0ABE1" w14:textId="7CFF5C15" w:rsidR="008C760B" w:rsidRDefault="008C760B" w:rsidP="00530DC8">
      <w:pPr>
        <w:pStyle w:val="ListParagraph"/>
        <w:numPr>
          <w:ilvl w:val="0"/>
          <w:numId w:val="24"/>
        </w:numPr>
      </w:pPr>
      <w:r>
        <w:t>U1 installed correctly (pin 1 in lower left)</w:t>
      </w:r>
    </w:p>
    <w:p w14:paraId="26C8E07D" w14:textId="48115291" w:rsidR="000D435A" w:rsidRDefault="000D435A" w:rsidP="00530DC8">
      <w:pPr>
        <w:pStyle w:val="ListParagraph"/>
        <w:numPr>
          <w:ilvl w:val="0"/>
          <w:numId w:val="24"/>
        </w:numPr>
      </w:pPr>
      <w:r>
        <w:t>D2 installed correctly  (band on the left side)</w:t>
      </w:r>
    </w:p>
    <w:p w14:paraId="095A70B0" w14:textId="55F67D9A" w:rsidR="000D435A" w:rsidRDefault="000D435A" w:rsidP="00530DC8">
      <w:pPr>
        <w:pStyle w:val="ListParagraph"/>
        <w:numPr>
          <w:ilvl w:val="0"/>
          <w:numId w:val="24"/>
        </w:numPr>
      </w:pPr>
      <w:r>
        <w:t>D3 (LED) installed correctly (notch or flat side on left)</w:t>
      </w:r>
    </w:p>
    <w:p w14:paraId="6C3D6EAF" w14:textId="4FF5599D" w:rsidR="000D435A" w:rsidRDefault="00530DC8" w:rsidP="00530DC8">
      <w:pPr>
        <w:pStyle w:val="ListParagraph"/>
        <w:numPr>
          <w:ilvl w:val="0"/>
          <w:numId w:val="24"/>
        </w:numPr>
      </w:pPr>
      <w:r>
        <w:t>Polarized capacitors C1, C3, C4, C6 installed correctly (stripe/- on right side)</w:t>
      </w:r>
    </w:p>
    <w:p w14:paraId="79808811" w14:textId="14036BDA" w:rsidR="001B6184" w:rsidRDefault="001B6184" w:rsidP="00530DC8">
      <w:pPr>
        <w:pStyle w:val="ListParagraph"/>
        <w:numPr>
          <w:ilvl w:val="0"/>
          <w:numId w:val="24"/>
        </w:numPr>
      </w:pPr>
      <w:r>
        <w:t>Correct values at all locations of resistors and capacitors</w:t>
      </w:r>
    </w:p>
    <w:p w14:paraId="281B2104" w14:textId="37420A5D" w:rsidR="00530DC8" w:rsidRDefault="00530DC8" w:rsidP="000D435A">
      <w:r>
        <w:t>If no problems are found then a meter will be needed</w:t>
      </w:r>
      <w:r w:rsidR="009B15A0">
        <w:t xml:space="preserve"> to measure voltages. </w:t>
      </w:r>
    </w:p>
    <w:p w14:paraId="2C8FFD8D" w14:textId="2BF541E2" w:rsidR="00530DC8" w:rsidRDefault="00EF0D9F" w:rsidP="000D435A">
      <w:r>
        <w:t>First verify the battery voltage is 9V (or somewhat discharged battery night read 7 or 8V but will still work).</w:t>
      </w:r>
    </w:p>
    <w:p w14:paraId="320D1647" w14:textId="79E8481D" w:rsidR="009B15A0" w:rsidRDefault="00B4488D" w:rsidP="000D435A">
      <w:r>
        <w:t xml:space="preserve">Turn the switch to the flash position. </w:t>
      </w:r>
    </w:p>
    <w:p w14:paraId="5B1A1D08" w14:textId="02337B6F" w:rsidR="00B4488D" w:rsidRDefault="00B4488D" w:rsidP="000D435A">
      <w:r>
        <w:t>Measure the voltage between the battery “-“ terminal (</w:t>
      </w:r>
      <w:r w:rsidR="00EE3B35">
        <w:t>which is also connected to the metal case of the switch and the pot)</w:t>
      </w:r>
      <w:r w:rsidR="00C241CD">
        <w:t xml:space="preserve"> and the D1’s cathode (right side). With a battery voltage of 9V you should measure about 8.3 V.</w:t>
      </w:r>
      <w:r w:rsidR="00C809DB">
        <w:t xml:space="preserve"> (anything between 6 and 9 would be fine here).</w:t>
      </w:r>
    </w:p>
    <w:p w14:paraId="679FDACB" w14:textId="113A66D2" w:rsidR="00C809DB" w:rsidRDefault="00D408F6" w:rsidP="000D435A">
      <w:r>
        <w:t>Measure the voltage on U1 between pin 1 and pin 8. Pin 1 is the lead with the circle next to it, pin 8 is the pin directly across from it. Be careful to not short these pins to other pins when measuring.</w:t>
      </w:r>
      <w:r w:rsidR="00823F5D">
        <w:t xml:space="preserve"> You should measure the same voltage as </w:t>
      </w:r>
      <w:r w:rsidR="00C809DB">
        <w:t>at D1, about 8.3V with a fresh 9V battery.</w:t>
      </w:r>
    </w:p>
    <w:p w14:paraId="0AEA7DE6" w14:textId="4D296793" w:rsidR="00C809DB" w:rsidRDefault="001D5EE0" w:rsidP="000D435A">
      <w:r>
        <w:t>If you don’t measure the correct voltage then recheck the switch and IC soldering.</w:t>
      </w:r>
    </w:p>
    <w:p w14:paraId="66B954EC" w14:textId="50CFEB65" w:rsidR="00D408F6" w:rsidRDefault="001B6184" w:rsidP="000D435A">
      <w:r>
        <w:t xml:space="preserve">While a component failure is possible (but very unlikely)  most faults are </w:t>
      </w:r>
      <w:r w:rsidR="00B6086C">
        <w:t xml:space="preserve">created </w:t>
      </w:r>
      <w:r>
        <w:t xml:space="preserve">during assembly – </w:t>
      </w:r>
      <w:r w:rsidR="00C40639">
        <w:t xml:space="preserve">bad solder joints, </w:t>
      </w:r>
      <w:r>
        <w:t xml:space="preserve">wrong orientation of polarized </w:t>
      </w:r>
      <w:r w:rsidR="00B6086C">
        <w:t>components</w:t>
      </w:r>
      <w:r>
        <w:t>,</w:t>
      </w:r>
      <w:r w:rsidR="00B6086C">
        <w:t xml:space="preserve"> or wrong component installed.</w:t>
      </w:r>
    </w:p>
    <w:p w14:paraId="15417C7B" w14:textId="2AFFE515" w:rsidR="00D408F6" w:rsidRDefault="00D408F6" w:rsidP="000D435A"/>
    <w:p w14:paraId="65951119" w14:textId="2295FA79" w:rsidR="002A6ACA" w:rsidRDefault="002A6ACA">
      <w:r>
        <w:br w:type="page"/>
      </w:r>
    </w:p>
    <w:p w14:paraId="6EB6C135" w14:textId="77777777" w:rsidR="00EF0D9F" w:rsidRDefault="00EF0D9F" w:rsidP="000D435A"/>
    <w:p w14:paraId="5F123C5C" w14:textId="0413BB65" w:rsidR="003C007D" w:rsidRDefault="001D1433" w:rsidP="001D1433">
      <w:pPr>
        <w:pStyle w:val="Heading1"/>
      </w:pPr>
      <w:r>
        <w:t>The good stuff</w:t>
      </w:r>
    </w:p>
    <w:p w14:paraId="3DB65752" w14:textId="3CDC7BF5" w:rsidR="001D1433" w:rsidRDefault="0036086F" w:rsidP="001D1433">
      <w:r>
        <w:rPr>
          <w:noProof/>
        </w:rPr>
        <w:drawing>
          <wp:anchor distT="0" distB="0" distL="114300" distR="114300" simplePos="0" relativeHeight="251667456" behindDoc="0" locked="0" layoutInCell="1" allowOverlap="1" wp14:anchorId="0C9F6984" wp14:editId="469B1CC8">
            <wp:simplePos x="0" y="0"/>
            <wp:positionH relativeFrom="column">
              <wp:posOffset>76200</wp:posOffset>
            </wp:positionH>
            <wp:positionV relativeFrom="paragraph">
              <wp:posOffset>129540</wp:posOffset>
            </wp:positionV>
            <wp:extent cx="1419225" cy="184387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W.svg"/>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1419225" cy="1843875"/>
                    </a:xfrm>
                    <a:prstGeom prst="rect">
                      <a:avLst/>
                    </a:prstGeom>
                  </pic:spPr>
                </pic:pic>
              </a:graphicData>
            </a:graphic>
          </wp:anchor>
        </w:drawing>
      </w:r>
      <w:r w:rsidR="007F2465">
        <w:t>This document and all of the source files associated with this project are C</w:t>
      </w:r>
      <w:r w:rsidR="00274D3C">
        <w:t>opyright 201</w:t>
      </w:r>
      <w:r w:rsidR="008F548A">
        <w:t>9</w:t>
      </w:r>
      <w:r w:rsidR="00274D3C">
        <w:t xml:space="preserve"> by the </w:t>
      </w:r>
      <w:r w:rsidR="003C50DA">
        <w:t xml:space="preserve">Audio </w:t>
      </w:r>
      <w:r w:rsidR="0072716B">
        <w:t>Builders Workshop</w:t>
      </w:r>
      <w:r w:rsidR="00CE496A">
        <w:t xml:space="preserve"> (ABW)</w:t>
      </w:r>
      <w:r w:rsidR="0072716B">
        <w:t>.</w:t>
      </w:r>
    </w:p>
    <w:p w14:paraId="4C5B5A3E" w14:textId="28F13025" w:rsidR="00E13F14" w:rsidRDefault="00A91089" w:rsidP="001D1433">
      <w:hyperlink r:id="rId109" w:history="1">
        <w:r w:rsidR="00E53ACF" w:rsidRPr="007506E0">
          <w:rPr>
            <w:rStyle w:val="Hyperlink"/>
          </w:rPr>
          <w:t>https://www.facebook.com/groups/AudioBuildersWorkshop/</w:t>
        </w:r>
      </w:hyperlink>
    </w:p>
    <w:p w14:paraId="2DEE380A" w14:textId="3AE2F104" w:rsidR="00406F68" w:rsidRDefault="00406F68" w:rsidP="001D1433"/>
    <w:p w14:paraId="06BA1ED3" w14:textId="2762E0F4" w:rsidR="00E53ACF" w:rsidRDefault="00E53ACF" w:rsidP="001D1433">
      <w:r>
        <w:t xml:space="preserve">a working group of the Boston </w:t>
      </w:r>
      <w:r w:rsidR="008F548A">
        <w:t xml:space="preserve">section of the </w:t>
      </w:r>
      <w:r>
        <w:t>AES</w:t>
      </w:r>
    </w:p>
    <w:p w14:paraId="3E6D1D8A" w14:textId="2DD2E629" w:rsidR="00406F68" w:rsidRDefault="00A91089" w:rsidP="001D1433">
      <w:hyperlink r:id="rId110" w:history="1">
        <w:r w:rsidR="00406F68" w:rsidRPr="00243A1C">
          <w:rPr>
            <w:rStyle w:val="Hyperlink"/>
          </w:rPr>
          <w:t>http://bostonaes.org/</w:t>
        </w:r>
      </w:hyperlink>
    </w:p>
    <w:p w14:paraId="43E7F052" w14:textId="77777777" w:rsidR="00E53ACF" w:rsidRDefault="00E53ACF" w:rsidP="001D1433"/>
    <w:p w14:paraId="22C711DB" w14:textId="4215713B" w:rsidR="0072716B" w:rsidRDefault="0072716B" w:rsidP="001D1433">
      <w:r>
        <w:t>A</w:t>
      </w:r>
      <w:r w:rsidR="00CE496A">
        <w:t>ll materials are licensed by the ABW under the Creative Commons Attribution-Share-Alike license</w:t>
      </w:r>
      <w:r w:rsidR="008B0B57">
        <w:t xml:space="preserve"> CC-BY-SA: </w:t>
      </w:r>
      <w:hyperlink r:id="rId111" w:history="1">
        <w:r w:rsidR="008B0B57" w:rsidRPr="007506E0">
          <w:rPr>
            <w:rStyle w:val="Hyperlink"/>
          </w:rPr>
          <w:t>https://creativecommons.org/licenses/by-sa/4.0/legalcode</w:t>
        </w:r>
      </w:hyperlink>
    </w:p>
    <w:p w14:paraId="40AE5243" w14:textId="701781B9" w:rsidR="008B0B57" w:rsidRDefault="00A52CA3" w:rsidP="001D1433">
      <w:r>
        <w:rPr>
          <w:noProof/>
        </w:rPr>
        <w:drawing>
          <wp:inline distT="0" distB="0" distL="0" distR="0" wp14:anchorId="15F47D32" wp14:editId="5F739492">
            <wp:extent cx="3314700" cy="962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14700" cy="962025"/>
                    </a:xfrm>
                    <a:prstGeom prst="rect">
                      <a:avLst/>
                    </a:prstGeom>
                  </pic:spPr>
                </pic:pic>
              </a:graphicData>
            </a:graphic>
          </wp:inline>
        </w:drawing>
      </w:r>
    </w:p>
    <w:p w14:paraId="05E2133F" w14:textId="1C44D293" w:rsidR="00AD3FFB" w:rsidRDefault="00AD3FFB" w:rsidP="00AD3FFB">
      <w:r>
        <w:t>Recognition is given to</w:t>
      </w:r>
      <w:r w:rsidRPr="007F1E0A">
        <w:t xml:space="preserve"> </w:t>
      </w:r>
      <w:hyperlink r:id="rId113" w:history="1">
        <w:r w:rsidRPr="009E256A">
          <w:rPr>
            <w:rStyle w:val="Hyperlink"/>
          </w:rPr>
          <w:t>https://microphone-parts.com/</w:t>
        </w:r>
      </w:hyperlink>
      <w:r>
        <w:t xml:space="preserve">  for the general structure of this build guide; we really like the way their manuals are written and apologize in advance at this feeble attempt to emulate their materials.</w:t>
      </w:r>
    </w:p>
    <w:p w14:paraId="6A523426" w14:textId="0F24987E" w:rsidR="00243A1C" w:rsidRDefault="00B564F0" w:rsidP="001D1433">
      <w:r>
        <w:t>Huge thanks goes to Crowd Supply for making this kit available!</w:t>
      </w:r>
    </w:p>
    <w:p w14:paraId="09FAD425" w14:textId="3B2932AE" w:rsidR="00891822" w:rsidRDefault="00891822" w:rsidP="001D1433">
      <w:r>
        <w:t>The ABW build events at the AES New York City conventions have been sponsored by Mouser, so a hige thank you to them too.</w:t>
      </w:r>
    </w:p>
    <w:p w14:paraId="1D756BDC" w14:textId="7DF85A07" w:rsidR="008E367A" w:rsidRDefault="00F10CA0" w:rsidP="001D1433">
      <w:r>
        <w:rPr>
          <w:noProof/>
        </w:rPr>
        <mc:AlternateContent>
          <mc:Choice Requires="wps">
            <w:drawing>
              <wp:anchor distT="0" distB="0" distL="114300" distR="114300" simplePos="0" relativeHeight="251687936" behindDoc="0" locked="0" layoutInCell="1" allowOverlap="1" wp14:anchorId="3BA2BF0C" wp14:editId="4C44D82F">
                <wp:simplePos x="0" y="0"/>
                <wp:positionH relativeFrom="column">
                  <wp:posOffset>819149</wp:posOffset>
                </wp:positionH>
                <wp:positionV relativeFrom="paragraph">
                  <wp:posOffset>48895</wp:posOffset>
                </wp:positionV>
                <wp:extent cx="4314825"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31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D151D" id="Straight Connector 5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4.5pt,3.85pt" to="40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" strokecolor="#ffc000 [3204]"/>
            </w:pict>
          </mc:Fallback>
        </mc:AlternateContent>
      </w:r>
    </w:p>
    <w:p w14:paraId="50D88A7F" w14:textId="736E5224" w:rsidR="00A52CA3" w:rsidRDefault="00243A1C" w:rsidP="008E367A">
      <w:pPr>
        <w:jc w:val="center"/>
      </w:pPr>
      <w:r>
        <w:t xml:space="preserve">Design and documentation </w:t>
      </w:r>
      <w:r w:rsidR="00434393">
        <w:t>de</w:t>
      </w:r>
      <w:r w:rsidR="007E3351">
        <w:t>veloped by Clockworks Signal Processing LLC for ABW.</w:t>
      </w:r>
    </w:p>
    <w:p w14:paraId="3EA5D8D0" w14:textId="5167D8B4" w:rsidR="00E13F14" w:rsidRDefault="00E13F14" w:rsidP="008E367A">
      <w:pPr>
        <w:jc w:val="center"/>
      </w:pPr>
      <w:r>
        <w:rPr>
          <w:noProof/>
        </w:rPr>
        <w:drawing>
          <wp:inline distT="0" distB="0" distL="0" distR="0" wp14:anchorId="467F43D4" wp14:editId="7EF3288E">
            <wp:extent cx="2305050" cy="563066"/>
            <wp:effectExtent l="0" t="0" r="0" b="8890"/>
            <wp:docPr id="46" name="Picture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36200" cy="570675"/>
                    </a:xfrm>
                    <a:prstGeom prst="rect">
                      <a:avLst/>
                    </a:prstGeom>
                    <a:noFill/>
                    <a:ln>
                      <a:noFill/>
                    </a:ln>
                  </pic:spPr>
                </pic:pic>
              </a:graphicData>
            </a:graphic>
          </wp:inline>
        </w:drawing>
      </w:r>
    </w:p>
    <w:p w14:paraId="17F15AD1" w14:textId="105BEBAF" w:rsidR="00E13F14" w:rsidRDefault="00A91089" w:rsidP="008E367A">
      <w:pPr>
        <w:jc w:val="center"/>
      </w:pPr>
      <w:hyperlink r:id="rId115" w:history="1">
        <w:r w:rsidR="00E13F14" w:rsidRPr="007506E0">
          <w:rPr>
            <w:rStyle w:val="Hyperlink"/>
          </w:rPr>
          <w:t>http://clk.works/</w:t>
        </w:r>
      </w:hyperlink>
    </w:p>
    <w:p w14:paraId="32B6FE23" w14:textId="77777777" w:rsidR="005A518A" w:rsidRDefault="005A518A" w:rsidP="005A518A">
      <w:r>
        <w:rPr>
          <w:noProof/>
        </w:rPr>
        <mc:AlternateContent>
          <mc:Choice Requires="wps">
            <w:drawing>
              <wp:anchor distT="0" distB="0" distL="114300" distR="114300" simplePos="0" relativeHeight="251702272" behindDoc="0" locked="0" layoutInCell="1" allowOverlap="1" wp14:anchorId="31405DE1" wp14:editId="0D5E606D">
                <wp:simplePos x="0" y="0"/>
                <wp:positionH relativeFrom="column">
                  <wp:posOffset>819149</wp:posOffset>
                </wp:positionH>
                <wp:positionV relativeFrom="paragraph">
                  <wp:posOffset>48895</wp:posOffset>
                </wp:positionV>
                <wp:extent cx="4314825" cy="0"/>
                <wp:effectExtent l="0" t="0" r="0" b="0"/>
                <wp:wrapNone/>
                <wp:docPr id="218" name="Straight Connector 218"/>
                <wp:cNvGraphicFramePr/>
                <a:graphic xmlns:a="http://schemas.openxmlformats.org/drawingml/2006/main">
                  <a:graphicData uri="http://schemas.microsoft.com/office/word/2010/wordprocessingShape">
                    <wps:wsp>
                      <wps:cNvCnPr/>
                      <wps:spPr>
                        <a:xfrm>
                          <a:off x="0" y="0"/>
                          <a:ext cx="431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2FB0CD" id="Straight Connector 218"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64.5pt,3.85pt" to="40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" strokecolor="#ffc000 [3204]"/>
            </w:pict>
          </mc:Fallback>
        </mc:AlternateContent>
      </w:r>
    </w:p>
    <w:p w14:paraId="7234A078" w14:textId="2605FA1A" w:rsidR="00CA0DD1" w:rsidRPr="005E7AD4" w:rsidRDefault="005A518A" w:rsidP="005A518A">
      <w:pPr>
        <w:jc w:val="center"/>
        <w:rPr>
          <w:b/>
          <w:bCs/>
          <w:sz w:val="36"/>
          <w:szCs w:val="36"/>
        </w:rPr>
      </w:pPr>
      <w:r w:rsidRPr="005E7AD4">
        <w:rPr>
          <w:b/>
          <w:bCs/>
          <w:sz w:val="36"/>
          <w:szCs w:val="36"/>
        </w:rPr>
        <w:t>GO FORTH AND BUILD!</w:t>
      </w:r>
    </w:p>
    <w:sectPr w:rsidR="00CA0DD1" w:rsidRPr="005E7AD4" w:rsidSect="004E1AED">
      <w:headerReference w:type="default" r:id="rId116"/>
      <w:footerReference w:type="default" r:id="rId117"/>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7E04A" w14:textId="77777777" w:rsidR="00EC341F" w:rsidRDefault="00EC341F">
      <w:pPr>
        <w:spacing w:after="0" w:line="240" w:lineRule="auto"/>
      </w:pPr>
      <w:r>
        <w:separator/>
      </w:r>
    </w:p>
  </w:endnote>
  <w:endnote w:type="continuationSeparator" w:id="0">
    <w:p w14:paraId="0E53E14B" w14:textId="77777777" w:rsidR="00EC341F" w:rsidRDefault="00EC3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40BC3DD5" w14:textId="4F90FCEB" w:rsidR="00A91089" w:rsidRDefault="00A91089" w:rsidP="009D04CA">
        <w:pPr>
          <w:pStyle w:val="Footer"/>
          <w:tabs>
            <w:tab w:val="left" w:pos="8010"/>
          </w:tabs>
        </w:pPr>
        <w:r>
          <w:fldChar w:fldCharType="begin"/>
        </w:r>
        <w:r>
          <w:instrText xml:space="preserve"> PAGE   \* MERGEFORMAT </w:instrText>
        </w:r>
        <w:r>
          <w:fldChar w:fldCharType="separate"/>
        </w:r>
        <w:r>
          <w:rPr>
            <w:noProof/>
          </w:rPr>
          <w:t>2</w:t>
        </w:r>
        <w:r>
          <w:rPr>
            <w:noProof/>
          </w:rPr>
          <w:fldChar w:fldCharType="end"/>
        </w:r>
        <w:r>
          <w:rPr>
            <w:noProof/>
          </w:rPr>
          <w:tab/>
          <w:t>Rev 6.0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9BEB24" w14:textId="77777777" w:rsidR="00EC341F" w:rsidRDefault="00EC341F">
      <w:pPr>
        <w:spacing w:after="0" w:line="240" w:lineRule="auto"/>
      </w:pPr>
      <w:r>
        <w:separator/>
      </w:r>
    </w:p>
  </w:footnote>
  <w:footnote w:type="continuationSeparator" w:id="0">
    <w:p w14:paraId="5353AD84" w14:textId="77777777" w:rsidR="00EC341F" w:rsidRDefault="00EC34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6F3A8" w14:textId="77777777" w:rsidR="00A91089" w:rsidRDefault="00A91089" w:rsidP="00250078">
    <w:pPr>
      <w:pStyle w:val="Header"/>
      <w:tabs>
        <w:tab w:val="left" w:pos="8640"/>
      </w:tabs>
      <w:ind w:left="-180"/>
    </w:pPr>
    <w:r>
      <w:rPr>
        <w:noProof/>
      </w:rPr>
      <w:drawing>
        <wp:anchor distT="0" distB="0" distL="114300" distR="114300" simplePos="0" relativeHeight="251658240" behindDoc="0" locked="0" layoutInCell="1" allowOverlap="1" wp14:anchorId="6B7AA2FF" wp14:editId="767D1525">
          <wp:simplePos x="0" y="0"/>
          <wp:positionH relativeFrom="column">
            <wp:posOffset>-476250</wp:posOffset>
          </wp:positionH>
          <wp:positionV relativeFrom="paragraph">
            <wp:posOffset>0</wp:posOffset>
          </wp:positionV>
          <wp:extent cx="373900" cy="485775"/>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W.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73900" cy="485775"/>
                  </a:xfrm>
                  <a:prstGeom prst="rect">
                    <a:avLst/>
                  </a:prstGeom>
                </pic:spPr>
              </pic:pic>
            </a:graphicData>
          </a:graphic>
        </wp:anchor>
      </w:drawing>
    </w:r>
    <w:r>
      <w:t xml:space="preserve"> </w:t>
    </w:r>
  </w:p>
  <w:p w14:paraId="5D119322" w14:textId="5A82A7A9" w:rsidR="00A91089" w:rsidRPr="00250078" w:rsidRDefault="00A91089" w:rsidP="00F46F00">
    <w:pPr>
      <w:pStyle w:val="Header"/>
      <w:tabs>
        <w:tab w:val="left" w:pos="8640"/>
      </w:tabs>
      <w:rPr>
        <w:i/>
        <w:color w:val="0673A5" w:themeColor="text2" w:themeShade="BF"/>
      </w:rPr>
    </w:pPr>
    <w:r w:rsidRPr="00250078">
      <w:rPr>
        <w:i/>
        <w:color w:val="0673A5" w:themeColor="text2" w:themeShade="BF"/>
      </w:rPr>
      <w:t>Metronome Kit Build Directions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FA07C2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E4498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5C26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67260C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98695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3B240D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3882F3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1AC97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4DE842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0BA14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460FA"/>
    <w:multiLevelType w:val="hybridMultilevel"/>
    <w:tmpl w:val="3FC49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741C28"/>
    <w:multiLevelType w:val="hybridMultilevel"/>
    <w:tmpl w:val="ACC0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873B6C"/>
    <w:multiLevelType w:val="hybridMultilevel"/>
    <w:tmpl w:val="B25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CD0E86"/>
    <w:multiLevelType w:val="hybridMultilevel"/>
    <w:tmpl w:val="A950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20B16"/>
    <w:multiLevelType w:val="hybridMultilevel"/>
    <w:tmpl w:val="2D3E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057D1"/>
    <w:multiLevelType w:val="hybridMultilevel"/>
    <w:tmpl w:val="4CE8E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8"/>
  </w:num>
  <w:num w:numId="2">
    <w:abstractNumId w:val="12"/>
  </w:num>
  <w:num w:numId="3">
    <w:abstractNumId w:val="17"/>
  </w:num>
  <w:num w:numId="4">
    <w:abstractNumId w:val="13"/>
  </w:num>
  <w:num w:numId="5">
    <w:abstractNumId w:val="21"/>
  </w:num>
  <w:num w:numId="6">
    <w:abstractNumId w:val="22"/>
  </w:num>
  <w:num w:numId="7">
    <w:abstractNumId w:val="20"/>
  </w:num>
  <w:num w:numId="8">
    <w:abstractNumId w:val="23"/>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19"/>
  </w:num>
  <w:num w:numId="21">
    <w:abstractNumId w:val="11"/>
  </w:num>
  <w:num w:numId="22">
    <w:abstractNumId w:val="14"/>
  </w:num>
  <w:num w:numId="23">
    <w:abstractNumId w:val="1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092"/>
    <w:rsid w:val="00002B2F"/>
    <w:rsid w:val="0000549D"/>
    <w:rsid w:val="00012F14"/>
    <w:rsid w:val="0001363C"/>
    <w:rsid w:val="000145BD"/>
    <w:rsid w:val="00015AA3"/>
    <w:rsid w:val="00024F75"/>
    <w:rsid w:val="0003282F"/>
    <w:rsid w:val="000355DD"/>
    <w:rsid w:val="000433C5"/>
    <w:rsid w:val="0004410D"/>
    <w:rsid w:val="00044829"/>
    <w:rsid w:val="00044D8C"/>
    <w:rsid w:val="00051FF5"/>
    <w:rsid w:val="00053B8D"/>
    <w:rsid w:val="000705BB"/>
    <w:rsid w:val="000716A4"/>
    <w:rsid w:val="00073F8D"/>
    <w:rsid w:val="00076977"/>
    <w:rsid w:val="00077C98"/>
    <w:rsid w:val="000804A4"/>
    <w:rsid w:val="00082050"/>
    <w:rsid w:val="00084F37"/>
    <w:rsid w:val="0009397D"/>
    <w:rsid w:val="00095204"/>
    <w:rsid w:val="00095FD8"/>
    <w:rsid w:val="00096214"/>
    <w:rsid w:val="000A1923"/>
    <w:rsid w:val="000A2503"/>
    <w:rsid w:val="000A2E94"/>
    <w:rsid w:val="000D435A"/>
    <w:rsid w:val="000D4BF6"/>
    <w:rsid w:val="000E0E6A"/>
    <w:rsid w:val="000E17D9"/>
    <w:rsid w:val="000E55A2"/>
    <w:rsid w:val="000E59C7"/>
    <w:rsid w:val="000E7795"/>
    <w:rsid w:val="000F645F"/>
    <w:rsid w:val="00105F1F"/>
    <w:rsid w:val="00106412"/>
    <w:rsid w:val="0012094F"/>
    <w:rsid w:val="00120C79"/>
    <w:rsid w:val="00121273"/>
    <w:rsid w:val="001247B2"/>
    <w:rsid w:val="00125447"/>
    <w:rsid w:val="00136AAC"/>
    <w:rsid w:val="00143FF4"/>
    <w:rsid w:val="0014602F"/>
    <w:rsid w:val="00150517"/>
    <w:rsid w:val="00154FD7"/>
    <w:rsid w:val="001605E2"/>
    <w:rsid w:val="00162512"/>
    <w:rsid w:val="0016391C"/>
    <w:rsid w:val="00173B78"/>
    <w:rsid w:val="0017432F"/>
    <w:rsid w:val="00174AD3"/>
    <w:rsid w:val="001802A7"/>
    <w:rsid w:val="00180B9D"/>
    <w:rsid w:val="001823A2"/>
    <w:rsid w:val="001906E7"/>
    <w:rsid w:val="00194DF6"/>
    <w:rsid w:val="00197275"/>
    <w:rsid w:val="001A1BA7"/>
    <w:rsid w:val="001A2817"/>
    <w:rsid w:val="001A4E80"/>
    <w:rsid w:val="001B1944"/>
    <w:rsid w:val="001B26A5"/>
    <w:rsid w:val="001B4E04"/>
    <w:rsid w:val="001B6184"/>
    <w:rsid w:val="001C1DED"/>
    <w:rsid w:val="001C3DDA"/>
    <w:rsid w:val="001D1433"/>
    <w:rsid w:val="001D5EE0"/>
    <w:rsid w:val="001E3581"/>
    <w:rsid w:val="001E678D"/>
    <w:rsid w:val="001F1670"/>
    <w:rsid w:val="001F2D36"/>
    <w:rsid w:val="001F679D"/>
    <w:rsid w:val="00204246"/>
    <w:rsid w:val="00206A98"/>
    <w:rsid w:val="00212578"/>
    <w:rsid w:val="002161C7"/>
    <w:rsid w:val="0021650F"/>
    <w:rsid w:val="00217E78"/>
    <w:rsid w:val="002228FB"/>
    <w:rsid w:val="002300D5"/>
    <w:rsid w:val="0023294A"/>
    <w:rsid w:val="00235A39"/>
    <w:rsid w:val="002376DA"/>
    <w:rsid w:val="002406B0"/>
    <w:rsid w:val="00243A1C"/>
    <w:rsid w:val="002448CE"/>
    <w:rsid w:val="00246BAF"/>
    <w:rsid w:val="002479F5"/>
    <w:rsid w:val="00250078"/>
    <w:rsid w:val="00262D45"/>
    <w:rsid w:val="00262D49"/>
    <w:rsid w:val="00271A7C"/>
    <w:rsid w:val="00273483"/>
    <w:rsid w:val="00274D3C"/>
    <w:rsid w:val="0028670C"/>
    <w:rsid w:val="00293D2D"/>
    <w:rsid w:val="002941D3"/>
    <w:rsid w:val="00294B03"/>
    <w:rsid w:val="00295E50"/>
    <w:rsid w:val="002962E0"/>
    <w:rsid w:val="002A3C37"/>
    <w:rsid w:val="002A6ACA"/>
    <w:rsid w:val="002B424A"/>
    <w:rsid w:val="002B4E4C"/>
    <w:rsid w:val="002C1141"/>
    <w:rsid w:val="002C3685"/>
    <w:rsid w:val="002D148B"/>
    <w:rsid w:val="002E20AC"/>
    <w:rsid w:val="002F0853"/>
    <w:rsid w:val="003028BF"/>
    <w:rsid w:val="00304345"/>
    <w:rsid w:val="00305D0C"/>
    <w:rsid w:val="00306A7E"/>
    <w:rsid w:val="003207EE"/>
    <w:rsid w:val="00322E2D"/>
    <w:rsid w:val="003261AA"/>
    <w:rsid w:val="00326383"/>
    <w:rsid w:val="0035196F"/>
    <w:rsid w:val="00354B15"/>
    <w:rsid w:val="00356C74"/>
    <w:rsid w:val="0036086F"/>
    <w:rsid w:val="00363E8A"/>
    <w:rsid w:val="00372ABC"/>
    <w:rsid w:val="003732C0"/>
    <w:rsid w:val="003743D1"/>
    <w:rsid w:val="00380744"/>
    <w:rsid w:val="00383365"/>
    <w:rsid w:val="003868BD"/>
    <w:rsid w:val="00391273"/>
    <w:rsid w:val="003912DD"/>
    <w:rsid w:val="003934D1"/>
    <w:rsid w:val="003A0DB9"/>
    <w:rsid w:val="003A2A13"/>
    <w:rsid w:val="003A2CDF"/>
    <w:rsid w:val="003A3AF9"/>
    <w:rsid w:val="003B25E9"/>
    <w:rsid w:val="003B61E5"/>
    <w:rsid w:val="003C007D"/>
    <w:rsid w:val="003C0FA3"/>
    <w:rsid w:val="003C50DA"/>
    <w:rsid w:val="003D12E7"/>
    <w:rsid w:val="003D69D4"/>
    <w:rsid w:val="003E27EF"/>
    <w:rsid w:val="003E4322"/>
    <w:rsid w:val="003F0D70"/>
    <w:rsid w:val="003F450C"/>
    <w:rsid w:val="003F7A03"/>
    <w:rsid w:val="004005A5"/>
    <w:rsid w:val="00403E86"/>
    <w:rsid w:val="00406F68"/>
    <w:rsid w:val="00410677"/>
    <w:rsid w:val="0041071F"/>
    <w:rsid w:val="004152C3"/>
    <w:rsid w:val="00423321"/>
    <w:rsid w:val="004247B9"/>
    <w:rsid w:val="00426320"/>
    <w:rsid w:val="004312CF"/>
    <w:rsid w:val="00434393"/>
    <w:rsid w:val="004354C4"/>
    <w:rsid w:val="00442255"/>
    <w:rsid w:val="00446861"/>
    <w:rsid w:val="00447F7D"/>
    <w:rsid w:val="00451538"/>
    <w:rsid w:val="004557E2"/>
    <w:rsid w:val="0045618A"/>
    <w:rsid w:val="004604EB"/>
    <w:rsid w:val="00462202"/>
    <w:rsid w:val="00467B94"/>
    <w:rsid w:val="00473A29"/>
    <w:rsid w:val="0049446B"/>
    <w:rsid w:val="00494C48"/>
    <w:rsid w:val="004A0F0D"/>
    <w:rsid w:val="004A54B8"/>
    <w:rsid w:val="004A5F63"/>
    <w:rsid w:val="004B4EA7"/>
    <w:rsid w:val="004B5222"/>
    <w:rsid w:val="004C4B39"/>
    <w:rsid w:val="004C6B47"/>
    <w:rsid w:val="004D135F"/>
    <w:rsid w:val="004D20C1"/>
    <w:rsid w:val="004D46DF"/>
    <w:rsid w:val="004D6F2A"/>
    <w:rsid w:val="004D7079"/>
    <w:rsid w:val="004E1AED"/>
    <w:rsid w:val="004E28B1"/>
    <w:rsid w:val="004E367B"/>
    <w:rsid w:val="00502246"/>
    <w:rsid w:val="00511A9D"/>
    <w:rsid w:val="00514D62"/>
    <w:rsid w:val="00524048"/>
    <w:rsid w:val="00527BB6"/>
    <w:rsid w:val="00530BE8"/>
    <w:rsid w:val="00530DC8"/>
    <w:rsid w:val="00540632"/>
    <w:rsid w:val="00540BEA"/>
    <w:rsid w:val="005411C6"/>
    <w:rsid w:val="005427EA"/>
    <w:rsid w:val="00542FB2"/>
    <w:rsid w:val="00543409"/>
    <w:rsid w:val="00543486"/>
    <w:rsid w:val="0054502F"/>
    <w:rsid w:val="0054737C"/>
    <w:rsid w:val="00547CE8"/>
    <w:rsid w:val="00551E05"/>
    <w:rsid w:val="005525A7"/>
    <w:rsid w:val="00554F83"/>
    <w:rsid w:val="0056273E"/>
    <w:rsid w:val="00567376"/>
    <w:rsid w:val="00571D71"/>
    <w:rsid w:val="00574971"/>
    <w:rsid w:val="005838B4"/>
    <w:rsid w:val="005A0854"/>
    <w:rsid w:val="005A518A"/>
    <w:rsid w:val="005A656F"/>
    <w:rsid w:val="005B1887"/>
    <w:rsid w:val="005B22DB"/>
    <w:rsid w:val="005B34C7"/>
    <w:rsid w:val="005C12A5"/>
    <w:rsid w:val="005C5B92"/>
    <w:rsid w:val="005D1C28"/>
    <w:rsid w:val="005D66AD"/>
    <w:rsid w:val="005D7FC5"/>
    <w:rsid w:val="005E209E"/>
    <w:rsid w:val="005E3335"/>
    <w:rsid w:val="005E4212"/>
    <w:rsid w:val="005E59FC"/>
    <w:rsid w:val="005E7AD4"/>
    <w:rsid w:val="005F249C"/>
    <w:rsid w:val="005F40C0"/>
    <w:rsid w:val="006024A6"/>
    <w:rsid w:val="00605647"/>
    <w:rsid w:val="0061266F"/>
    <w:rsid w:val="00622CA2"/>
    <w:rsid w:val="006230B9"/>
    <w:rsid w:val="0062404E"/>
    <w:rsid w:val="00624CC6"/>
    <w:rsid w:val="00626B5D"/>
    <w:rsid w:val="00627BBA"/>
    <w:rsid w:val="00632A17"/>
    <w:rsid w:val="00635EAE"/>
    <w:rsid w:val="00647221"/>
    <w:rsid w:val="00654D26"/>
    <w:rsid w:val="00656000"/>
    <w:rsid w:val="00661F74"/>
    <w:rsid w:val="00662C48"/>
    <w:rsid w:val="006665E0"/>
    <w:rsid w:val="00666EB3"/>
    <w:rsid w:val="006718BB"/>
    <w:rsid w:val="00674538"/>
    <w:rsid w:val="00676591"/>
    <w:rsid w:val="00677994"/>
    <w:rsid w:val="00685D6C"/>
    <w:rsid w:val="006A3018"/>
    <w:rsid w:val="006A55A4"/>
    <w:rsid w:val="006B52B1"/>
    <w:rsid w:val="006B7E9E"/>
    <w:rsid w:val="006C4E63"/>
    <w:rsid w:val="006C6BB7"/>
    <w:rsid w:val="006D4467"/>
    <w:rsid w:val="006D4AE8"/>
    <w:rsid w:val="006D518C"/>
    <w:rsid w:val="006D5294"/>
    <w:rsid w:val="006D631F"/>
    <w:rsid w:val="006D7029"/>
    <w:rsid w:val="006E0312"/>
    <w:rsid w:val="006F1A4E"/>
    <w:rsid w:val="006F43C9"/>
    <w:rsid w:val="00700DE7"/>
    <w:rsid w:val="00713732"/>
    <w:rsid w:val="00722E60"/>
    <w:rsid w:val="00723C46"/>
    <w:rsid w:val="0072716B"/>
    <w:rsid w:val="00731445"/>
    <w:rsid w:val="00731C08"/>
    <w:rsid w:val="0073464D"/>
    <w:rsid w:val="00737715"/>
    <w:rsid w:val="007450A6"/>
    <w:rsid w:val="00751E78"/>
    <w:rsid w:val="00760E2A"/>
    <w:rsid w:val="0076519F"/>
    <w:rsid w:val="007751B4"/>
    <w:rsid w:val="00776AF2"/>
    <w:rsid w:val="00780F33"/>
    <w:rsid w:val="00782501"/>
    <w:rsid w:val="007829C3"/>
    <w:rsid w:val="00795B64"/>
    <w:rsid w:val="0079692F"/>
    <w:rsid w:val="007A0C42"/>
    <w:rsid w:val="007A780E"/>
    <w:rsid w:val="007B2D6C"/>
    <w:rsid w:val="007C44AE"/>
    <w:rsid w:val="007D0E5E"/>
    <w:rsid w:val="007D275F"/>
    <w:rsid w:val="007D4970"/>
    <w:rsid w:val="007D6152"/>
    <w:rsid w:val="007E3351"/>
    <w:rsid w:val="007E4EFB"/>
    <w:rsid w:val="007E7DF8"/>
    <w:rsid w:val="007F1E0A"/>
    <w:rsid w:val="007F2465"/>
    <w:rsid w:val="007F2A95"/>
    <w:rsid w:val="007F5551"/>
    <w:rsid w:val="007F6FF7"/>
    <w:rsid w:val="008000FF"/>
    <w:rsid w:val="00800277"/>
    <w:rsid w:val="00803B56"/>
    <w:rsid w:val="00820729"/>
    <w:rsid w:val="00820A52"/>
    <w:rsid w:val="0082239F"/>
    <w:rsid w:val="00823F5D"/>
    <w:rsid w:val="00824593"/>
    <w:rsid w:val="00830007"/>
    <w:rsid w:val="00841FBE"/>
    <w:rsid w:val="00850C70"/>
    <w:rsid w:val="008554CA"/>
    <w:rsid w:val="008660EF"/>
    <w:rsid w:val="00866B1E"/>
    <w:rsid w:val="00867547"/>
    <w:rsid w:val="00873983"/>
    <w:rsid w:val="008759F3"/>
    <w:rsid w:val="008778A1"/>
    <w:rsid w:val="00891822"/>
    <w:rsid w:val="00897457"/>
    <w:rsid w:val="008A4403"/>
    <w:rsid w:val="008A47CA"/>
    <w:rsid w:val="008A5B8E"/>
    <w:rsid w:val="008B0B57"/>
    <w:rsid w:val="008B122F"/>
    <w:rsid w:val="008B3C11"/>
    <w:rsid w:val="008B5759"/>
    <w:rsid w:val="008C197A"/>
    <w:rsid w:val="008C24AA"/>
    <w:rsid w:val="008C2804"/>
    <w:rsid w:val="008C6EA1"/>
    <w:rsid w:val="008C760B"/>
    <w:rsid w:val="008D43DD"/>
    <w:rsid w:val="008D77B6"/>
    <w:rsid w:val="008E367A"/>
    <w:rsid w:val="008F02EE"/>
    <w:rsid w:val="008F52F7"/>
    <w:rsid w:val="008F548A"/>
    <w:rsid w:val="008F74CE"/>
    <w:rsid w:val="00923BA7"/>
    <w:rsid w:val="0093293C"/>
    <w:rsid w:val="0094581A"/>
    <w:rsid w:val="00945AF9"/>
    <w:rsid w:val="00945C76"/>
    <w:rsid w:val="00946981"/>
    <w:rsid w:val="009473C2"/>
    <w:rsid w:val="0095044A"/>
    <w:rsid w:val="009520AD"/>
    <w:rsid w:val="009538FC"/>
    <w:rsid w:val="009559E9"/>
    <w:rsid w:val="009575D2"/>
    <w:rsid w:val="00957771"/>
    <w:rsid w:val="00966CAB"/>
    <w:rsid w:val="00966D26"/>
    <w:rsid w:val="00972E59"/>
    <w:rsid w:val="0097660D"/>
    <w:rsid w:val="0097669B"/>
    <w:rsid w:val="009834C7"/>
    <w:rsid w:val="009850B8"/>
    <w:rsid w:val="009A691F"/>
    <w:rsid w:val="009A7D1C"/>
    <w:rsid w:val="009B15A0"/>
    <w:rsid w:val="009B74A8"/>
    <w:rsid w:val="009C274B"/>
    <w:rsid w:val="009C2E8E"/>
    <w:rsid w:val="009C49B6"/>
    <w:rsid w:val="009C6687"/>
    <w:rsid w:val="009C6B05"/>
    <w:rsid w:val="009D04CA"/>
    <w:rsid w:val="009D0B89"/>
    <w:rsid w:val="009E2065"/>
    <w:rsid w:val="009E317C"/>
    <w:rsid w:val="009F571B"/>
    <w:rsid w:val="009F6AFD"/>
    <w:rsid w:val="00A05F89"/>
    <w:rsid w:val="00A1310C"/>
    <w:rsid w:val="00A152D5"/>
    <w:rsid w:val="00A24005"/>
    <w:rsid w:val="00A40CF1"/>
    <w:rsid w:val="00A43C33"/>
    <w:rsid w:val="00A52272"/>
    <w:rsid w:val="00A52CA3"/>
    <w:rsid w:val="00A57501"/>
    <w:rsid w:val="00A60CF3"/>
    <w:rsid w:val="00A61118"/>
    <w:rsid w:val="00A65942"/>
    <w:rsid w:val="00A76D58"/>
    <w:rsid w:val="00A844AC"/>
    <w:rsid w:val="00A90790"/>
    <w:rsid w:val="00A91071"/>
    <w:rsid w:val="00A91089"/>
    <w:rsid w:val="00A93CA6"/>
    <w:rsid w:val="00AA0208"/>
    <w:rsid w:val="00AA3C63"/>
    <w:rsid w:val="00AA5BC7"/>
    <w:rsid w:val="00AA756B"/>
    <w:rsid w:val="00AB23B2"/>
    <w:rsid w:val="00AB529C"/>
    <w:rsid w:val="00AB7A72"/>
    <w:rsid w:val="00AC3095"/>
    <w:rsid w:val="00AD1C4C"/>
    <w:rsid w:val="00AD2FC7"/>
    <w:rsid w:val="00AD3FFB"/>
    <w:rsid w:val="00AD597B"/>
    <w:rsid w:val="00AE0E2A"/>
    <w:rsid w:val="00AE23BE"/>
    <w:rsid w:val="00AE4DEE"/>
    <w:rsid w:val="00AE76C6"/>
    <w:rsid w:val="00AF208D"/>
    <w:rsid w:val="00AF67DA"/>
    <w:rsid w:val="00B006DB"/>
    <w:rsid w:val="00B10CEB"/>
    <w:rsid w:val="00B142C1"/>
    <w:rsid w:val="00B16011"/>
    <w:rsid w:val="00B1668D"/>
    <w:rsid w:val="00B21215"/>
    <w:rsid w:val="00B22183"/>
    <w:rsid w:val="00B22599"/>
    <w:rsid w:val="00B2594A"/>
    <w:rsid w:val="00B31180"/>
    <w:rsid w:val="00B33604"/>
    <w:rsid w:val="00B3701B"/>
    <w:rsid w:val="00B42836"/>
    <w:rsid w:val="00B434D8"/>
    <w:rsid w:val="00B43C2F"/>
    <w:rsid w:val="00B4488D"/>
    <w:rsid w:val="00B53FD8"/>
    <w:rsid w:val="00B564F0"/>
    <w:rsid w:val="00B6086C"/>
    <w:rsid w:val="00B631B6"/>
    <w:rsid w:val="00B63CE3"/>
    <w:rsid w:val="00B6446A"/>
    <w:rsid w:val="00B677DB"/>
    <w:rsid w:val="00B71715"/>
    <w:rsid w:val="00B72AAE"/>
    <w:rsid w:val="00B77FF0"/>
    <w:rsid w:val="00B83FEA"/>
    <w:rsid w:val="00B85020"/>
    <w:rsid w:val="00B865CD"/>
    <w:rsid w:val="00B9136D"/>
    <w:rsid w:val="00B9229E"/>
    <w:rsid w:val="00B92816"/>
    <w:rsid w:val="00B93491"/>
    <w:rsid w:val="00BA1092"/>
    <w:rsid w:val="00BA1454"/>
    <w:rsid w:val="00BB501D"/>
    <w:rsid w:val="00BC0681"/>
    <w:rsid w:val="00BD6BC6"/>
    <w:rsid w:val="00BF5AB6"/>
    <w:rsid w:val="00C02304"/>
    <w:rsid w:val="00C05A13"/>
    <w:rsid w:val="00C10DCB"/>
    <w:rsid w:val="00C241CD"/>
    <w:rsid w:val="00C262A2"/>
    <w:rsid w:val="00C40639"/>
    <w:rsid w:val="00C4581E"/>
    <w:rsid w:val="00C46A67"/>
    <w:rsid w:val="00C64304"/>
    <w:rsid w:val="00C6798C"/>
    <w:rsid w:val="00C67B9B"/>
    <w:rsid w:val="00C729F8"/>
    <w:rsid w:val="00C809DB"/>
    <w:rsid w:val="00C82A60"/>
    <w:rsid w:val="00C83468"/>
    <w:rsid w:val="00C83D59"/>
    <w:rsid w:val="00C930E8"/>
    <w:rsid w:val="00CA03BD"/>
    <w:rsid w:val="00CA0DD1"/>
    <w:rsid w:val="00CA234B"/>
    <w:rsid w:val="00CA42C3"/>
    <w:rsid w:val="00CB06A3"/>
    <w:rsid w:val="00CB11D2"/>
    <w:rsid w:val="00CB3914"/>
    <w:rsid w:val="00CB3988"/>
    <w:rsid w:val="00CB5C7E"/>
    <w:rsid w:val="00CD47F7"/>
    <w:rsid w:val="00CD7580"/>
    <w:rsid w:val="00CE496A"/>
    <w:rsid w:val="00CF1FC0"/>
    <w:rsid w:val="00CF28BB"/>
    <w:rsid w:val="00CF2E91"/>
    <w:rsid w:val="00D0312F"/>
    <w:rsid w:val="00D1685B"/>
    <w:rsid w:val="00D20796"/>
    <w:rsid w:val="00D2319C"/>
    <w:rsid w:val="00D3593A"/>
    <w:rsid w:val="00D3672D"/>
    <w:rsid w:val="00D36BD1"/>
    <w:rsid w:val="00D36CB2"/>
    <w:rsid w:val="00D408F6"/>
    <w:rsid w:val="00D42563"/>
    <w:rsid w:val="00D47A97"/>
    <w:rsid w:val="00D5211C"/>
    <w:rsid w:val="00D53F61"/>
    <w:rsid w:val="00D56294"/>
    <w:rsid w:val="00D57220"/>
    <w:rsid w:val="00D572B9"/>
    <w:rsid w:val="00D632BF"/>
    <w:rsid w:val="00D652A2"/>
    <w:rsid w:val="00D732EA"/>
    <w:rsid w:val="00D7336E"/>
    <w:rsid w:val="00D767F8"/>
    <w:rsid w:val="00D835B5"/>
    <w:rsid w:val="00D86D06"/>
    <w:rsid w:val="00D918A3"/>
    <w:rsid w:val="00D936EC"/>
    <w:rsid w:val="00DB1269"/>
    <w:rsid w:val="00DB2426"/>
    <w:rsid w:val="00DC0CC9"/>
    <w:rsid w:val="00DD19AE"/>
    <w:rsid w:val="00DD4CF9"/>
    <w:rsid w:val="00DD5BFD"/>
    <w:rsid w:val="00DE24D4"/>
    <w:rsid w:val="00DE7DE7"/>
    <w:rsid w:val="00DF5D76"/>
    <w:rsid w:val="00E00BDA"/>
    <w:rsid w:val="00E043CE"/>
    <w:rsid w:val="00E12D57"/>
    <w:rsid w:val="00E13F14"/>
    <w:rsid w:val="00E14B17"/>
    <w:rsid w:val="00E15B91"/>
    <w:rsid w:val="00E23DA9"/>
    <w:rsid w:val="00E31B05"/>
    <w:rsid w:val="00E33904"/>
    <w:rsid w:val="00E40D51"/>
    <w:rsid w:val="00E416A3"/>
    <w:rsid w:val="00E4390C"/>
    <w:rsid w:val="00E474D5"/>
    <w:rsid w:val="00E524A5"/>
    <w:rsid w:val="00E536C7"/>
    <w:rsid w:val="00E53ACF"/>
    <w:rsid w:val="00E56284"/>
    <w:rsid w:val="00E56A6C"/>
    <w:rsid w:val="00E6117C"/>
    <w:rsid w:val="00E64D1E"/>
    <w:rsid w:val="00E66689"/>
    <w:rsid w:val="00E704A5"/>
    <w:rsid w:val="00E70659"/>
    <w:rsid w:val="00E73028"/>
    <w:rsid w:val="00E74191"/>
    <w:rsid w:val="00E7484C"/>
    <w:rsid w:val="00E800C2"/>
    <w:rsid w:val="00E84566"/>
    <w:rsid w:val="00E8467D"/>
    <w:rsid w:val="00E8552D"/>
    <w:rsid w:val="00E9792F"/>
    <w:rsid w:val="00EB391D"/>
    <w:rsid w:val="00EB3CCD"/>
    <w:rsid w:val="00EB621C"/>
    <w:rsid w:val="00EB7350"/>
    <w:rsid w:val="00EC341F"/>
    <w:rsid w:val="00EC6117"/>
    <w:rsid w:val="00EC79C4"/>
    <w:rsid w:val="00ED1C5E"/>
    <w:rsid w:val="00EE0E32"/>
    <w:rsid w:val="00EE32A7"/>
    <w:rsid w:val="00EE3357"/>
    <w:rsid w:val="00EE3B35"/>
    <w:rsid w:val="00EE55E7"/>
    <w:rsid w:val="00EE5D9D"/>
    <w:rsid w:val="00EF0D9F"/>
    <w:rsid w:val="00EF38EE"/>
    <w:rsid w:val="00EF6C67"/>
    <w:rsid w:val="00F0097C"/>
    <w:rsid w:val="00F02454"/>
    <w:rsid w:val="00F0364A"/>
    <w:rsid w:val="00F03AC3"/>
    <w:rsid w:val="00F041EA"/>
    <w:rsid w:val="00F04765"/>
    <w:rsid w:val="00F06099"/>
    <w:rsid w:val="00F10113"/>
    <w:rsid w:val="00F10CA0"/>
    <w:rsid w:val="00F23692"/>
    <w:rsid w:val="00F279E5"/>
    <w:rsid w:val="00F367DF"/>
    <w:rsid w:val="00F37BD2"/>
    <w:rsid w:val="00F405D4"/>
    <w:rsid w:val="00F46F00"/>
    <w:rsid w:val="00F51F34"/>
    <w:rsid w:val="00F54359"/>
    <w:rsid w:val="00F543B7"/>
    <w:rsid w:val="00F60693"/>
    <w:rsid w:val="00F66220"/>
    <w:rsid w:val="00F67F47"/>
    <w:rsid w:val="00F735BF"/>
    <w:rsid w:val="00F740AD"/>
    <w:rsid w:val="00F76E67"/>
    <w:rsid w:val="00F80A51"/>
    <w:rsid w:val="00F817FD"/>
    <w:rsid w:val="00F84883"/>
    <w:rsid w:val="00F85C9B"/>
    <w:rsid w:val="00F92775"/>
    <w:rsid w:val="00F92DD2"/>
    <w:rsid w:val="00F94750"/>
    <w:rsid w:val="00F94DEF"/>
    <w:rsid w:val="00F95DF2"/>
    <w:rsid w:val="00FA37E0"/>
    <w:rsid w:val="00FA5825"/>
    <w:rsid w:val="00FA5FCA"/>
    <w:rsid w:val="00FB49A7"/>
    <w:rsid w:val="00FB5536"/>
    <w:rsid w:val="00FC0A7E"/>
    <w:rsid w:val="00FC1FCF"/>
    <w:rsid w:val="00FC2938"/>
    <w:rsid w:val="00FD5693"/>
    <w:rsid w:val="00FE3ED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FBE52A"/>
  <w15:docId w15:val="{08C38448-4C36-4241-83D3-F073FAF4A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BA1092"/>
    <w:pPr>
      <w:ind w:left="720"/>
      <w:contextualSpacing/>
    </w:pPr>
  </w:style>
  <w:style w:type="character" w:styleId="Hyperlink">
    <w:name w:val="Hyperlink"/>
    <w:basedOn w:val="DefaultParagraphFont"/>
    <w:uiPriority w:val="99"/>
    <w:unhideWhenUsed/>
    <w:rsid w:val="00795B64"/>
    <w:rPr>
      <w:color w:val="005DBA" w:themeColor="hyperlink"/>
      <w:u w:val="single"/>
    </w:rPr>
  </w:style>
  <w:style w:type="character" w:styleId="UnresolvedMention">
    <w:name w:val="Unresolved Mention"/>
    <w:basedOn w:val="DefaultParagraphFont"/>
    <w:uiPriority w:val="99"/>
    <w:semiHidden/>
    <w:unhideWhenUsed/>
    <w:rsid w:val="00795B64"/>
    <w:rPr>
      <w:color w:val="808080"/>
      <w:shd w:val="clear" w:color="auto" w:fill="E6E6E6"/>
    </w:rPr>
  </w:style>
  <w:style w:type="paragraph" w:customStyle="1" w:styleId="partstable">
    <w:name w:val="parts_table"/>
    <w:basedOn w:val="Normal"/>
    <w:qFormat/>
    <w:rsid w:val="00656000"/>
    <w:pPr>
      <w:keepNext/>
      <w:keepLines/>
      <w:spacing w:after="0" w:line="240" w:lineRule="auto"/>
    </w:pPr>
  </w:style>
  <w:style w:type="paragraph" w:styleId="Bibliography">
    <w:name w:val="Bibliography"/>
    <w:basedOn w:val="Normal"/>
    <w:next w:val="Normal"/>
    <w:uiPriority w:val="37"/>
    <w:semiHidden/>
    <w:unhideWhenUsed/>
    <w:rsid w:val="00A93CA6"/>
  </w:style>
  <w:style w:type="paragraph" w:styleId="BodyText">
    <w:name w:val="Body Text"/>
    <w:basedOn w:val="Normal"/>
    <w:link w:val="BodyTextChar"/>
    <w:uiPriority w:val="99"/>
    <w:semiHidden/>
    <w:unhideWhenUsed/>
    <w:rsid w:val="00A93CA6"/>
    <w:pPr>
      <w:spacing w:after="120"/>
    </w:pPr>
  </w:style>
  <w:style w:type="character" w:customStyle="1" w:styleId="BodyTextChar">
    <w:name w:val="Body Text Char"/>
    <w:basedOn w:val="DefaultParagraphFont"/>
    <w:link w:val="BodyText"/>
    <w:uiPriority w:val="99"/>
    <w:semiHidden/>
    <w:rsid w:val="00A93CA6"/>
  </w:style>
  <w:style w:type="paragraph" w:styleId="BodyText2">
    <w:name w:val="Body Text 2"/>
    <w:basedOn w:val="Normal"/>
    <w:link w:val="BodyText2Char"/>
    <w:uiPriority w:val="99"/>
    <w:semiHidden/>
    <w:unhideWhenUsed/>
    <w:rsid w:val="00A93CA6"/>
    <w:pPr>
      <w:spacing w:after="120" w:line="480" w:lineRule="auto"/>
    </w:pPr>
  </w:style>
  <w:style w:type="character" w:customStyle="1" w:styleId="BodyText2Char">
    <w:name w:val="Body Text 2 Char"/>
    <w:basedOn w:val="DefaultParagraphFont"/>
    <w:link w:val="BodyText2"/>
    <w:uiPriority w:val="99"/>
    <w:semiHidden/>
    <w:rsid w:val="00A93CA6"/>
  </w:style>
  <w:style w:type="paragraph" w:styleId="BodyTextFirstIndent">
    <w:name w:val="Body Text First Indent"/>
    <w:basedOn w:val="BodyText"/>
    <w:link w:val="BodyTextFirstIndentChar"/>
    <w:uiPriority w:val="99"/>
    <w:semiHidden/>
    <w:unhideWhenUsed/>
    <w:rsid w:val="00A93CA6"/>
    <w:pPr>
      <w:spacing w:after="200"/>
      <w:ind w:firstLine="360"/>
    </w:pPr>
  </w:style>
  <w:style w:type="character" w:customStyle="1" w:styleId="BodyTextFirstIndentChar">
    <w:name w:val="Body Text First Indent Char"/>
    <w:basedOn w:val="BodyTextChar"/>
    <w:link w:val="BodyTextFirstIndent"/>
    <w:uiPriority w:val="99"/>
    <w:semiHidden/>
    <w:rsid w:val="00A93CA6"/>
  </w:style>
  <w:style w:type="paragraph" w:styleId="BodyTextIndent">
    <w:name w:val="Body Text Indent"/>
    <w:basedOn w:val="Normal"/>
    <w:link w:val="BodyTextIndentChar"/>
    <w:uiPriority w:val="99"/>
    <w:semiHidden/>
    <w:unhideWhenUsed/>
    <w:rsid w:val="00A93CA6"/>
    <w:pPr>
      <w:spacing w:after="120"/>
      <w:ind w:left="360"/>
    </w:pPr>
  </w:style>
  <w:style w:type="character" w:customStyle="1" w:styleId="BodyTextIndentChar">
    <w:name w:val="Body Text Indent Char"/>
    <w:basedOn w:val="DefaultParagraphFont"/>
    <w:link w:val="BodyTextIndent"/>
    <w:uiPriority w:val="99"/>
    <w:semiHidden/>
    <w:rsid w:val="00A93CA6"/>
  </w:style>
  <w:style w:type="paragraph" w:styleId="BodyTextFirstIndent2">
    <w:name w:val="Body Text First Indent 2"/>
    <w:basedOn w:val="BodyTextIndent"/>
    <w:link w:val="BodyTextFirstIndent2Char"/>
    <w:uiPriority w:val="99"/>
    <w:semiHidden/>
    <w:unhideWhenUsed/>
    <w:rsid w:val="00A93CA6"/>
    <w:pPr>
      <w:spacing w:after="200"/>
      <w:ind w:firstLine="360"/>
    </w:pPr>
  </w:style>
  <w:style w:type="character" w:customStyle="1" w:styleId="BodyTextFirstIndent2Char">
    <w:name w:val="Body Text First Indent 2 Char"/>
    <w:basedOn w:val="BodyTextIndentChar"/>
    <w:link w:val="BodyTextFirstIndent2"/>
    <w:uiPriority w:val="99"/>
    <w:semiHidden/>
    <w:rsid w:val="00A93CA6"/>
  </w:style>
  <w:style w:type="paragraph" w:styleId="BodyTextIndent2">
    <w:name w:val="Body Text Indent 2"/>
    <w:basedOn w:val="Normal"/>
    <w:link w:val="BodyTextIndent2Char"/>
    <w:uiPriority w:val="99"/>
    <w:semiHidden/>
    <w:unhideWhenUsed/>
    <w:rsid w:val="00A93CA6"/>
    <w:pPr>
      <w:spacing w:after="120" w:line="480" w:lineRule="auto"/>
      <w:ind w:left="360"/>
    </w:pPr>
  </w:style>
  <w:style w:type="character" w:customStyle="1" w:styleId="BodyTextIndent2Char">
    <w:name w:val="Body Text Indent 2 Char"/>
    <w:basedOn w:val="DefaultParagraphFont"/>
    <w:link w:val="BodyTextIndent2"/>
    <w:uiPriority w:val="99"/>
    <w:semiHidden/>
    <w:rsid w:val="00A93CA6"/>
  </w:style>
  <w:style w:type="paragraph" w:styleId="Closing">
    <w:name w:val="Closing"/>
    <w:basedOn w:val="Normal"/>
    <w:link w:val="ClosingChar"/>
    <w:uiPriority w:val="99"/>
    <w:semiHidden/>
    <w:unhideWhenUsed/>
    <w:rsid w:val="00A93CA6"/>
    <w:pPr>
      <w:spacing w:before="0" w:after="0" w:line="240" w:lineRule="auto"/>
      <w:ind w:left="4320"/>
    </w:pPr>
  </w:style>
  <w:style w:type="character" w:customStyle="1" w:styleId="ClosingChar">
    <w:name w:val="Closing Char"/>
    <w:basedOn w:val="DefaultParagraphFont"/>
    <w:link w:val="Closing"/>
    <w:uiPriority w:val="99"/>
    <w:semiHidden/>
    <w:rsid w:val="00A93CA6"/>
  </w:style>
  <w:style w:type="paragraph" w:styleId="Date">
    <w:name w:val="Date"/>
    <w:basedOn w:val="Normal"/>
    <w:next w:val="Normal"/>
    <w:link w:val="DateChar"/>
    <w:uiPriority w:val="99"/>
    <w:semiHidden/>
    <w:unhideWhenUsed/>
    <w:rsid w:val="00A93CA6"/>
  </w:style>
  <w:style w:type="character" w:customStyle="1" w:styleId="DateChar">
    <w:name w:val="Date Char"/>
    <w:basedOn w:val="DefaultParagraphFont"/>
    <w:link w:val="Date"/>
    <w:uiPriority w:val="99"/>
    <w:semiHidden/>
    <w:rsid w:val="00A93CA6"/>
  </w:style>
  <w:style w:type="paragraph" w:styleId="E-mailSignature">
    <w:name w:val="E-mail Signature"/>
    <w:basedOn w:val="Normal"/>
    <w:link w:val="E-mailSignatureChar"/>
    <w:uiPriority w:val="99"/>
    <w:semiHidden/>
    <w:unhideWhenUsed/>
    <w:rsid w:val="00A93CA6"/>
    <w:pPr>
      <w:spacing w:before="0" w:after="0" w:line="240" w:lineRule="auto"/>
    </w:pPr>
  </w:style>
  <w:style w:type="character" w:customStyle="1" w:styleId="E-mailSignatureChar">
    <w:name w:val="E-mail Signature Char"/>
    <w:basedOn w:val="DefaultParagraphFont"/>
    <w:link w:val="E-mailSignature"/>
    <w:uiPriority w:val="99"/>
    <w:semiHidden/>
    <w:rsid w:val="00A93CA6"/>
  </w:style>
  <w:style w:type="paragraph" w:styleId="EnvelopeAddress">
    <w:name w:val="envelope address"/>
    <w:basedOn w:val="Normal"/>
    <w:uiPriority w:val="99"/>
    <w:semiHidden/>
    <w:unhideWhenUsed/>
    <w:rsid w:val="00A93CA6"/>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HTMLAddress">
    <w:name w:val="HTML Address"/>
    <w:basedOn w:val="Normal"/>
    <w:link w:val="HTMLAddressChar"/>
    <w:uiPriority w:val="99"/>
    <w:semiHidden/>
    <w:unhideWhenUsed/>
    <w:rsid w:val="00A93CA6"/>
    <w:pPr>
      <w:spacing w:before="0" w:after="0" w:line="240" w:lineRule="auto"/>
    </w:pPr>
    <w:rPr>
      <w:i/>
      <w:iCs/>
    </w:rPr>
  </w:style>
  <w:style w:type="character" w:customStyle="1" w:styleId="HTMLAddressChar">
    <w:name w:val="HTML Address Char"/>
    <w:basedOn w:val="DefaultParagraphFont"/>
    <w:link w:val="HTMLAddress"/>
    <w:uiPriority w:val="99"/>
    <w:semiHidden/>
    <w:rsid w:val="00A93CA6"/>
    <w:rPr>
      <w:i/>
      <w:iCs/>
    </w:rPr>
  </w:style>
  <w:style w:type="paragraph" w:styleId="Index1">
    <w:name w:val="index 1"/>
    <w:basedOn w:val="Normal"/>
    <w:next w:val="Normal"/>
    <w:autoRedefine/>
    <w:uiPriority w:val="99"/>
    <w:semiHidden/>
    <w:unhideWhenUsed/>
    <w:rsid w:val="00A93CA6"/>
    <w:pPr>
      <w:spacing w:before="0" w:after="0" w:line="240" w:lineRule="auto"/>
      <w:ind w:left="220" w:hanging="220"/>
    </w:pPr>
  </w:style>
  <w:style w:type="paragraph" w:styleId="Index2">
    <w:name w:val="index 2"/>
    <w:basedOn w:val="Normal"/>
    <w:next w:val="Normal"/>
    <w:autoRedefine/>
    <w:uiPriority w:val="99"/>
    <w:semiHidden/>
    <w:unhideWhenUsed/>
    <w:rsid w:val="00A93CA6"/>
    <w:pPr>
      <w:spacing w:before="0" w:after="0" w:line="240" w:lineRule="auto"/>
      <w:ind w:left="440" w:hanging="220"/>
    </w:pPr>
  </w:style>
  <w:style w:type="paragraph" w:styleId="Index3">
    <w:name w:val="index 3"/>
    <w:basedOn w:val="Normal"/>
    <w:next w:val="Normal"/>
    <w:autoRedefine/>
    <w:uiPriority w:val="99"/>
    <w:semiHidden/>
    <w:unhideWhenUsed/>
    <w:rsid w:val="00A93CA6"/>
    <w:pPr>
      <w:spacing w:before="0" w:after="0" w:line="240" w:lineRule="auto"/>
      <w:ind w:left="660" w:hanging="220"/>
    </w:pPr>
  </w:style>
  <w:style w:type="paragraph" w:styleId="Index4">
    <w:name w:val="index 4"/>
    <w:basedOn w:val="Normal"/>
    <w:next w:val="Normal"/>
    <w:autoRedefine/>
    <w:uiPriority w:val="99"/>
    <w:semiHidden/>
    <w:unhideWhenUsed/>
    <w:rsid w:val="00A93CA6"/>
    <w:pPr>
      <w:spacing w:before="0" w:after="0" w:line="240" w:lineRule="auto"/>
      <w:ind w:left="880" w:hanging="220"/>
    </w:pPr>
  </w:style>
  <w:style w:type="paragraph" w:styleId="Index5">
    <w:name w:val="index 5"/>
    <w:basedOn w:val="Normal"/>
    <w:next w:val="Normal"/>
    <w:autoRedefine/>
    <w:uiPriority w:val="99"/>
    <w:semiHidden/>
    <w:unhideWhenUsed/>
    <w:rsid w:val="00A93CA6"/>
    <w:pPr>
      <w:spacing w:before="0" w:after="0" w:line="240" w:lineRule="auto"/>
      <w:ind w:left="1100" w:hanging="220"/>
    </w:pPr>
  </w:style>
  <w:style w:type="paragraph" w:styleId="Index6">
    <w:name w:val="index 6"/>
    <w:basedOn w:val="Normal"/>
    <w:next w:val="Normal"/>
    <w:autoRedefine/>
    <w:uiPriority w:val="99"/>
    <w:semiHidden/>
    <w:unhideWhenUsed/>
    <w:rsid w:val="00A93CA6"/>
    <w:pPr>
      <w:spacing w:before="0" w:after="0" w:line="240" w:lineRule="auto"/>
      <w:ind w:left="1320" w:hanging="220"/>
    </w:pPr>
  </w:style>
  <w:style w:type="paragraph" w:styleId="Index7">
    <w:name w:val="index 7"/>
    <w:basedOn w:val="Normal"/>
    <w:next w:val="Normal"/>
    <w:autoRedefine/>
    <w:uiPriority w:val="99"/>
    <w:semiHidden/>
    <w:unhideWhenUsed/>
    <w:rsid w:val="00A93CA6"/>
    <w:pPr>
      <w:spacing w:before="0" w:after="0" w:line="240" w:lineRule="auto"/>
      <w:ind w:left="1540" w:hanging="220"/>
    </w:pPr>
  </w:style>
  <w:style w:type="paragraph" w:styleId="Index8">
    <w:name w:val="index 8"/>
    <w:basedOn w:val="Normal"/>
    <w:next w:val="Normal"/>
    <w:autoRedefine/>
    <w:uiPriority w:val="99"/>
    <w:semiHidden/>
    <w:unhideWhenUsed/>
    <w:rsid w:val="00A93CA6"/>
    <w:pPr>
      <w:spacing w:before="0" w:after="0" w:line="240" w:lineRule="auto"/>
      <w:ind w:left="1760" w:hanging="220"/>
    </w:pPr>
  </w:style>
  <w:style w:type="paragraph" w:styleId="Index9">
    <w:name w:val="index 9"/>
    <w:basedOn w:val="Normal"/>
    <w:next w:val="Normal"/>
    <w:autoRedefine/>
    <w:uiPriority w:val="99"/>
    <w:semiHidden/>
    <w:unhideWhenUsed/>
    <w:rsid w:val="00A93CA6"/>
    <w:pPr>
      <w:spacing w:before="0" w:after="0" w:line="240" w:lineRule="auto"/>
      <w:ind w:left="1980" w:hanging="220"/>
    </w:pPr>
  </w:style>
  <w:style w:type="paragraph" w:styleId="IndexHeading">
    <w:name w:val="index heading"/>
    <w:basedOn w:val="Normal"/>
    <w:next w:val="Index1"/>
    <w:uiPriority w:val="99"/>
    <w:semiHidden/>
    <w:unhideWhenUsed/>
    <w:rsid w:val="00A93CA6"/>
    <w:rPr>
      <w:rFonts w:asciiTheme="majorHAnsi" w:eastAsiaTheme="majorEastAsia" w:hAnsiTheme="majorHAnsi" w:cstheme="majorBidi"/>
      <w:b/>
      <w:bCs/>
    </w:rPr>
  </w:style>
  <w:style w:type="paragraph" w:styleId="List">
    <w:name w:val="List"/>
    <w:basedOn w:val="Normal"/>
    <w:uiPriority w:val="99"/>
    <w:semiHidden/>
    <w:unhideWhenUsed/>
    <w:rsid w:val="00A93CA6"/>
    <w:pPr>
      <w:ind w:left="360" w:hanging="360"/>
      <w:contextualSpacing/>
    </w:pPr>
  </w:style>
  <w:style w:type="paragraph" w:styleId="List2">
    <w:name w:val="List 2"/>
    <w:basedOn w:val="Normal"/>
    <w:uiPriority w:val="99"/>
    <w:semiHidden/>
    <w:unhideWhenUsed/>
    <w:rsid w:val="00A93CA6"/>
    <w:pPr>
      <w:ind w:left="720" w:hanging="360"/>
      <w:contextualSpacing/>
    </w:pPr>
  </w:style>
  <w:style w:type="paragraph" w:styleId="List3">
    <w:name w:val="List 3"/>
    <w:basedOn w:val="Normal"/>
    <w:uiPriority w:val="99"/>
    <w:semiHidden/>
    <w:unhideWhenUsed/>
    <w:rsid w:val="00A93CA6"/>
    <w:pPr>
      <w:ind w:left="1080" w:hanging="360"/>
      <w:contextualSpacing/>
    </w:pPr>
  </w:style>
  <w:style w:type="paragraph" w:styleId="List4">
    <w:name w:val="List 4"/>
    <w:basedOn w:val="Normal"/>
    <w:uiPriority w:val="99"/>
    <w:semiHidden/>
    <w:unhideWhenUsed/>
    <w:rsid w:val="00A93CA6"/>
    <w:pPr>
      <w:ind w:left="1440" w:hanging="360"/>
      <w:contextualSpacing/>
    </w:pPr>
  </w:style>
  <w:style w:type="paragraph" w:styleId="List5">
    <w:name w:val="List 5"/>
    <w:basedOn w:val="Normal"/>
    <w:uiPriority w:val="99"/>
    <w:semiHidden/>
    <w:unhideWhenUsed/>
    <w:rsid w:val="00A93CA6"/>
    <w:pPr>
      <w:ind w:left="1800" w:hanging="360"/>
      <w:contextualSpacing/>
    </w:pPr>
  </w:style>
  <w:style w:type="paragraph" w:styleId="ListBullet">
    <w:name w:val="List Bullet"/>
    <w:basedOn w:val="Normal"/>
    <w:uiPriority w:val="99"/>
    <w:semiHidden/>
    <w:unhideWhenUsed/>
    <w:rsid w:val="00A93CA6"/>
    <w:pPr>
      <w:numPr>
        <w:numId w:val="9"/>
      </w:numPr>
      <w:contextualSpacing/>
    </w:pPr>
  </w:style>
  <w:style w:type="paragraph" w:styleId="ListBullet2">
    <w:name w:val="List Bullet 2"/>
    <w:basedOn w:val="Normal"/>
    <w:uiPriority w:val="99"/>
    <w:semiHidden/>
    <w:unhideWhenUsed/>
    <w:rsid w:val="00A93CA6"/>
    <w:pPr>
      <w:numPr>
        <w:numId w:val="10"/>
      </w:numPr>
      <w:contextualSpacing/>
    </w:pPr>
  </w:style>
  <w:style w:type="paragraph" w:styleId="ListBullet3">
    <w:name w:val="List Bullet 3"/>
    <w:basedOn w:val="Normal"/>
    <w:uiPriority w:val="99"/>
    <w:semiHidden/>
    <w:unhideWhenUsed/>
    <w:rsid w:val="00A93CA6"/>
    <w:pPr>
      <w:numPr>
        <w:numId w:val="11"/>
      </w:numPr>
      <w:contextualSpacing/>
    </w:pPr>
  </w:style>
  <w:style w:type="paragraph" w:styleId="ListBullet4">
    <w:name w:val="List Bullet 4"/>
    <w:basedOn w:val="Normal"/>
    <w:uiPriority w:val="99"/>
    <w:semiHidden/>
    <w:unhideWhenUsed/>
    <w:rsid w:val="00A93CA6"/>
    <w:pPr>
      <w:numPr>
        <w:numId w:val="12"/>
      </w:numPr>
      <w:contextualSpacing/>
    </w:pPr>
  </w:style>
  <w:style w:type="paragraph" w:styleId="ListBullet5">
    <w:name w:val="List Bullet 5"/>
    <w:basedOn w:val="Normal"/>
    <w:uiPriority w:val="99"/>
    <w:semiHidden/>
    <w:unhideWhenUsed/>
    <w:rsid w:val="00A93CA6"/>
    <w:pPr>
      <w:numPr>
        <w:numId w:val="13"/>
      </w:numPr>
      <w:contextualSpacing/>
    </w:pPr>
  </w:style>
  <w:style w:type="paragraph" w:styleId="ListContinue">
    <w:name w:val="List Continue"/>
    <w:basedOn w:val="Normal"/>
    <w:uiPriority w:val="99"/>
    <w:semiHidden/>
    <w:unhideWhenUsed/>
    <w:rsid w:val="00A93CA6"/>
    <w:pPr>
      <w:spacing w:after="120"/>
      <w:ind w:left="360"/>
      <w:contextualSpacing/>
    </w:pPr>
  </w:style>
  <w:style w:type="paragraph" w:styleId="ListContinue2">
    <w:name w:val="List Continue 2"/>
    <w:basedOn w:val="Normal"/>
    <w:uiPriority w:val="99"/>
    <w:semiHidden/>
    <w:unhideWhenUsed/>
    <w:rsid w:val="00A93CA6"/>
    <w:pPr>
      <w:spacing w:after="120"/>
      <w:ind w:left="720"/>
      <w:contextualSpacing/>
    </w:pPr>
  </w:style>
  <w:style w:type="paragraph" w:styleId="ListContinue3">
    <w:name w:val="List Continue 3"/>
    <w:basedOn w:val="Normal"/>
    <w:uiPriority w:val="99"/>
    <w:semiHidden/>
    <w:unhideWhenUsed/>
    <w:rsid w:val="00A93CA6"/>
    <w:pPr>
      <w:spacing w:after="120"/>
      <w:ind w:left="1080"/>
      <w:contextualSpacing/>
    </w:pPr>
  </w:style>
  <w:style w:type="paragraph" w:styleId="ListContinue4">
    <w:name w:val="List Continue 4"/>
    <w:basedOn w:val="Normal"/>
    <w:uiPriority w:val="99"/>
    <w:semiHidden/>
    <w:unhideWhenUsed/>
    <w:rsid w:val="00A93CA6"/>
    <w:pPr>
      <w:spacing w:after="120"/>
      <w:ind w:left="1440"/>
      <w:contextualSpacing/>
    </w:pPr>
  </w:style>
  <w:style w:type="paragraph" w:styleId="ListContinue5">
    <w:name w:val="List Continue 5"/>
    <w:basedOn w:val="Normal"/>
    <w:uiPriority w:val="99"/>
    <w:semiHidden/>
    <w:unhideWhenUsed/>
    <w:rsid w:val="00A93CA6"/>
    <w:pPr>
      <w:spacing w:after="120"/>
      <w:ind w:left="1800"/>
      <w:contextualSpacing/>
    </w:pPr>
  </w:style>
  <w:style w:type="paragraph" w:styleId="ListNumber">
    <w:name w:val="List Number"/>
    <w:basedOn w:val="Normal"/>
    <w:uiPriority w:val="99"/>
    <w:semiHidden/>
    <w:unhideWhenUsed/>
    <w:rsid w:val="00A93CA6"/>
    <w:pPr>
      <w:numPr>
        <w:numId w:val="14"/>
      </w:numPr>
      <w:contextualSpacing/>
    </w:pPr>
  </w:style>
  <w:style w:type="paragraph" w:styleId="ListNumber2">
    <w:name w:val="List Number 2"/>
    <w:basedOn w:val="Normal"/>
    <w:uiPriority w:val="99"/>
    <w:semiHidden/>
    <w:unhideWhenUsed/>
    <w:rsid w:val="00A93CA6"/>
    <w:pPr>
      <w:numPr>
        <w:numId w:val="15"/>
      </w:numPr>
      <w:contextualSpacing/>
    </w:pPr>
  </w:style>
  <w:style w:type="paragraph" w:styleId="ListNumber3">
    <w:name w:val="List Number 3"/>
    <w:basedOn w:val="Normal"/>
    <w:uiPriority w:val="99"/>
    <w:semiHidden/>
    <w:unhideWhenUsed/>
    <w:rsid w:val="00A93CA6"/>
    <w:pPr>
      <w:numPr>
        <w:numId w:val="16"/>
      </w:numPr>
      <w:contextualSpacing/>
    </w:pPr>
  </w:style>
  <w:style w:type="paragraph" w:styleId="ListNumber4">
    <w:name w:val="List Number 4"/>
    <w:basedOn w:val="Normal"/>
    <w:uiPriority w:val="99"/>
    <w:semiHidden/>
    <w:unhideWhenUsed/>
    <w:rsid w:val="00A93CA6"/>
    <w:pPr>
      <w:numPr>
        <w:numId w:val="17"/>
      </w:numPr>
      <w:contextualSpacing/>
    </w:pPr>
  </w:style>
  <w:style w:type="paragraph" w:styleId="ListNumber5">
    <w:name w:val="List Number 5"/>
    <w:basedOn w:val="Normal"/>
    <w:uiPriority w:val="99"/>
    <w:semiHidden/>
    <w:unhideWhenUsed/>
    <w:rsid w:val="00A93CA6"/>
    <w:pPr>
      <w:numPr>
        <w:numId w:val="18"/>
      </w:numPr>
      <w:contextualSpacing/>
    </w:pPr>
  </w:style>
  <w:style w:type="paragraph" w:styleId="MessageHeader">
    <w:name w:val="Message Header"/>
    <w:basedOn w:val="Normal"/>
    <w:link w:val="MessageHeaderChar"/>
    <w:uiPriority w:val="99"/>
    <w:semiHidden/>
    <w:unhideWhenUsed/>
    <w:rsid w:val="00A93CA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3CA6"/>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A93CA6"/>
    <w:pPr>
      <w:spacing w:before="0" w:after="0" w:line="240" w:lineRule="auto"/>
    </w:pPr>
  </w:style>
  <w:style w:type="paragraph" w:styleId="NormalWeb">
    <w:name w:val="Normal (Web)"/>
    <w:basedOn w:val="Normal"/>
    <w:uiPriority w:val="99"/>
    <w:semiHidden/>
    <w:unhideWhenUsed/>
    <w:rsid w:val="00A93CA6"/>
    <w:rPr>
      <w:rFonts w:ascii="Times New Roman" w:hAnsi="Times New Roman" w:cs="Times New Roman"/>
      <w:sz w:val="24"/>
      <w:szCs w:val="24"/>
    </w:rPr>
  </w:style>
  <w:style w:type="paragraph" w:styleId="NormalIndent">
    <w:name w:val="Normal Indent"/>
    <w:basedOn w:val="Normal"/>
    <w:uiPriority w:val="99"/>
    <w:semiHidden/>
    <w:unhideWhenUsed/>
    <w:rsid w:val="00A93CA6"/>
    <w:pPr>
      <w:ind w:left="720"/>
    </w:pPr>
  </w:style>
  <w:style w:type="paragraph" w:styleId="NoteHeading">
    <w:name w:val="Note Heading"/>
    <w:basedOn w:val="Normal"/>
    <w:next w:val="Normal"/>
    <w:link w:val="NoteHeadingChar"/>
    <w:uiPriority w:val="99"/>
    <w:semiHidden/>
    <w:unhideWhenUsed/>
    <w:rsid w:val="00A93CA6"/>
    <w:pPr>
      <w:spacing w:before="0" w:after="0" w:line="240" w:lineRule="auto"/>
    </w:pPr>
  </w:style>
  <w:style w:type="character" w:customStyle="1" w:styleId="NoteHeadingChar">
    <w:name w:val="Note Heading Char"/>
    <w:basedOn w:val="DefaultParagraphFont"/>
    <w:link w:val="NoteHeading"/>
    <w:uiPriority w:val="99"/>
    <w:semiHidden/>
    <w:rsid w:val="00A93CA6"/>
  </w:style>
  <w:style w:type="paragraph" w:styleId="Quote">
    <w:name w:val="Quote"/>
    <w:basedOn w:val="Normal"/>
    <w:next w:val="Normal"/>
    <w:link w:val="QuoteChar"/>
    <w:uiPriority w:val="29"/>
    <w:semiHidden/>
    <w:unhideWhenUsed/>
    <w:qFormat/>
    <w:rsid w:val="00A93CA6"/>
    <w:pPr>
      <w:spacing w:before="200" w:after="160"/>
      <w:ind w:left="864" w:right="864"/>
      <w:jc w:val="center"/>
    </w:pPr>
    <w:rPr>
      <w:i/>
      <w:iCs/>
      <w:color w:val="606060" w:themeColor="text1" w:themeTint="BF"/>
    </w:rPr>
  </w:style>
  <w:style w:type="character" w:customStyle="1" w:styleId="QuoteChar">
    <w:name w:val="Quote Char"/>
    <w:basedOn w:val="DefaultParagraphFont"/>
    <w:link w:val="Quote"/>
    <w:uiPriority w:val="29"/>
    <w:semiHidden/>
    <w:rsid w:val="00A93CA6"/>
    <w:rPr>
      <w:i/>
      <w:iCs/>
      <w:color w:val="606060" w:themeColor="text1" w:themeTint="BF"/>
    </w:rPr>
  </w:style>
  <w:style w:type="paragraph" w:styleId="Salutation">
    <w:name w:val="Salutation"/>
    <w:basedOn w:val="Normal"/>
    <w:next w:val="Normal"/>
    <w:link w:val="SalutationChar"/>
    <w:uiPriority w:val="99"/>
    <w:semiHidden/>
    <w:unhideWhenUsed/>
    <w:rsid w:val="00A93CA6"/>
  </w:style>
  <w:style w:type="character" w:customStyle="1" w:styleId="SalutationChar">
    <w:name w:val="Salutation Char"/>
    <w:basedOn w:val="DefaultParagraphFont"/>
    <w:link w:val="Salutation"/>
    <w:uiPriority w:val="99"/>
    <w:semiHidden/>
    <w:rsid w:val="00A93CA6"/>
  </w:style>
  <w:style w:type="paragraph" w:styleId="Signature">
    <w:name w:val="Signature"/>
    <w:basedOn w:val="Normal"/>
    <w:link w:val="SignatureChar"/>
    <w:uiPriority w:val="99"/>
    <w:semiHidden/>
    <w:unhideWhenUsed/>
    <w:rsid w:val="00A93CA6"/>
    <w:pPr>
      <w:spacing w:before="0" w:after="0" w:line="240" w:lineRule="auto"/>
      <w:ind w:left="4320"/>
    </w:pPr>
  </w:style>
  <w:style w:type="character" w:customStyle="1" w:styleId="SignatureChar">
    <w:name w:val="Signature Char"/>
    <w:basedOn w:val="DefaultParagraphFont"/>
    <w:link w:val="Signature"/>
    <w:uiPriority w:val="99"/>
    <w:semiHidden/>
    <w:rsid w:val="00A93CA6"/>
  </w:style>
  <w:style w:type="paragraph" w:styleId="TableofAuthorities">
    <w:name w:val="table of authorities"/>
    <w:basedOn w:val="Normal"/>
    <w:next w:val="Normal"/>
    <w:uiPriority w:val="99"/>
    <w:semiHidden/>
    <w:unhideWhenUsed/>
    <w:rsid w:val="00A93CA6"/>
    <w:pPr>
      <w:spacing w:after="0"/>
      <w:ind w:left="220" w:hanging="220"/>
    </w:pPr>
  </w:style>
  <w:style w:type="paragraph" w:styleId="TableofFigures">
    <w:name w:val="table of figures"/>
    <w:basedOn w:val="Normal"/>
    <w:next w:val="Normal"/>
    <w:uiPriority w:val="99"/>
    <w:semiHidden/>
    <w:unhideWhenUsed/>
    <w:rsid w:val="00A93CA6"/>
    <w:pPr>
      <w:spacing w:after="0"/>
    </w:pPr>
  </w:style>
  <w:style w:type="paragraph" w:styleId="TOAHeading">
    <w:name w:val="toa heading"/>
    <w:basedOn w:val="Normal"/>
    <w:next w:val="Normal"/>
    <w:uiPriority w:val="99"/>
    <w:semiHidden/>
    <w:unhideWhenUsed/>
    <w:rsid w:val="00A93CA6"/>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3CA6"/>
    <w:pPr>
      <w:spacing w:after="100"/>
    </w:pPr>
  </w:style>
  <w:style w:type="paragraph" w:styleId="TOC2">
    <w:name w:val="toc 2"/>
    <w:basedOn w:val="Normal"/>
    <w:next w:val="Normal"/>
    <w:autoRedefine/>
    <w:uiPriority w:val="39"/>
    <w:semiHidden/>
    <w:unhideWhenUsed/>
    <w:rsid w:val="00A93CA6"/>
    <w:pPr>
      <w:spacing w:after="100"/>
      <w:ind w:left="220"/>
    </w:pPr>
  </w:style>
  <w:style w:type="paragraph" w:styleId="TOC3">
    <w:name w:val="toc 3"/>
    <w:basedOn w:val="Normal"/>
    <w:next w:val="Normal"/>
    <w:autoRedefine/>
    <w:uiPriority w:val="39"/>
    <w:semiHidden/>
    <w:unhideWhenUsed/>
    <w:rsid w:val="00A93CA6"/>
    <w:pPr>
      <w:spacing w:after="100"/>
      <w:ind w:left="440"/>
    </w:pPr>
  </w:style>
  <w:style w:type="paragraph" w:styleId="TOC4">
    <w:name w:val="toc 4"/>
    <w:basedOn w:val="Normal"/>
    <w:next w:val="Normal"/>
    <w:autoRedefine/>
    <w:uiPriority w:val="39"/>
    <w:semiHidden/>
    <w:unhideWhenUsed/>
    <w:rsid w:val="00A93CA6"/>
    <w:pPr>
      <w:spacing w:after="100"/>
      <w:ind w:left="660"/>
    </w:pPr>
  </w:style>
  <w:style w:type="paragraph" w:styleId="TOC5">
    <w:name w:val="toc 5"/>
    <w:basedOn w:val="Normal"/>
    <w:next w:val="Normal"/>
    <w:autoRedefine/>
    <w:uiPriority w:val="39"/>
    <w:semiHidden/>
    <w:unhideWhenUsed/>
    <w:rsid w:val="00A93CA6"/>
    <w:pPr>
      <w:spacing w:after="100"/>
      <w:ind w:left="880"/>
    </w:pPr>
  </w:style>
  <w:style w:type="paragraph" w:styleId="TOC6">
    <w:name w:val="toc 6"/>
    <w:basedOn w:val="Normal"/>
    <w:next w:val="Normal"/>
    <w:autoRedefine/>
    <w:uiPriority w:val="39"/>
    <w:semiHidden/>
    <w:unhideWhenUsed/>
    <w:rsid w:val="00A93CA6"/>
    <w:pPr>
      <w:spacing w:after="100"/>
      <w:ind w:left="1100"/>
    </w:pPr>
  </w:style>
  <w:style w:type="paragraph" w:styleId="TOC7">
    <w:name w:val="toc 7"/>
    <w:basedOn w:val="Normal"/>
    <w:next w:val="Normal"/>
    <w:autoRedefine/>
    <w:uiPriority w:val="39"/>
    <w:semiHidden/>
    <w:unhideWhenUsed/>
    <w:rsid w:val="00A93CA6"/>
    <w:pPr>
      <w:spacing w:after="100"/>
      <w:ind w:left="1320"/>
    </w:pPr>
  </w:style>
  <w:style w:type="paragraph" w:styleId="TOC8">
    <w:name w:val="toc 8"/>
    <w:basedOn w:val="Normal"/>
    <w:next w:val="Normal"/>
    <w:autoRedefine/>
    <w:uiPriority w:val="39"/>
    <w:semiHidden/>
    <w:unhideWhenUsed/>
    <w:rsid w:val="00A93CA6"/>
    <w:pPr>
      <w:spacing w:after="100"/>
      <w:ind w:left="1540"/>
    </w:pPr>
  </w:style>
  <w:style w:type="paragraph" w:styleId="TOC9">
    <w:name w:val="toc 9"/>
    <w:basedOn w:val="Normal"/>
    <w:next w:val="Normal"/>
    <w:autoRedefine/>
    <w:uiPriority w:val="39"/>
    <w:semiHidden/>
    <w:unhideWhenUsed/>
    <w:rsid w:val="00A93CA6"/>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xml"/><Relationship Id="rId21" Type="http://schemas.microsoft.com/office/2007/relationships/hdphoto" Target="media/hdphoto2.wdp"/><Relationship Id="rId42" Type="http://schemas.openxmlformats.org/officeDocument/2006/relationships/image" Target="media/image15.png"/><Relationship Id="rId47" Type="http://schemas.microsoft.com/office/2007/relationships/hdphoto" Target="media/hdphoto15.wdp"/><Relationship Id="rId63" Type="http://schemas.openxmlformats.org/officeDocument/2006/relationships/image" Target="media/image27.emf"/><Relationship Id="rId68" Type="http://schemas.openxmlformats.org/officeDocument/2006/relationships/image" Target="media/image32.emf"/><Relationship Id="rId84" Type="http://schemas.microsoft.com/office/2007/relationships/hdphoto" Target="media/hdphoto27.wdp"/><Relationship Id="rId89" Type="http://schemas.openxmlformats.org/officeDocument/2006/relationships/image" Target="media/image44.png"/><Relationship Id="rId112" Type="http://schemas.openxmlformats.org/officeDocument/2006/relationships/image" Target="media/image55.png"/><Relationship Id="rId16" Type="http://schemas.openxmlformats.org/officeDocument/2006/relationships/hyperlink" Target="http://www.instructables.com/id/Beginners-Guide-to-Soldering/" TargetMode="External"/><Relationship Id="rId107" Type="http://schemas.openxmlformats.org/officeDocument/2006/relationships/image" Target="media/image53.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0.png"/><Relationship Id="rId37" Type="http://schemas.microsoft.com/office/2007/relationships/hdphoto" Target="media/hdphoto10.wdp"/><Relationship Id="rId40" Type="http://schemas.openxmlformats.org/officeDocument/2006/relationships/image" Target="media/image14.png"/><Relationship Id="rId45" Type="http://schemas.microsoft.com/office/2007/relationships/hdphoto" Target="media/hdphoto14.wdp"/><Relationship Id="rId53" Type="http://schemas.openxmlformats.org/officeDocument/2006/relationships/hyperlink" Target="https://www.digikey.com/en/articles/techzone/2017/apr/big-boys-race-young-girls-violet-wins-resistors-color-codes" TargetMode="External"/><Relationship Id="rId58" Type="http://schemas.openxmlformats.org/officeDocument/2006/relationships/image" Target="media/image23.png"/><Relationship Id="rId66" Type="http://schemas.openxmlformats.org/officeDocument/2006/relationships/image" Target="media/image30.png"/><Relationship Id="rId74" Type="http://schemas.microsoft.com/office/2007/relationships/hdphoto" Target="media/hdphoto22.wdp"/><Relationship Id="rId79" Type="http://schemas.openxmlformats.org/officeDocument/2006/relationships/image" Target="media/image39.png"/><Relationship Id="rId87" Type="http://schemas.openxmlformats.org/officeDocument/2006/relationships/image" Target="media/image43.png"/><Relationship Id="rId102" Type="http://schemas.microsoft.com/office/2007/relationships/hdphoto" Target="media/hdphoto36.wdp"/><Relationship Id="rId110" Type="http://schemas.openxmlformats.org/officeDocument/2006/relationships/hyperlink" Target="http://bostonaes.org/" TargetMode="External"/><Relationship Id="rId115" Type="http://schemas.openxmlformats.org/officeDocument/2006/relationships/hyperlink" Target="http://clk.works/" TargetMode="External"/><Relationship Id="rId5" Type="http://schemas.openxmlformats.org/officeDocument/2006/relationships/numbering" Target="numbering.xml"/><Relationship Id="rId61" Type="http://schemas.openxmlformats.org/officeDocument/2006/relationships/image" Target="media/image25.png"/><Relationship Id="rId82" Type="http://schemas.microsoft.com/office/2007/relationships/hdphoto" Target="media/hdphoto26.wdp"/><Relationship Id="rId90" Type="http://schemas.microsoft.com/office/2007/relationships/hdphoto" Target="media/hdphoto30.wdp"/><Relationship Id="rId95" Type="http://schemas.openxmlformats.org/officeDocument/2006/relationships/image" Target="media/image47.png"/><Relationship Id="rId19" Type="http://schemas.microsoft.com/office/2007/relationships/hdphoto" Target="media/hdphoto1.wdp"/><Relationship Id="rId14" Type="http://schemas.openxmlformats.org/officeDocument/2006/relationships/hyperlink" Target="http://clk.works/2018/05/audio-builders-workshop-metronome-project-source-files/" TargetMode="External"/><Relationship Id="rId22" Type="http://schemas.openxmlformats.org/officeDocument/2006/relationships/image" Target="media/image5.png"/><Relationship Id="rId27" Type="http://schemas.microsoft.com/office/2007/relationships/hdphoto" Target="media/hdphoto5.wdp"/><Relationship Id="rId30" Type="http://schemas.openxmlformats.org/officeDocument/2006/relationships/image" Target="media/image9.png"/><Relationship Id="rId35" Type="http://schemas.microsoft.com/office/2007/relationships/hdphoto" Target="media/hdphoto9.wdp"/><Relationship Id="rId43" Type="http://schemas.microsoft.com/office/2007/relationships/hdphoto" Target="media/hdphoto13.wdp"/><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38.png"/><Relationship Id="rId100" Type="http://schemas.microsoft.com/office/2007/relationships/hdphoto" Target="media/hdphoto35.wdp"/><Relationship Id="rId105" Type="http://schemas.openxmlformats.org/officeDocument/2006/relationships/image" Target="media/image52.png"/><Relationship Id="rId113" Type="http://schemas.openxmlformats.org/officeDocument/2006/relationships/hyperlink" Target="https://microphone-parts.com/" TargetMode="External"/><Relationship Id="rId11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5.png"/><Relationship Id="rId80" Type="http://schemas.microsoft.com/office/2007/relationships/hdphoto" Target="media/hdphoto25.wdp"/><Relationship Id="rId85" Type="http://schemas.openxmlformats.org/officeDocument/2006/relationships/image" Target="media/image42.png"/><Relationship Id="rId93" Type="http://schemas.openxmlformats.org/officeDocument/2006/relationships/image" Target="media/image46.png"/><Relationship Id="rId98" Type="http://schemas.microsoft.com/office/2007/relationships/hdphoto" Target="media/hdphoto34.wdp"/><Relationship Id="rId3" Type="http://schemas.openxmlformats.org/officeDocument/2006/relationships/customXml" Target="../customXml/item3.xml"/><Relationship Id="rId12" Type="http://schemas.openxmlformats.org/officeDocument/2006/relationships/hyperlink" Target="https://www.facebook.com/groups/AudioBuildersWorkshop/" TargetMode="External"/><Relationship Id="rId17" Type="http://schemas.openxmlformats.org/officeDocument/2006/relationships/hyperlink" Target="https://mightyohm.com/files/soldercomic/FullSolderComic_EN.pdf" TargetMode="External"/><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13.png"/><Relationship Id="rId46" Type="http://schemas.openxmlformats.org/officeDocument/2006/relationships/image" Target="media/image17.png"/><Relationship Id="rId59" Type="http://schemas.microsoft.com/office/2007/relationships/hdphoto" Target="media/hdphoto20.wdp"/><Relationship Id="rId67" Type="http://schemas.openxmlformats.org/officeDocument/2006/relationships/image" Target="media/image31.png"/><Relationship Id="rId103" Type="http://schemas.openxmlformats.org/officeDocument/2006/relationships/image" Target="media/image51.png"/><Relationship Id="rId108" Type="http://schemas.openxmlformats.org/officeDocument/2006/relationships/image" Target="media/image54.svg"/><Relationship Id="rId116" Type="http://schemas.openxmlformats.org/officeDocument/2006/relationships/header" Target="header1.xml"/><Relationship Id="rId20" Type="http://schemas.openxmlformats.org/officeDocument/2006/relationships/image" Target="media/image4.png"/><Relationship Id="rId41" Type="http://schemas.microsoft.com/office/2007/relationships/hdphoto" Target="media/hdphoto12.wdp"/><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7.png"/><Relationship Id="rId83" Type="http://schemas.openxmlformats.org/officeDocument/2006/relationships/image" Target="media/image41.png"/><Relationship Id="rId88" Type="http://schemas.microsoft.com/office/2007/relationships/hdphoto" Target="media/hdphoto29.wdp"/><Relationship Id="rId91" Type="http://schemas.openxmlformats.org/officeDocument/2006/relationships/image" Target="media/image45.png"/><Relationship Id="rId96" Type="http://schemas.microsoft.com/office/2007/relationships/hdphoto" Target="media/hdphoto33.wdp"/><Relationship Id="rId111" Type="http://schemas.openxmlformats.org/officeDocument/2006/relationships/hyperlink" Target="https://creativecommons.org/licenses/by-sa/4.0/legalco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microsoft.com/office/2007/relationships/hdphoto" Target="media/hdphoto3.wdp"/><Relationship Id="rId28" Type="http://schemas.openxmlformats.org/officeDocument/2006/relationships/image" Target="media/image8.png"/><Relationship Id="rId36" Type="http://schemas.openxmlformats.org/officeDocument/2006/relationships/image" Target="media/image12.png"/><Relationship Id="rId49" Type="http://schemas.microsoft.com/office/2007/relationships/hdphoto" Target="media/hdphoto16.wdp"/><Relationship Id="rId57" Type="http://schemas.microsoft.com/office/2007/relationships/hdphoto" Target="media/hdphoto19.wdp"/><Relationship Id="rId106" Type="http://schemas.microsoft.com/office/2007/relationships/hdphoto" Target="media/hdphoto38.wdp"/><Relationship Id="rId114" Type="http://schemas.openxmlformats.org/officeDocument/2006/relationships/image" Target="media/image56.png"/><Relationship Id="rId119" Type="http://schemas.openxmlformats.org/officeDocument/2006/relationships/theme" Target="theme/theme1.xml"/><Relationship Id="rId10" Type="http://schemas.openxmlformats.org/officeDocument/2006/relationships/endnotes" Target="endnotes.xml"/><Relationship Id="rId31" Type="http://schemas.microsoft.com/office/2007/relationships/hdphoto" Target="media/hdphoto7.wdp"/><Relationship Id="rId44" Type="http://schemas.openxmlformats.org/officeDocument/2006/relationships/image" Target="media/image16.png"/><Relationship Id="rId52" Type="http://schemas.microsoft.com/office/2007/relationships/hdphoto" Target="media/hdphoto17.wdp"/><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6.png"/><Relationship Id="rId78" Type="http://schemas.microsoft.com/office/2007/relationships/hdphoto" Target="media/hdphoto24.wdp"/><Relationship Id="rId81" Type="http://schemas.openxmlformats.org/officeDocument/2006/relationships/image" Target="media/image40.png"/><Relationship Id="rId86" Type="http://schemas.microsoft.com/office/2007/relationships/hdphoto" Target="media/hdphoto28.wdp"/><Relationship Id="rId94" Type="http://schemas.microsoft.com/office/2007/relationships/hdphoto" Target="media/hdphoto32.wdp"/><Relationship Id="rId99" Type="http://schemas.openxmlformats.org/officeDocument/2006/relationships/image" Target="media/image49.png"/><Relationship Id="rId101"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crowdsupply.com/" TargetMode="External"/><Relationship Id="rId18" Type="http://schemas.openxmlformats.org/officeDocument/2006/relationships/image" Target="media/image3.png"/><Relationship Id="rId39" Type="http://schemas.microsoft.com/office/2007/relationships/hdphoto" Target="media/hdphoto11.wdp"/><Relationship Id="rId109" Type="http://schemas.openxmlformats.org/officeDocument/2006/relationships/hyperlink" Target="https://www.facebook.com/groups/AudioBuildersWorkshop/" TargetMode="External"/><Relationship Id="rId34" Type="http://schemas.openxmlformats.org/officeDocument/2006/relationships/image" Target="media/image11.png"/><Relationship Id="rId50" Type="http://schemas.openxmlformats.org/officeDocument/2006/relationships/image" Target="media/image19.jpeg"/><Relationship Id="rId55" Type="http://schemas.microsoft.com/office/2007/relationships/hdphoto" Target="media/hdphoto18.wdp"/><Relationship Id="rId76" Type="http://schemas.microsoft.com/office/2007/relationships/hdphoto" Target="media/hdphoto23.wdp"/><Relationship Id="rId97" Type="http://schemas.openxmlformats.org/officeDocument/2006/relationships/image" Target="media/image48.png"/><Relationship Id="rId104" Type="http://schemas.microsoft.com/office/2007/relationships/hdphoto" Target="media/hdphoto37.wdp"/><Relationship Id="rId7" Type="http://schemas.openxmlformats.org/officeDocument/2006/relationships/settings" Target="settings.xml"/><Relationship Id="rId71" Type="http://schemas.microsoft.com/office/2007/relationships/hdphoto" Target="media/hdphoto21.wdp"/><Relationship Id="rId92" Type="http://schemas.microsoft.com/office/2007/relationships/hdphoto" Target="media/hdphoto31.wdp"/><Relationship Id="rId2" Type="http://schemas.openxmlformats.org/officeDocument/2006/relationships/customXml" Target="../customXml/item2.xml"/><Relationship Id="rId29" Type="http://schemas.microsoft.com/office/2007/relationships/hdphoto" Target="media/hdphoto6.wdp"/></Relationships>
</file>

<file path=word/_rels/header1.xml.rels><?xml version="1.0" encoding="UTF-8" standalone="yes"?>
<Relationships xmlns="http://schemas.openxmlformats.org/package/2006/relationships"><Relationship Id="rId2" Type="http://schemas.openxmlformats.org/officeDocument/2006/relationships/image" Target="media/image54.svg"/><Relationship Id="rId1"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brewster.BlackBox\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CC34E235-F837-4F99-86FD-674198620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108</TotalTime>
  <Pages>27</Pages>
  <Words>5022</Words>
  <Characters>28628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brewster</dc:creator>
  <cp:lastModifiedBy>Brewster</cp:lastModifiedBy>
  <cp:revision>79</cp:revision>
  <cp:lastPrinted>2018-06-05T14:23:00Z</cp:lastPrinted>
  <dcterms:created xsi:type="dcterms:W3CDTF">2019-05-02T02:58:00Z</dcterms:created>
  <dcterms:modified xsi:type="dcterms:W3CDTF">2019-10-09T05:33:00Z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